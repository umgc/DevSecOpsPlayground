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0EA6" w14:textId="77777777" w:rsidR="001A5429" w:rsidRPr="00614293" w:rsidRDefault="001A5429" w:rsidP="001E1E58"/>
    <w:tbl>
      <w:tblPr>
        <w:tblW w:w="0" w:type="auto"/>
        <w:tblLook w:val="0600" w:firstRow="0" w:lastRow="0" w:firstColumn="0" w:lastColumn="0" w:noHBand="1" w:noVBand="1"/>
      </w:tblPr>
      <w:tblGrid>
        <w:gridCol w:w="1440"/>
        <w:gridCol w:w="900"/>
        <w:gridCol w:w="4590"/>
        <w:gridCol w:w="1350"/>
        <w:gridCol w:w="1070"/>
      </w:tblGrid>
      <w:tr w:rsidR="0092125E" w:rsidRPr="00614293" w14:paraId="42BD3CE4" w14:textId="77777777" w:rsidTr="0092125E">
        <w:tc>
          <w:tcPr>
            <w:tcW w:w="9350" w:type="dxa"/>
            <w:gridSpan w:val="5"/>
            <w:vAlign w:val="center"/>
          </w:tcPr>
          <w:p w14:paraId="1776C701" w14:textId="1C3AFD5C" w:rsidR="0092125E" w:rsidRPr="00614293" w:rsidRDefault="00DD1953" w:rsidP="0092125E">
            <w:pPr>
              <w:pStyle w:val="Title"/>
            </w:pPr>
            <w:sdt>
              <w:sdtPr>
                <w:alias w:val="Title"/>
                <w:tag w:val=""/>
                <w:id w:val="2016188051"/>
                <w:placeholder>
                  <w:docPart w:val="259BBBF826AC45209656BFAFE5A8660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515D6">
                  <w:t>UMGC Capstone</w:t>
                </w:r>
              </w:sdtContent>
            </w:sdt>
          </w:p>
        </w:tc>
      </w:tr>
      <w:tr w:rsidR="0092125E" w:rsidRPr="00614293" w14:paraId="34A5B06A" w14:textId="77777777" w:rsidTr="0092125E">
        <w:trPr>
          <w:trHeight w:val="144"/>
        </w:trPr>
        <w:tc>
          <w:tcPr>
            <w:tcW w:w="1440" w:type="dxa"/>
            <w:shd w:val="clear" w:color="auto" w:fill="auto"/>
          </w:tcPr>
          <w:p w14:paraId="70D5D443" w14:textId="77777777" w:rsidR="0092125E" w:rsidRPr="00614293" w:rsidRDefault="0092125E" w:rsidP="0092125E">
            <w:pPr>
              <w:spacing w:before="0" w:after="0"/>
              <w:rPr>
                <w:sz w:val="10"/>
                <w:szCs w:val="10"/>
              </w:rPr>
            </w:pPr>
          </w:p>
        </w:tc>
        <w:tc>
          <w:tcPr>
            <w:tcW w:w="6840" w:type="dxa"/>
            <w:gridSpan w:val="3"/>
            <w:shd w:val="clear" w:color="auto" w:fill="4A66AC" w:themeFill="accent1"/>
            <w:vAlign w:val="center"/>
          </w:tcPr>
          <w:p w14:paraId="563CFB96" w14:textId="77777777" w:rsidR="0092125E" w:rsidRPr="00614293" w:rsidRDefault="0092125E" w:rsidP="0092125E">
            <w:pPr>
              <w:spacing w:before="0" w:after="0"/>
              <w:rPr>
                <w:sz w:val="10"/>
                <w:szCs w:val="10"/>
              </w:rPr>
            </w:pPr>
          </w:p>
        </w:tc>
        <w:tc>
          <w:tcPr>
            <w:tcW w:w="1070" w:type="dxa"/>
            <w:shd w:val="clear" w:color="auto" w:fill="auto"/>
          </w:tcPr>
          <w:p w14:paraId="7C8C7D09" w14:textId="77777777" w:rsidR="0092125E" w:rsidRPr="00614293" w:rsidRDefault="0092125E" w:rsidP="0092125E">
            <w:pPr>
              <w:spacing w:before="0" w:after="0"/>
              <w:rPr>
                <w:sz w:val="10"/>
                <w:szCs w:val="10"/>
              </w:rPr>
            </w:pPr>
          </w:p>
        </w:tc>
      </w:tr>
      <w:tr w:rsidR="0092125E" w:rsidRPr="00614293" w14:paraId="3190A2F8" w14:textId="77777777" w:rsidTr="0092125E">
        <w:tc>
          <w:tcPr>
            <w:tcW w:w="9350" w:type="dxa"/>
            <w:gridSpan w:val="5"/>
            <w:vAlign w:val="center"/>
          </w:tcPr>
          <w:p w14:paraId="536DACF2" w14:textId="42FAD3D5" w:rsidR="0092125E" w:rsidRPr="00614293" w:rsidRDefault="00DD1953" w:rsidP="006F35BA">
            <w:pPr>
              <w:pStyle w:val="Title"/>
            </w:pPr>
            <w:sdt>
              <w:sdtPr>
                <w:alias w:val="Title 2"/>
                <w:tag w:val=""/>
                <w:id w:val="-1692516626"/>
                <w:placeholder>
                  <w:docPart w:val="3021874BC4C3466F96E0797306CB5D03"/>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leChar"/>
                  <w:b w:val="0"/>
                </w:rPr>
              </w:sdtEndPr>
              <w:sdtContent>
                <w:r w:rsidR="00D515D6">
                  <w:t>DevSecOps</w:t>
                </w:r>
              </w:sdtContent>
            </w:sdt>
          </w:p>
        </w:tc>
      </w:tr>
      <w:tr w:rsidR="0092125E" w:rsidRPr="00614293" w14:paraId="2525F6BA" w14:textId="77777777" w:rsidTr="0092125E">
        <w:trPr>
          <w:trHeight w:val="1368"/>
        </w:trPr>
        <w:tc>
          <w:tcPr>
            <w:tcW w:w="2340" w:type="dxa"/>
            <w:gridSpan w:val="2"/>
          </w:tcPr>
          <w:p w14:paraId="14C8E2E2" w14:textId="77777777" w:rsidR="0092125E" w:rsidRPr="00614293" w:rsidRDefault="0092125E" w:rsidP="001E1E58"/>
        </w:tc>
        <w:tc>
          <w:tcPr>
            <w:tcW w:w="4590" w:type="dxa"/>
            <w:shd w:val="clear" w:color="auto" w:fill="629DD1" w:themeFill="accent2"/>
            <w:vAlign w:val="center"/>
          </w:tcPr>
          <w:sdt>
            <w:sdtPr>
              <w:alias w:val="Subtitle"/>
              <w:tag w:val=""/>
              <w:id w:val="1073854703"/>
              <w:placeholder>
                <w:docPart w:val="85A25CB009BE4876B32D10018D0BC771"/>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79B4A2F5" w14:textId="4AFADF6C" w:rsidR="0092125E" w:rsidRPr="00614293" w:rsidRDefault="00254A28" w:rsidP="0092125E">
                <w:pPr>
                  <w:pStyle w:val="Subtitle"/>
                </w:pPr>
                <w:r>
                  <w:t>Plan</w:t>
                </w:r>
              </w:p>
            </w:sdtContent>
          </w:sdt>
        </w:tc>
        <w:tc>
          <w:tcPr>
            <w:tcW w:w="2420" w:type="dxa"/>
            <w:gridSpan w:val="2"/>
          </w:tcPr>
          <w:p w14:paraId="21DC8D50" w14:textId="77777777" w:rsidR="0092125E" w:rsidRPr="00614293" w:rsidRDefault="0092125E" w:rsidP="001E1E58"/>
        </w:tc>
      </w:tr>
    </w:tbl>
    <w:p w14:paraId="3C770E0B" w14:textId="77777777" w:rsidR="00066DE2" w:rsidRPr="00614293" w:rsidRDefault="001A5429" w:rsidP="0092125E">
      <w:r w:rsidRPr="00614293">
        <w:t xml:space="preserve"> </w:t>
      </w:r>
    </w:p>
    <w:p w14:paraId="3E6298FC" w14:textId="77777777" w:rsidR="00066DE2" w:rsidRPr="00614293" w:rsidRDefault="00066DE2" w:rsidP="00066DE2">
      <w:pPr>
        <w:sectPr w:rsidR="00066DE2" w:rsidRPr="00614293" w:rsidSect="00D515D6">
          <w:headerReference w:type="default" r:id="rId11"/>
          <w:headerReference w:type="first" r:id="rId12"/>
          <w:footerReference w:type="first" r:id="rId13"/>
          <w:pgSz w:w="12240" w:h="15840" w:code="1"/>
          <w:pgMar w:top="6480" w:right="1440" w:bottom="720" w:left="1440" w:header="288" w:footer="288" w:gutter="0"/>
          <w:cols w:space="708"/>
          <w:docGrid w:linePitch="360"/>
        </w:sect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noProof/>
        </w:rPr>
      </w:sdtEndPr>
      <w:sdtContent>
        <w:p w14:paraId="6793BEFB" w14:textId="77777777" w:rsidR="001E1E58" w:rsidRPr="00614293" w:rsidRDefault="00493EC0" w:rsidP="003F13B0">
          <w:pPr>
            <w:pStyle w:val="TOCHeading"/>
          </w:pPr>
          <w:r w:rsidRPr="00614293">
            <w:t>TABLE OF CONTENTS</w:t>
          </w:r>
        </w:p>
        <w:p w14:paraId="6BAD296F" w14:textId="2D863A25" w:rsidR="00A379A0" w:rsidRDefault="001E1E58">
          <w:pPr>
            <w:pStyle w:val="TOC1"/>
            <w:tabs>
              <w:tab w:val="right" w:leader="dot" w:pos="5030"/>
            </w:tabs>
            <w:rPr>
              <w:rFonts w:eastAsiaTheme="minorEastAsia"/>
              <w:noProof/>
              <w:color w:val="auto"/>
              <w:sz w:val="22"/>
              <w:szCs w:val="22"/>
            </w:rPr>
          </w:pPr>
          <w:r w:rsidRPr="00614293">
            <w:rPr>
              <w:b/>
              <w:bCs/>
              <w:noProof/>
            </w:rPr>
            <w:fldChar w:fldCharType="begin"/>
          </w:r>
          <w:r w:rsidRPr="00614293">
            <w:rPr>
              <w:b/>
              <w:bCs/>
              <w:noProof/>
            </w:rPr>
            <w:instrText xml:space="preserve"> TOC \o "1-3" \h \z \u </w:instrText>
          </w:r>
          <w:r w:rsidRPr="00614293">
            <w:rPr>
              <w:b/>
              <w:bCs/>
              <w:noProof/>
            </w:rPr>
            <w:fldChar w:fldCharType="separate"/>
          </w:r>
          <w:hyperlink w:anchor="_Toc52111529" w:history="1">
            <w:r w:rsidR="00A379A0" w:rsidRPr="005679A8">
              <w:rPr>
                <w:rStyle w:val="Hyperlink"/>
                <w:noProof/>
              </w:rPr>
              <w:t>Introduction</w:t>
            </w:r>
            <w:r w:rsidR="00A379A0">
              <w:rPr>
                <w:noProof/>
                <w:webHidden/>
              </w:rPr>
              <w:tab/>
            </w:r>
            <w:r w:rsidR="00A379A0">
              <w:rPr>
                <w:noProof/>
                <w:webHidden/>
              </w:rPr>
              <w:fldChar w:fldCharType="begin"/>
            </w:r>
            <w:r w:rsidR="00A379A0">
              <w:rPr>
                <w:noProof/>
                <w:webHidden/>
              </w:rPr>
              <w:instrText xml:space="preserve"> PAGEREF _Toc52111529 \h </w:instrText>
            </w:r>
            <w:r w:rsidR="00A379A0">
              <w:rPr>
                <w:noProof/>
                <w:webHidden/>
              </w:rPr>
            </w:r>
            <w:r w:rsidR="00A379A0">
              <w:rPr>
                <w:noProof/>
                <w:webHidden/>
              </w:rPr>
              <w:fldChar w:fldCharType="separate"/>
            </w:r>
            <w:r w:rsidR="00A379A0">
              <w:rPr>
                <w:noProof/>
                <w:webHidden/>
              </w:rPr>
              <w:t>3</w:t>
            </w:r>
            <w:r w:rsidR="00A379A0">
              <w:rPr>
                <w:noProof/>
                <w:webHidden/>
              </w:rPr>
              <w:fldChar w:fldCharType="end"/>
            </w:r>
          </w:hyperlink>
        </w:p>
        <w:p w14:paraId="6D1B70F8" w14:textId="7365B3B4" w:rsidR="00A379A0" w:rsidRDefault="00A379A0">
          <w:pPr>
            <w:pStyle w:val="TOC1"/>
            <w:tabs>
              <w:tab w:val="left" w:pos="440"/>
              <w:tab w:val="right" w:leader="dot" w:pos="5030"/>
            </w:tabs>
            <w:rPr>
              <w:rFonts w:eastAsiaTheme="minorEastAsia"/>
              <w:noProof/>
              <w:color w:val="auto"/>
              <w:sz w:val="22"/>
              <w:szCs w:val="22"/>
            </w:rPr>
          </w:pPr>
          <w:hyperlink w:anchor="_Toc52111530" w:history="1">
            <w:r w:rsidRPr="005679A8">
              <w:rPr>
                <w:rStyle w:val="Hyperlink"/>
                <w:noProof/>
              </w:rPr>
              <w:t>1.</w:t>
            </w:r>
            <w:r>
              <w:rPr>
                <w:rFonts w:eastAsiaTheme="minorEastAsia"/>
                <w:noProof/>
                <w:color w:val="auto"/>
                <w:sz w:val="22"/>
                <w:szCs w:val="22"/>
              </w:rPr>
              <w:tab/>
            </w:r>
            <w:r w:rsidRPr="005679A8">
              <w:rPr>
                <w:rStyle w:val="Hyperlink"/>
                <w:noProof/>
              </w:rPr>
              <w:t>Getting started</w:t>
            </w:r>
            <w:r>
              <w:rPr>
                <w:noProof/>
                <w:webHidden/>
              </w:rPr>
              <w:tab/>
            </w:r>
            <w:r>
              <w:rPr>
                <w:noProof/>
                <w:webHidden/>
              </w:rPr>
              <w:fldChar w:fldCharType="begin"/>
            </w:r>
            <w:r>
              <w:rPr>
                <w:noProof/>
                <w:webHidden/>
              </w:rPr>
              <w:instrText xml:space="preserve"> PAGEREF _Toc52111530 \h </w:instrText>
            </w:r>
            <w:r>
              <w:rPr>
                <w:noProof/>
                <w:webHidden/>
              </w:rPr>
            </w:r>
            <w:r>
              <w:rPr>
                <w:noProof/>
                <w:webHidden/>
              </w:rPr>
              <w:fldChar w:fldCharType="separate"/>
            </w:r>
            <w:r>
              <w:rPr>
                <w:noProof/>
                <w:webHidden/>
              </w:rPr>
              <w:t>4</w:t>
            </w:r>
            <w:r>
              <w:rPr>
                <w:noProof/>
                <w:webHidden/>
              </w:rPr>
              <w:fldChar w:fldCharType="end"/>
            </w:r>
          </w:hyperlink>
        </w:p>
        <w:p w14:paraId="50C9DECB" w14:textId="3A39D5E2" w:rsidR="00A379A0" w:rsidRDefault="00A379A0">
          <w:pPr>
            <w:pStyle w:val="TOC2"/>
            <w:rPr>
              <w:rFonts w:eastAsiaTheme="minorEastAsia"/>
              <w:noProof/>
              <w:color w:val="auto"/>
              <w:sz w:val="22"/>
              <w:szCs w:val="22"/>
            </w:rPr>
          </w:pPr>
          <w:hyperlink w:anchor="_Toc52111531" w:history="1">
            <w:r w:rsidRPr="005679A8">
              <w:rPr>
                <w:rStyle w:val="Hyperlink"/>
                <w:i/>
                <w:iCs/>
                <w:noProof/>
              </w:rPr>
              <w:t>Setting up your environment using Make</w:t>
            </w:r>
            <w:r>
              <w:rPr>
                <w:noProof/>
                <w:webHidden/>
              </w:rPr>
              <w:tab/>
            </w:r>
            <w:r>
              <w:rPr>
                <w:noProof/>
                <w:webHidden/>
              </w:rPr>
              <w:fldChar w:fldCharType="begin"/>
            </w:r>
            <w:r>
              <w:rPr>
                <w:noProof/>
                <w:webHidden/>
              </w:rPr>
              <w:instrText xml:space="preserve"> PAGEREF _Toc52111531 \h </w:instrText>
            </w:r>
            <w:r>
              <w:rPr>
                <w:noProof/>
                <w:webHidden/>
              </w:rPr>
            </w:r>
            <w:r>
              <w:rPr>
                <w:noProof/>
                <w:webHidden/>
              </w:rPr>
              <w:fldChar w:fldCharType="separate"/>
            </w:r>
            <w:r>
              <w:rPr>
                <w:noProof/>
                <w:webHidden/>
              </w:rPr>
              <w:t>5</w:t>
            </w:r>
            <w:r>
              <w:rPr>
                <w:noProof/>
                <w:webHidden/>
              </w:rPr>
              <w:fldChar w:fldCharType="end"/>
            </w:r>
          </w:hyperlink>
        </w:p>
        <w:p w14:paraId="6B74DF98" w14:textId="6AD0D252" w:rsidR="00A379A0" w:rsidRDefault="00A379A0">
          <w:pPr>
            <w:pStyle w:val="TOC1"/>
            <w:tabs>
              <w:tab w:val="left" w:pos="440"/>
              <w:tab w:val="right" w:leader="dot" w:pos="5030"/>
            </w:tabs>
            <w:rPr>
              <w:rFonts w:eastAsiaTheme="minorEastAsia"/>
              <w:noProof/>
              <w:color w:val="auto"/>
              <w:sz w:val="22"/>
              <w:szCs w:val="22"/>
            </w:rPr>
          </w:pPr>
          <w:hyperlink w:anchor="_Toc52111532" w:history="1">
            <w:r w:rsidRPr="005679A8">
              <w:rPr>
                <w:rStyle w:val="Hyperlink"/>
                <w:noProof/>
              </w:rPr>
              <w:t>2.</w:t>
            </w:r>
            <w:r>
              <w:rPr>
                <w:rFonts w:eastAsiaTheme="minorEastAsia"/>
                <w:noProof/>
                <w:color w:val="auto"/>
                <w:sz w:val="22"/>
                <w:szCs w:val="22"/>
              </w:rPr>
              <w:tab/>
            </w:r>
            <w:r w:rsidRPr="005679A8">
              <w:rPr>
                <w:rStyle w:val="Hyperlink"/>
                <w:noProof/>
              </w:rPr>
              <w:t>Git and GitHub</w:t>
            </w:r>
            <w:r>
              <w:rPr>
                <w:noProof/>
                <w:webHidden/>
              </w:rPr>
              <w:tab/>
            </w:r>
            <w:r>
              <w:rPr>
                <w:noProof/>
                <w:webHidden/>
              </w:rPr>
              <w:fldChar w:fldCharType="begin"/>
            </w:r>
            <w:r>
              <w:rPr>
                <w:noProof/>
                <w:webHidden/>
              </w:rPr>
              <w:instrText xml:space="preserve"> PAGEREF _Toc52111532 \h </w:instrText>
            </w:r>
            <w:r>
              <w:rPr>
                <w:noProof/>
                <w:webHidden/>
              </w:rPr>
            </w:r>
            <w:r>
              <w:rPr>
                <w:noProof/>
                <w:webHidden/>
              </w:rPr>
              <w:fldChar w:fldCharType="separate"/>
            </w:r>
            <w:r>
              <w:rPr>
                <w:noProof/>
                <w:webHidden/>
              </w:rPr>
              <w:t>6</w:t>
            </w:r>
            <w:r>
              <w:rPr>
                <w:noProof/>
                <w:webHidden/>
              </w:rPr>
              <w:fldChar w:fldCharType="end"/>
            </w:r>
          </w:hyperlink>
        </w:p>
        <w:p w14:paraId="7DB2BFDA" w14:textId="0BFE1E5E" w:rsidR="00A379A0" w:rsidRDefault="00A379A0">
          <w:pPr>
            <w:pStyle w:val="TOC2"/>
            <w:rPr>
              <w:rFonts w:eastAsiaTheme="minorEastAsia"/>
              <w:noProof/>
              <w:color w:val="auto"/>
              <w:sz w:val="22"/>
              <w:szCs w:val="22"/>
            </w:rPr>
          </w:pPr>
          <w:hyperlink w:anchor="_Toc52111533" w:history="1">
            <w:r w:rsidRPr="005679A8">
              <w:rPr>
                <w:rStyle w:val="Hyperlink"/>
                <w:noProof/>
              </w:rPr>
              <w:t>Process Overview</w:t>
            </w:r>
            <w:r>
              <w:rPr>
                <w:noProof/>
                <w:webHidden/>
              </w:rPr>
              <w:tab/>
            </w:r>
            <w:r>
              <w:rPr>
                <w:noProof/>
                <w:webHidden/>
              </w:rPr>
              <w:fldChar w:fldCharType="begin"/>
            </w:r>
            <w:r>
              <w:rPr>
                <w:noProof/>
                <w:webHidden/>
              </w:rPr>
              <w:instrText xml:space="preserve"> PAGEREF _Toc52111533 \h </w:instrText>
            </w:r>
            <w:r>
              <w:rPr>
                <w:noProof/>
                <w:webHidden/>
              </w:rPr>
            </w:r>
            <w:r>
              <w:rPr>
                <w:noProof/>
                <w:webHidden/>
              </w:rPr>
              <w:fldChar w:fldCharType="separate"/>
            </w:r>
            <w:r>
              <w:rPr>
                <w:noProof/>
                <w:webHidden/>
              </w:rPr>
              <w:t>6</w:t>
            </w:r>
            <w:r>
              <w:rPr>
                <w:noProof/>
                <w:webHidden/>
              </w:rPr>
              <w:fldChar w:fldCharType="end"/>
            </w:r>
          </w:hyperlink>
        </w:p>
        <w:p w14:paraId="4D77154A" w14:textId="7CB6FC21" w:rsidR="00A379A0" w:rsidRDefault="00A379A0">
          <w:pPr>
            <w:pStyle w:val="TOC2"/>
            <w:rPr>
              <w:rFonts w:eastAsiaTheme="minorEastAsia"/>
              <w:noProof/>
              <w:color w:val="auto"/>
              <w:sz w:val="22"/>
              <w:szCs w:val="22"/>
            </w:rPr>
          </w:pPr>
          <w:hyperlink w:anchor="_Toc52111534" w:history="1">
            <w:r w:rsidRPr="005679A8">
              <w:rPr>
                <w:rStyle w:val="Hyperlink"/>
                <w:noProof/>
              </w:rPr>
              <w:t>Criteria for Merging to Master</w:t>
            </w:r>
            <w:r>
              <w:rPr>
                <w:noProof/>
                <w:webHidden/>
              </w:rPr>
              <w:tab/>
            </w:r>
            <w:r>
              <w:rPr>
                <w:noProof/>
                <w:webHidden/>
              </w:rPr>
              <w:fldChar w:fldCharType="begin"/>
            </w:r>
            <w:r>
              <w:rPr>
                <w:noProof/>
                <w:webHidden/>
              </w:rPr>
              <w:instrText xml:space="preserve"> PAGEREF _Toc52111534 \h </w:instrText>
            </w:r>
            <w:r>
              <w:rPr>
                <w:noProof/>
                <w:webHidden/>
              </w:rPr>
            </w:r>
            <w:r>
              <w:rPr>
                <w:noProof/>
                <w:webHidden/>
              </w:rPr>
              <w:fldChar w:fldCharType="separate"/>
            </w:r>
            <w:r>
              <w:rPr>
                <w:noProof/>
                <w:webHidden/>
              </w:rPr>
              <w:t>7</w:t>
            </w:r>
            <w:r>
              <w:rPr>
                <w:noProof/>
                <w:webHidden/>
              </w:rPr>
              <w:fldChar w:fldCharType="end"/>
            </w:r>
          </w:hyperlink>
        </w:p>
        <w:p w14:paraId="6C78A4E7" w14:textId="4790456B" w:rsidR="00A379A0" w:rsidRDefault="00A379A0">
          <w:pPr>
            <w:pStyle w:val="TOC2"/>
            <w:rPr>
              <w:rFonts w:eastAsiaTheme="minorEastAsia"/>
              <w:noProof/>
              <w:color w:val="auto"/>
              <w:sz w:val="22"/>
              <w:szCs w:val="22"/>
            </w:rPr>
          </w:pPr>
          <w:hyperlink w:anchor="_Toc52111535" w:history="1">
            <w:r w:rsidRPr="005679A8">
              <w:rPr>
                <w:rStyle w:val="Hyperlink"/>
                <w:noProof/>
              </w:rPr>
              <w:t>Guide</w:t>
            </w:r>
            <w:r>
              <w:rPr>
                <w:noProof/>
                <w:webHidden/>
              </w:rPr>
              <w:tab/>
            </w:r>
            <w:r>
              <w:rPr>
                <w:noProof/>
                <w:webHidden/>
              </w:rPr>
              <w:fldChar w:fldCharType="begin"/>
            </w:r>
            <w:r>
              <w:rPr>
                <w:noProof/>
                <w:webHidden/>
              </w:rPr>
              <w:instrText xml:space="preserve"> PAGEREF _Toc52111535 \h </w:instrText>
            </w:r>
            <w:r>
              <w:rPr>
                <w:noProof/>
                <w:webHidden/>
              </w:rPr>
            </w:r>
            <w:r>
              <w:rPr>
                <w:noProof/>
                <w:webHidden/>
              </w:rPr>
              <w:fldChar w:fldCharType="separate"/>
            </w:r>
            <w:r>
              <w:rPr>
                <w:noProof/>
                <w:webHidden/>
              </w:rPr>
              <w:t>7</w:t>
            </w:r>
            <w:r>
              <w:rPr>
                <w:noProof/>
                <w:webHidden/>
              </w:rPr>
              <w:fldChar w:fldCharType="end"/>
            </w:r>
          </w:hyperlink>
        </w:p>
        <w:p w14:paraId="6B5B16C5" w14:textId="5044447A" w:rsidR="00A379A0" w:rsidRDefault="00A379A0">
          <w:pPr>
            <w:pStyle w:val="TOC2"/>
            <w:rPr>
              <w:rFonts w:eastAsiaTheme="minorEastAsia"/>
              <w:noProof/>
              <w:color w:val="auto"/>
              <w:sz w:val="22"/>
              <w:szCs w:val="22"/>
            </w:rPr>
          </w:pPr>
          <w:hyperlink w:anchor="_Toc52111536" w:history="1">
            <w:r w:rsidRPr="005679A8">
              <w:rPr>
                <w:rStyle w:val="Hyperlink"/>
                <w:noProof/>
              </w:rPr>
              <w:t>Best Practices</w:t>
            </w:r>
            <w:r>
              <w:rPr>
                <w:noProof/>
                <w:webHidden/>
              </w:rPr>
              <w:tab/>
            </w:r>
            <w:r>
              <w:rPr>
                <w:noProof/>
                <w:webHidden/>
              </w:rPr>
              <w:fldChar w:fldCharType="begin"/>
            </w:r>
            <w:r>
              <w:rPr>
                <w:noProof/>
                <w:webHidden/>
              </w:rPr>
              <w:instrText xml:space="preserve"> PAGEREF _Toc52111536 \h </w:instrText>
            </w:r>
            <w:r>
              <w:rPr>
                <w:noProof/>
                <w:webHidden/>
              </w:rPr>
            </w:r>
            <w:r>
              <w:rPr>
                <w:noProof/>
                <w:webHidden/>
              </w:rPr>
              <w:fldChar w:fldCharType="separate"/>
            </w:r>
            <w:r>
              <w:rPr>
                <w:noProof/>
                <w:webHidden/>
              </w:rPr>
              <w:t>8</w:t>
            </w:r>
            <w:r>
              <w:rPr>
                <w:noProof/>
                <w:webHidden/>
              </w:rPr>
              <w:fldChar w:fldCharType="end"/>
            </w:r>
          </w:hyperlink>
        </w:p>
        <w:p w14:paraId="2085704A" w14:textId="112FB1E2" w:rsidR="00A379A0" w:rsidRDefault="00A379A0">
          <w:pPr>
            <w:pStyle w:val="TOC1"/>
            <w:tabs>
              <w:tab w:val="left" w:pos="440"/>
              <w:tab w:val="right" w:leader="dot" w:pos="5030"/>
            </w:tabs>
            <w:rPr>
              <w:rFonts w:eastAsiaTheme="minorEastAsia"/>
              <w:noProof/>
              <w:color w:val="auto"/>
              <w:sz w:val="22"/>
              <w:szCs w:val="22"/>
            </w:rPr>
          </w:pPr>
          <w:hyperlink w:anchor="_Toc52111537" w:history="1">
            <w:r w:rsidRPr="005679A8">
              <w:rPr>
                <w:rStyle w:val="Hyperlink"/>
                <w:noProof/>
              </w:rPr>
              <w:t>3.</w:t>
            </w:r>
            <w:r>
              <w:rPr>
                <w:rFonts w:eastAsiaTheme="minorEastAsia"/>
                <w:noProof/>
                <w:color w:val="auto"/>
                <w:sz w:val="22"/>
                <w:szCs w:val="22"/>
              </w:rPr>
              <w:tab/>
            </w:r>
            <w:r w:rsidRPr="005679A8">
              <w:rPr>
                <w:rStyle w:val="Hyperlink"/>
                <w:noProof/>
              </w:rPr>
              <w:t>Testing</w:t>
            </w:r>
            <w:r>
              <w:rPr>
                <w:noProof/>
                <w:webHidden/>
              </w:rPr>
              <w:tab/>
            </w:r>
            <w:r>
              <w:rPr>
                <w:noProof/>
                <w:webHidden/>
              </w:rPr>
              <w:fldChar w:fldCharType="begin"/>
            </w:r>
            <w:r>
              <w:rPr>
                <w:noProof/>
                <w:webHidden/>
              </w:rPr>
              <w:instrText xml:space="preserve"> PAGEREF _Toc52111537 \h </w:instrText>
            </w:r>
            <w:r>
              <w:rPr>
                <w:noProof/>
                <w:webHidden/>
              </w:rPr>
            </w:r>
            <w:r>
              <w:rPr>
                <w:noProof/>
                <w:webHidden/>
              </w:rPr>
              <w:fldChar w:fldCharType="separate"/>
            </w:r>
            <w:r>
              <w:rPr>
                <w:noProof/>
                <w:webHidden/>
              </w:rPr>
              <w:t>9</w:t>
            </w:r>
            <w:r>
              <w:rPr>
                <w:noProof/>
                <w:webHidden/>
              </w:rPr>
              <w:fldChar w:fldCharType="end"/>
            </w:r>
          </w:hyperlink>
        </w:p>
        <w:p w14:paraId="3A318FF0" w14:textId="192C589A" w:rsidR="00A379A0" w:rsidRDefault="00A379A0">
          <w:pPr>
            <w:pStyle w:val="TOC2"/>
            <w:rPr>
              <w:rFonts w:eastAsiaTheme="minorEastAsia"/>
              <w:noProof/>
              <w:color w:val="auto"/>
              <w:sz w:val="22"/>
              <w:szCs w:val="22"/>
            </w:rPr>
          </w:pPr>
          <w:hyperlink w:anchor="_Toc52111538" w:history="1">
            <w:r w:rsidRPr="005679A8">
              <w:rPr>
                <w:rStyle w:val="Hyperlink"/>
                <w:noProof/>
              </w:rPr>
              <w:t>Expectations</w:t>
            </w:r>
            <w:r>
              <w:rPr>
                <w:noProof/>
                <w:webHidden/>
              </w:rPr>
              <w:tab/>
            </w:r>
            <w:r>
              <w:rPr>
                <w:noProof/>
                <w:webHidden/>
              </w:rPr>
              <w:fldChar w:fldCharType="begin"/>
            </w:r>
            <w:r>
              <w:rPr>
                <w:noProof/>
                <w:webHidden/>
              </w:rPr>
              <w:instrText xml:space="preserve"> PAGEREF _Toc52111538 \h </w:instrText>
            </w:r>
            <w:r>
              <w:rPr>
                <w:noProof/>
                <w:webHidden/>
              </w:rPr>
            </w:r>
            <w:r>
              <w:rPr>
                <w:noProof/>
                <w:webHidden/>
              </w:rPr>
              <w:fldChar w:fldCharType="separate"/>
            </w:r>
            <w:r>
              <w:rPr>
                <w:noProof/>
                <w:webHidden/>
              </w:rPr>
              <w:t>9</w:t>
            </w:r>
            <w:r>
              <w:rPr>
                <w:noProof/>
                <w:webHidden/>
              </w:rPr>
              <w:fldChar w:fldCharType="end"/>
            </w:r>
          </w:hyperlink>
        </w:p>
        <w:p w14:paraId="1A6BC7DA" w14:textId="01098DC7" w:rsidR="00A379A0" w:rsidRDefault="00A379A0">
          <w:pPr>
            <w:pStyle w:val="TOC2"/>
            <w:rPr>
              <w:rFonts w:eastAsiaTheme="minorEastAsia"/>
              <w:noProof/>
              <w:color w:val="auto"/>
              <w:sz w:val="22"/>
              <w:szCs w:val="22"/>
            </w:rPr>
          </w:pPr>
          <w:hyperlink w:anchor="_Toc52111539" w:history="1">
            <w:r w:rsidRPr="005679A8">
              <w:rPr>
                <w:rStyle w:val="Hyperlink"/>
                <w:noProof/>
              </w:rPr>
              <w:t>Test Examples</w:t>
            </w:r>
            <w:r>
              <w:rPr>
                <w:noProof/>
                <w:webHidden/>
              </w:rPr>
              <w:tab/>
            </w:r>
            <w:r>
              <w:rPr>
                <w:noProof/>
                <w:webHidden/>
              </w:rPr>
              <w:fldChar w:fldCharType="begin"/>
            </w:r>
            <w:r>
              <w:rPr>
                <w:noProof/>
                <w:webHidden/>
              </w:rPr>
              <w:instrText xml:space="preserve"> PAGEREF _Toc52111539 \h </w:instrText>
            </w:r>
            <w:r>
              <w:rPr>
                <w:noProof/>
                <w:webHidden/>
              </w:rPr>
            </w:r>
            <w:r>
              <w:rPr>
                <w:noProof/>
                <w:webHidden/>
              </w:rPr>
              <w:fldChar w:fldCharType="separate"/>
            </w:r>
            <w:r>
              <w:rPr>
                <w:noProof/>
                <w:webHidden/>
              </w:rPr>
              <w:t>10</w:t>
            </w:r>
            <w:r>
              <w:rPr>
                <w:noProof/>
                <w:webHidden/>
              </w:rPr>
              <w:fldChar w:fldCharType="end"/>
            </w:r>
          </w:hyperlink>
        </w:p>
        <w:p w14:paraId="33DEAB9F" w14:textId="504C597B" w:rsidR="00A379A0" w:rsidRDefault="00A379A0">
          <w:pPr>
            <w:pStyle w:val="TOC2"/>
            <w:rPr>
              <w:rFonts w:eastAsiaTheme="minorEastAsia"/>
              <w:noProof/>
              <w:color w:val="auto"/>
              <w:sz w:val="22"/>
              <w:szCs w:val="22"/>
            </w:rPr>
          </w:pPr>
          <w:hyperlink w:anchor="_Toc52111540" w:history="1">
            <w:r w:rsidRPr="005679A8">
              <w:rPr>
                <w:rStyle w:val="Hyperlink"/>
                <w:noProof/>
              </w:rPr>
              <w:t>Integration Test Example</w:t>
            </w:r>
            <w:r>
              <w:rPr>
                <w:noProof/>
                <w:webHidden/>
              </w:rPr>
              <w:tab/>
            </w:r>
            <w:r>
              <w:rPr>
                <w:noProof/>
                <w:webHidden/>
              </w:rPr>
              <w:fldChar w:fldCharType="begin"/>
            </w:r>
            <w:r>
              <w:rPr>
                <w:noProof/>
                <w:webHidden/>
              </w:rPr>
              <w:instrText xml:space="preserve"> PAGEREF _Toc52111540 \h </w:instrText>
            </w:r>
            <w:r>
              <w:rPr>
                <w:noProof/>
                <w:webHidden/>
              </w:rPr>
            </w:r>
            <w:r>
              <w:rPr>
                <w:noProof/>
                <w:webHidden/>
              </w:rPr>
              <w:fldChar w:fldCharType="separate"/>
            </w:r>
            <w:r>
              <w:rPr>
                <w:noProof/>
                <w:webHidden/>
              </w:rPr>
              <w:t>12</w:t>
            </w:r>
            <w:r>
              <w:rPr>
                <w:noProof/>
                <w:webHidden/>
              </w:rPr>
              <w:fldChar w:fldCharType="end"/>
            </w:r>
          </w:hyperlink>
        </w:p>
        <w:p w14:paraId="006AB9CC" w14:textId="227CD899" w:rsidR="00A379A0" w:rsidRDefault="00A379A0">
          <w:pPr>
            <w:pStyle w:val="TOC2"/>
            <w:rPr>
              <w:rFonts w:eastAsiaTheme="minorEastAsia"/>
              <w:noProof/>
              <w:color w:val="auto"/>
              <w:sz w:val="22"/>
              <w:szCs w:val="22"/>
            </w:rPr>
          </w:pPr>
          <w:hyperlink w:anchor="_Toc52111541" w:history="1">
            <w:r w:rsidRPr="005679A8">
              <w:rPr>
                <w:rStyle w:val="Hyperlink"/>
                <w:noProof/>
              </w:rPr>
              <w:t>Unit Test</w:t>
            </w:r>
            <w:r>
              <w:rPr>
                <w:noProof/>
                <w:webHidden/>
              </w:rPr>
              <w:tab/>
            </w:r>
            <w:r>
              <w:rPr>
                <w:noProof/>
                <w:webHidden/>
              </w:rPr>
              <w:fldChar w:fldCharType="begin"/>
            </w:r>
            <w:r>
              <w:rPr>
                <w:noProof/>
                <w:webHidden/>
              </w:rPr>
              <w:instrText xml:space="preserve"> PAGEREF _Toc52111541 \h </w:instrText>
            </w:r>
            <w:r>
              <w:rPr>
                <w:noProof/>
                <w:webHidden/>
              </w:rPr>
            </w:r>
            <w:r>
              <w:rPr>
                <w:noProof/>
                <w:webHidden/>
              </w:rPr>
              <w:fldChar w:fldCharType="separate"/>
            </w:r>
            <w:r>
              <w:rPr>
                <w:noProof/>
                <w:webHidden/>
              </w:rPr>
              <w:t>12</w:t>
            </w:r>
            <w:r>
              <w:rPr>
                <w:noProof/>
                <w:webHidden/>
              </w:rPr>
              <w:fldChar w:fldCharType="end"/>
            </w:r>
          </w:hyperlink>
        </w:p>
        <w:p w14:paraId="19668215" w14:textId="6468379F" w:rsidR="00A379A0" w:rsidRDefault="00A379A0">
          <w:pPr>
            <w:pStyle w:val="TOC2"/>
            <w:rPr>
              <w:rFonts w:eastAsiaTheme="minorEastAsia"/>
              <w:noProof/>
              <w:color w:val="auto"/>
              <w:sz w:val="22"/>
              <w:szCs w:val="22"/>
            </w:rPr>
          </w:pPr>
          <w:hyperlink w:anchor="_Toc52111542" w:history="1">
            <w:r w:rsidRPr="005679A8">
              <w:rPr>
                <w:rStyle w:val="Hyperlink"/>
                <w:noProof/>
              </w:rPr>
              <w:t>Writing Testable Code With Dependency Injection</w:t>
            </w:r>
            <w:r>
              <w:rPr>
                <w:noProof/>
                <w:webHidden/>
              </w:rPr>
              <w:tab/>
            </w:r>
            <w:r>
              <w:rPr>
                <w:noProof/>
                <w:webHidden/>
              </w:rPr>
              <w:fldChar w:fldCharType="begin"/>
            </w:r>
            <w:r>
              <w:rPr>
                <w:noProof/>
                <w:webHidden/>
              </w:rPr>
              <w:instrText xml:space="preserve"> PAGEREF _Toc52111542 \h </w:instrText>
            </w:r>
            <w:r>
              <w:rPr>
                <w:noProof/>
                <w:webHidden/>
              </w:rPr>
            </w:r>
            <w:r>
              <w:rPr>
                <w:noProof/>
                <w:webHidden/>
              </w:rPr>
              <w:fldChar w:fldCharType="separate"/>
            </w:r>
            <w:r>
              <w:rPr>
                <w:noProof/>
                <w:webHidden/>
              </w:rPr>
              <w:t>13</w:t>
            </w:r>
            <w:r>
              <w:rPr>
                <w:noProof/>
                <w:webHidden/>
              </w:rPr>
              <w:fldChar w:fldCharType="end"/>
            </w:r>
          </w:hyperlink>
        </w:p>
        <w:p w14:paraId="0C99113C" w14:textId="335A7504" w:rsidR="00A379A0" w:rsidRDefault="00A379A0">
          <w:pPr>
            <w:pStyle w:val="TOC2"/>
            <w:rPr>
              <w:rFonts w:eastAsiaTheme="minorEastAsia"/>
              <w:noProof/>
              <w:color w:val="auto"/>
              <w:sz w:val="22"/>
              <w:szCs w:val="22"/>
            </w:rPr>
          </w:pPr>
          <w:hyperlink w:anchor="_Toc52111543" w:history="1">
            <w:r w:rsidRPr="005679A8">
              <w:rPr>
                <w:rStyle w:val="Hyperlink"/>
                <w:noProof/>
              </w:rPr>
              <w:t>How to Uncouple the World</w:t>
            </w:r>
            <w:r>
              <w:rPr>
                <w:noProof/>
                <w:webHidden/>
              </w:rPr>
              <w:tab/>
            </w:r>
            <w:r>
              <w:rPr>
                <w:noProof/>
                <w:webHidden/>
              </w:rPr>
              <w:fldChar w:fldCharType="begin"/>
            </w:r>
            <w:r>
              <w:rPr>
                <w:noProof/>
                <w:webHidden/>
              </w:rPr>
              <w:instrText xml:space="preserve"> PAGEREF _Toc52111543 \h </w:instrText>
            </w:r>
            <w:r>
              <w:rPr>
                <w:noProof/>
                <w:webHidden/>
              </w:rPr>
            </w:r>
            <w:r>
              <w:rPr>
                <w:noProof/>
                <w:webHidden/>
              </w:rPr>
              <w:fldChar w:fldCharType="separate"/>
            </w:r>
            <w:r>
              <w:rPr>
                <w:noProof/>
                <w:webHidden/>
              </w:rPr>
              <w:t>14</w:t>
            </w:r>
            <w:r>
              <w:rPr>
                <w:noProof/>
                <w:webHidden/>
              </w:rPr>
              <w:fldChar w:fldCharType="end"/>
            </w:r>
          </w:hyperlink>
        </w:p>
        <w:p w14:paraId="6736F337" w14:textId="549DF42A" w:rsidR="00A379A0" w:rsidRDefault="00A379A0">
          <w:pPr>
            <w:pStyle w:val="TOC1"/>
            <w:tabs>
              <w:tab w:val="left" w:pos="440"/>
              <w:tab w:val="right" w:leader="dot" w:pos="5030"/>
            </w:tabs>
            <w:rPr>
              <w:rFonts w:eastAsiaTheme="minorEastAsia"/>
              <w:noProof/>
              <w:color w:val="auto"/>
              <w:sz w:val="22"/>
              <w:szCs w:val="22"/>
            </w:rPr>
          </w:pPr>
          <w:hyperlink w:anchor="_Toc52111544" w:history="1">
            <w:r w:rsidRPr="005679A8">
              <w:rPr>
                <w:rStyle w:val="Hyperlink"/>
                <w:noProof/>
              </w:rPr>
              <w:t>4.</w:t>
            </w:r>
            <w:r>
              <w:rPr>
                <w:rFonts w:eastAsiaTheme="minorEastAsia"/>
                <w:noProof/>
                <w:color w:val="auto"/>
                <w:sz w:val="22"/>
                <w:szCs w:val="22"/>
              </w:rPr>
              <w:tab/>
            </w:r>
            <w:r w:rsidRPr="005679A8">
              <w:rPr>
                <w:rStyle w:val="Hyperlink"/>
                <w:noProof/>
              </w:rPr>
              <w:t>Coding Standards</w:t>
            </w:r>
            <w:r>
              <w:rPr>
                <w:noProof/>
                <w:webHidden/>
              </w:rPr>
              <w:tab/>
            </w:r>
            <w:r>
              <w:rPr>
                <w:noProof/>
                <w:webHidden/>
              </w:rPr>
              <w:fldChar w:fldCharType="begin"/>
            </w:r>
            <w:r>
              <w:rPr>
                <w:noProof/>
                <w:webHidden/>
              </w:rPr>
              <w:instrText xml:space="preserve"> PAGEREF _Toc52111544 \h </w:instrText>
            </w:r>
            <w:r>
              <w:rPr>
                <w:noProof/>
                <w:webHidden/>
              </w:rPr>
            </w:r>
            <w:r>
              <w:rPr>
                <w:noProof/>
                <w:webHidden/>
              </w:rPr>
              <w:fldChar w:fldCharType="separate"/>
            </w:r>
            <w:r>
              <w:rPr>
                <w:noProof/>
                <w:webHidden/>
              </w:rPr>
              <w:t>15</w:t>
            </w:r>
            <w:r>
              <w:rPr>
                <w:noProof/>
                <w:webHidden/>
              </w:rPr>
              <w:fldChar w:fldCharType="end"/>
            </w:r>
          </w:hyperlink>
        </w:p>
        <w:p w14:paraId="421D60F5" w14:textId="18DFD562" w:rsidR="00A379A0" w:rsidRDefault="00A379A0">
          <w:pPr>
            <w:pStyle w:val="TOC2"/>
            <w:rPr>
              <w:rFonts w:eastAsiaTheme="minorEastAsia"/>
              <w:noProof/>
              <w:color w:val="auto"/>
              <w:sz w:val="22"/>
              <w:szCs w:val="22"/>
            </w:rPr>
          </w:pPr>
          <w:hyperlink w:anchor="_Toc52111545" w:history="1">
            <w:r w:rsidRPr="005679A8">
              <w:rPr>
                <w:rStyle w:val="Hyperlink"/>
                <w:noProof/>
              </w:rPr>
              <w:t>Java</w:t>
            </w:r>
            <w:r>
              <w:rPr>
                <w:noProof/>
                <w:webHidden/>
              </w:rPr>
              <w:tab/>
            </w:r>
            <w:r>
              <w:rPr>
                <w:noProof/>
                <w:webHidden/>
              </w:rPr>
              <w:fldChar w:fldCharType="begin"/>
            </w:r>
            <w:r>
              <w:rPr>
                <w:noProof/>
                <w:webHidden/>
              </w:rPr>
              <w:instrText xml:space="preserve"> PAGEREF _Toc52111545 \h </w:instrText>
            </w:r>
            <w:r>
              <w:rPr>
                <w:noProof/>
                <w:webHidden/>
              </w:rPr>
            </w:r>
            <w:r>
              <w:rPr>
                <w:noProof/>
                <w:webHidden/>
              </w:rPr>
              <w:fldChar w:fldCharType="separate"/>
            </w:r>
            <w:r>
              <w:rPr>
                <w:noProof/>
                <w:webHidden/>
              </w:rPr>
              <w:t>15</w:t>
            </w:r>
            <w:r>
              <w:rPr>
                <w:noProof/>
                <w:webHidden/>
              </w:rPr>
              <w:fldChar w:fldCharType="end"/>
            </w:r>
          </w:hyperlink>
        </w:p>
        <w:p w14:paraId="7C1D5C3C" w14:textId="1AFC66CE" w:rsidR="00A379A0" w:rsidRDefault="00A379A0">
          <w:pPr>
            <w:pStyle w:val="TOC2"/>
            <w:rPr>
              <w:rFonts w:eastAsiaTheme="minorEastAsia"/>
              <w:noProof/>
              <w:color w:val="auto"/>
              <w:sz w:val="22"/>
              <w:szCs w:val="22"/>
            </w:rPr>
          </w:pPr>
          <w:hyperlink w:anchor="_Toc52111546" w:history="1">
            <w:r w:rsidRPr="005679A8">
              <w:rPr>
                <w:rStyle w:val="Hyperlink"/>
                <w:noProof/>
              </w:rPr>
              <w:t>Enforcement</w:t>
            </w:r>
            <w:r>
              <w:rPr>
                <w:noProof/>
                <w:webHidden/>
              </w:rPr>
              <w:tab/>
            </w:r>
            <w:r>
              <w:rPr>
                <w:noProof/>
                <w:webHidden/>
              </w:rPr>
              <w:fldChar w:fldCharType="begin"/>
            </w:r>
            <w:r>
              <w:rPr>
                <w:noProof/>
                <w:webHidden/>
              </w:rPr>
              <w:instrText xml:space="preserve"> PAGEREF _Toc52111546 \h </w:instrText>
            </w:r>
            <w:r>
              <w:rPr>
                <w:noProof/>
                <w:webHidden/>
              </w:rPr>
            </w:r>
            <w:r>
              <w:rPr>
                <w:noProof/>
                <w:webHidden/>
              </w:rPr>
              <w:fldChar w:fldCharType="separate"/>
            </w:r>
            <w:r>
              <w:rPr>
                <w:noProof/>
                <w:webHidden/>
              </w:rPr>
              <w:t>15</w:t>
            </w:r>
            <w:r>
              <w:rPr>
                <w:noProof/>
                <w:webHidden/>
              </w:rPr>
              <w:fldChar w:fldCharType="end"/>
            </w:r>
          </w:hyperlink>
        </w:p>
        <w:p w14:paraId="0D6863B5" w14:textId="54B3FAB5" w:rsidR="00A379A0" w:rsidRDefault="00A379A0">
          <w:pPr>
            <w:pStyle w:val="TOC1"/>
            <w:tabs>
              <w:tab w:val="left" w:pos="440"/>
              <w:tab w:val="right" w:leader="dot" w:pos="5030"/>
            </w:tabs>
            <w:rPr>
              <w:rFonts w:eastAsiaTheme="minorEastAsia"/>
              <w:noProof/>
              <w:color w:val="auto"/>
              <w:sz w:val="22"/>
              <w:szCs w:val="22"/>
            </w:rPr>
          </w:pPr>
          <w:hyperlink w:anchor="_Toc52111547" w:history="1">
            <w:r w:rsidRPr="005679A8">
              <w:rPr>
                <w:rStyle w:val="Hyperlink"/>
                <w:noProof/>
              </w:rPr>
              <w:t>5.</w:t>
            </w:r>
            <w:r>
              <w:rPr>
                <w:rFonts w:eastAsiaTheme="minorEastAsia"/>
                <w:noProof/>
                <w:color w:val="auto"/>
                <w:sz w:val="22"/>
                <w:szCs w:val="22"/>
              </w:rPr>
              <w:tab/>
            </w:r>
            <w:r w:rsidRPr="005679A8">
              <w:rPr>
                <w:rStyle w:val="Hyperlink"/>
                <w:noProof/>
              </w:rPr>
              <w:t>Code Quality And Security</w:t>
            </w:r>
            <w:r>
              <w:rPr>
                <w:noProof/>
                <w:webHidden/>
              </w:rPr>
              <w:tab/>
            </w:r>
            <w:r>
              <w:rPr>
                <w:noProof/>
                <w:webHidden/>
              </w:rPr>
              <w:fldChar w:fldCharType="begin"/>
            </w:r>
            <w:r>
              <w:rPr>
                <w:noProof/>
                <w:webHidden/>
              </w:rPr>
              <w:instrText xml:space="preserve"> PAGEREF _Toc52111547 \h </w:instrText>
            </w:r>
            <w:r>
              <w:rPr>
                <w:noProof/>
                <w:webHidden/>
              </w:rPr>
            </w:r>
            <w:r>
              <w:rPr>
                <w:noProof/>
                <w:webHidden/>
              </w:rPr>
              <w:fldChar w:fldCharType="separate"/>
            </w:r>
            <w:r>
              <w:rPr>
                <w:noProof/>
                <w:webHidden/>
              </w:rPr>
              <w:t>16</w:t>
            </w:r>
            <w:r>
              <w:rPr>
                <w:noProof/>
                <w:webHidden/>
              </w:rPr>
              <w:fldChar w:fldCharType="end"/>
            </w:r>
          </w:hyperlink>
        </w:p>
        <w:p w14:paraId="78C5DE9B" w14:textId="3109C9B7" w:rsidR="00A379A0" w:rsidRDefault="00A379A0">
          <w:pPr>
            <w:pStyle w:val="TOC2"/>
            <w:rPr>
              <w:rFonts w:eastAsiaTheme="minorEastAsia"/>
              <w:noProof/>
              <w:color w:val="auto"/>
              <w:sz w:val="22"/>
              <w:szCs w:val="22"/>
            </w:rPr>
          </w:pPr>
          <w:hyperlink w:anchor="_Toc52111548" w:history="1">
            <w:r w:rsidRPr="005679A8">
              <w:rPr>
                <w:rStyle w:val="Hyperlink"/>
                <w:noProof/>
              </w:rPr>
              <w:t>SonarQube</w:t>
            </w:r>
            <w:r>
              <w:rPr>
                <w:noProof/>
                <w:webHidden/>
              </w:rPr>
              <w:tab/>
            </w:r>
            <w:r>
              <w:rPr>
                <w:noProof/>
                <w:webHidden/>
              </w:rPr>
              <w:fldChar w:fldCharType="begin"/>
            </w:r>
            <w:r>
              <w:rPr>
                <w:noProof/>
                <w:webHidden/>
              </w:rPr>
              <w:instrText xml:space="preserve"> PAGEREF _Toc52111548 \h </w:instrText>
            </w:r>
            <w:r>
              <w:rPr>
                <w:noProof/>
                <w:webHidden/>
              </w:rPr>
            </w:r>
            <w:r>
              <w:rPr>
                <w:noProof/>
                <w:webHidden/>
              </w:rPr>
              <w:fldChar w:fldCharType="separate"/>
            </w:r>
            <w:r>
              <w:rPr>
                <w:noProof/>
                <w:webHidden/>
              </w:rPr>
              <w:t>16</w:t>
            </w:r>
            <w:r>
              <w:rPr>
                <w:noProof/>
                <w:webHidden/>
              </w:rPr>
              <w:fldChar w:fldCharType="end"/>
            </w:r>
          </w:hyperlink>
        </w:p>
        <w:p w14:paraId="59F9E7ED" w14:textId="534BC2AA" w:rsidR="00A379A0" w:rsidRDefault="00A379A0">
          <w:pPr>
            <w:pStyle w:val="TOC2"/>
            <w:rPr>
              <w:rFonts w:eastAsiaTheme="minorEastAsia"/>
              <w:noProof/>
              <w:color w:val="auto"/>
              <w:sz w:val="22"/>
              <w:szCs w:val="22"/>
            </w:rPr>
          </w:pPr>
          <w:hyperlink w:anchor="_Toc52111549" w:history="1">
            <w:r w:rsidRPr="005679A8">
              <w:rPr>
                <w:rStyle w:val="Hyperlink"/>
                <w:noProof/>
              </w:rPr>
              <w:t>Discussion</w:t>
            </w:r>
            <w:r>
              <w:rPr>
                <w:noProof/>
                <w:webHidden/>
              </w:rPr>
              <w:tab/>
            </w:r>
            <w:r>
              <w:rPr>
                <w:noProof/>
                <w:webHidden/>
              </w:rPr>
              <w:fldChar w:fldCharType="begin"/>
            </w:r>
            <w:r>
              <w:rPr>
                <w:noProof/>
                <w:webHidden/>
              </w:rPr>
              <w:instrText xml:space="preserve"> PAGEREF _Toc52111549 \h </w:instrText>
            </w:r>
            <w:r>
              <w:rPr>
                <w:noProof/>
                <w:webHidden/>
              </w:rPr>
            </w:r>
            <w:r>
              <w:rPr>
                <w:noProof/>
                <w:webHidden/>
              </w:rPr>
              <w:fldChar w:fldCharType="separate"/>
            </w:r>
            <w:r>
              <w:rPr>
                <w:noProof/>
                <w:webHidden/>
              </w:rPr>
              <w:t>16</w:t>
            </w:r>
            <w:r>
              <w:rPr>
                <w:noProof/>
                <w:webHidden/>
              </w:rPr>
              <w:fldChar w:fldCharType="end"/>
            </w:r>
          </w:hyperlink>
        </w:p>
        <w:p w14:paraId="31C4FE72" w14:textId="6343669B" w:rsidR="001E1E58" w:rsidRPr="00614293" w:rsidRDefault="001E1E58" w:rsidP="00974BF8">
          <w:pPr>
            <w:tabs>
              <w:tab w:val="left" w:pos="5670"/>
            </w:tabs>
            <w:ind w:left="5103"/>
          </w:pPr>
          <w:r w:rsidRPr="00614293">
            <w:rPr>
              <w:b/>
              <w:bCs/>
              <w:noProof/>
            </w:rPr>
            <w:fldChar w:fldCharType="end"/>
          </w:r>
        </w:p>
      </w:sdtContent>
    </w:sdt>
    <w:p w14:paraId="6A09A2A6" w14:textId="77777777" w:rsidR="000A7626" w:rsidRPr="00614293" w:rsidRDefault="000A7626" w:rsidP="000A7626">
      <w:pPr>
        <w:sectPr w:rsidR="000A7626" w:rsidRPr="00614293" w:rsidSect="001155CE">
          <w:footerReference w:type="first" r:id="rId14"/>
          <w:pgSz w:w="12240" w:h="15840" w:code="1"/>
          <w:pgMar w:top="2160" w:right="1080" w:bottom="720" w:left="6120" w:header="432" w:footer="432" w:gutter="0"/>
          <w:pgNumType w:fmt="lowerRoman"/>
          <w:cols w:space="708"/>
          <w:titlePg/>
          <w:docGrid w:linePitch="360"/>
        </w:sectPr>
      </w:pPr>
    </w:p>
    <w:bookmarkStart w:id="0" w:name="_Toc52111529"/>
    <w:p w14:paraId="0EB19D70" w14:textId="77777777" w:rsidR="001E1E58" w:rsidRPr="00614293" w:rsidRDefault="00DD1953" w:rsidP="0003123C">
      <w:pPr>
        <w:pStyle w:val="Heading1"/>
      </w:pPr>
      <w:sdt>
        <w:sdtPr>
          <w:id w:val="1498622095"/>
          <w:placeholder>
            <w:docPart w:val="A48C10C72CBC40B5AECA5F59A4A5B10B"/>
          </w:placeholder>
          <w:temporary/>
          <w:showingPlcHdr/>
          <w15:appearance w15:val="hidden"/>
        </w:sdtPr>
        <w:sdtEndPr/>
        <w:sdtContent>
          <w:r w:rsidR="00347AF5" w:rsidRPr="00614293">
            <w:t>Introduction</w:t>
          </w:r>
        </w:sdtContent>
      </w:sdt>
      <w:bookmarkEnd w:id="0"/>
    </w:p>
    <w:p w14:paraId="396156C5" w14:textId="78636FFB" w:rsidR="0004428D" w:rsidRDefault="0004428D" w:rsidP="0003123C">
      <w:r>
        <w:t>This document outlines the standards, best practices, and processes that are to be adhered to throughout the course of the UMGC software engineering capstone project by each development team. To be successful in the course</w:t>
      </w:r>
      <w:r w:rsidR="00EB555D">
        <w:t>,</w:t>
      </w:r>
      <w:r>
        <w:t xml:space="preserve"> teams will be required to utilize every tool they have acquired throughout the course </w:t>
      </w:r>
      <w:r w:rsidR="009A55EA">
        <w:t>of their post</w:t>
      </w:r>
      <w:r w:rsidR="00EB555D">
        <w:t>-</w:t>
      </w:r>
      <w:r w:rsidR="009A55EA">
        <w:t xml:space="preserve">graduate education at UMGC. The primary audience of this document is the development teams. This document is intended to guide the development teams on </w:t>
      </w:r>
      <w:proofErr w:type="spellStart"/>
      <w:r w:rsidR="009A55EA">
        <w:t>propper</w:t>
      </w:r>
      <w:proofErr w:type="spellEnd"/>
      <w:r w:rsidR="008C0A20">
        <w:t xml:space="preserve"> practices</w:t>
      </w:r>
      <w:r w:rsidR="009A55EA">
        <w:t xml:space="preserve"> and ensure development proceeds as smoothly as possible.</w:t>
      </w:r>
    </w:p>
    <w:p w14:paraId="284E56E4" w14:textId="60683B9F" w:rsidR="0004428D" w:rsidRDefault="0004428D" w:rsidP="0003123C"/>
    <w:p w14:paraId="0C19E234" w14:textId="19CBE7B2" w:rsidR="00140BB8" w:rsidRDefault="0004428D" w:rsidP="0003123C">
      <w:r>
        <w:t xml:space="preserve">This remainder of this document will operate within the context of the UMGC software engineering capstone project context, referring to the business as the class as a whole and project teams as development teams. </w:t>
      </w:r>
      <w:r w:rsidR="00306EE3">
        <w:t>The purpose of this document is to inform</w:t>
      </w:r>
      <w:r w:rsidR="00EB555D">
        <w:t>,</w:t>
      </w:r>
      <w:r w:rsidR="00306EE3">
        <w:t xml:space="preserve"> and thus the remainder of the document will be </w:t>
      </w:r>
    </w:p>
    <w:p w14:paraId="589BCF41" w14:textId="410CE0EF" w:rsidR="001E1E58" w:rsidRDefault="005D6C0B" w:rsidP="0003123C">
      <w:r>
        <w:t xml:space="preserve">    </w:t>
      </w:r>
    </w:p>
    <w:p w14:paraId="261E0CC3" w14:textId="55339015" w:rsidR="00506028" w:rsidRDefault="00506028" w:rsidP="00506028">
      <w:pPr>
        <w:pStyle w:val="TOCHeading"/>
        <w:jc w:val="center"/>
        <w:rPr>
          <w:sz w:val="36"/>
          <w:szCs w:val="22"/>
        </w:rPr>
      </w:pPr>
      <w:r w:rsidRPr="00506028">
        <w:rPr>
          <w:sz w:val="36"/>
          <w:szCs w:val="22"/>
        </w:rPr>
        <w:t>Revision History</w:t>
      </w:r>
    </w:p>
    <w:tbl>
      <w:tblPr>
        <w:tblStyle w:val="GridTable1Light-Accent2"/>
        <w:tblW w:w="0" w:type="auto"/>
        <w:tblLook w:val="04A0" w:firstRow="1" w:lastRow="0" w:firstColumn="1" w:lastColumn="0" w:noHBand="0" w:noVBand="1"/>
      </w:tblPr>
      <w:tblGrid>
        <w:gridCol w:w="1975"/>
        <w:gridCol w:w="1170"/>
        <w:gridCol w:w="4407"/>
        <w:gridCol w:w="2518"/>
      </w:tblGrid>
      <w:tr w:rsidR="00506028" w14:paraId="414666AB" w14:textId="77777777" w:rsidTr="0050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075710A" w14:textId="5515BA0C" w:rsidR="00506028" w:rsidRDefault="00506028" w:rsidP="00254A28">
            <w:pPr>
              <w:jc w:val="center"/>
            </w:pPr>
            <w:r>
              <w:t>Name</w:t>
            </w:r>
          </w:p>
        </w:tc>
        <w:tc>
          <w:tcPr>
            <w:tcW w:w="1170" w:type="dxa"/>
          </w:tcPr>
          <w:p w14:paraId="647E874A" w14:textId="2DCF1D35" w:rsidR="00506028" w:rsidRDefault="00506028" w:rsidP="00506028">
            <w:pPr>
              <w:jc w:val="center"/>
              <w:cnfStyle w:val="100000000000" w:firstRow="1" w:lastRow="0" w:firstColumn="0" w:lastColumn="0" w:oddVBand="0" w:evenVBand="0" w:oddHBand="0" w:evenHBand="0" w:firstRowFirstColumn="0" w:firstRowLastColumn="0" w:lastRowFirstColumn="0" w:lastRowLastColumn="0"/>
            </w:pPr>
            <w:r>
              <w:t>Date</w:t>
            </w:r>
          </w:p>
        </w:tc>
        <w:tc>
          <w:tcPr>
            <w:tcW w:w="4407" w:type="dxa"/>
          </w:tcPr>
          <w:p w14:paraId="6519090F" w14:textId="2EB2F796" w:rsidR="00506028" w:rsidRDefault="00506028" w:rsidP="00506028">
            <w:pPr>
              <w:jc w:val="center"/>
              <w:cnfStyle w:val="100000000000" w:firstRow="1" w:lastRow="0" w:firstColumn="0" w:lastColumn="0" w:oddVBand="0" w:evenVBand="0" w:oddHBand="0" w:evenHBand="0" w:firstRowFirstColumn="0" w:firstRowLastColumn="0" w:lastRowFirstColumn="0" w:lastRowLastColumn="0"/>
            </w:pPr>
            <w:r>
              <w:t>Reasons for change</w:t>
            </w:r>
          </w:p>
        </w:tc>
        <w:tc>
          <w:tcPr>
            <w:tcW w:w="2518" w:type="dxa"/>
          </w:tcPr>
          <w:p w14:paraId="0C7D62DD" w14:textId="6C9F837D" w:rsidR="00506028" w:rsidRDefault="00506028" w:rsidP="00506028">
            <w:pPr>
              <w:jc w:val="center"/>
              <w:cnfStyle w:val="100000000000" w:firstRow="1" w:lastRow="0" w:firstColumn="0" w:lastColumn="0" w:oddVBand="0" w:evenVBand="0" w:oddHBand="0" w:evenHBand="0" w:firstRowFirstColumn="0" w:firstRowLastColumn="0" w:lastRowFirstColumn="0" w:lastRowLastColumn="0"/>
            </w:pPr>
            <w:r>
              <w:t>Version</w:t>
            </w:r>
          </w:p>
        </w:tc>
      </w:tr>
      <w:tr w:rsidR="00506028" w14:paraId="091126E6"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44DD724E" w14:textId="7FBED456" w:rsidR="00506028" w:rsidRPr="00254A28" w:rsidRDefault="008D5B8F" w:rsidP="00254A28">
            <w:pPr>
              <w:jc w:val="center"/>
              <w:rPr>
                <w:b w:val="0"/>
                <w:bCs w:val="0"/>
              </w:rPr>
            </w:pPr>
            <w:r w:rsidRPr="00254A28">
              <w:rPr>
                <w:b w:val="0"/>
                <w:bCs w:val="0"/>
              </w:rPr>
              <w:t>Dustin</w:t>
            </w:r>
            <w:r w:rsidR="00254A28" w:rsidRPr="00254A28">
              <w:rPr>
                <w:b w:val="0"/>
                <w:bCs w:val="0"/>
              </w:rPr>
              <w:t xml:space="preserve"> </w:t>
            </w:r>
            <w:r w:rsidRPr="00254A28">
              <w:rPr>
                <w:b w:val="0"/>
                <w:bCs w:val="0"/>
              </w:rPr>
              <w:t>Emerson</w:t>
            </w:r>
          </w:p>
        </w:tc>
        <w:tc>
          <w:tcPr>
            <w:tcW w:w="1170" w:type="dxa"/>
          </w:tcPr>
          <w:p w14:paraId="7E76FF69" w14:textId="4073B9B5" w:rsidR="00506028" w:rsidRDefault="00506028" w:rsidP="00506028">
            <w:pPr>
              <w:jc w:val="center"/>
              <w:cnfStyle w:val="000000000000" w:firstRow="0" w:lastRow="0" w:firstColumn="0" w:lastColumn="0" w:oddVBand="0" w:evenVBand="0" w:oddHBand="0" w:evenHBand="0" w:firstRowFirstColumn="0" w:firstRowLastColumn="0" w:lastRowFirstColumn="0" w:lastRowLastColumn="0"/>
            </w:pPr>
            <w:r>
              <w:t>9/</w:t>
            </w:r>
            <w:r w:rsidR="008D5B8F">
              <w:t>5</w:t>
            </w:r>
            <w:r>
              <w:t>/20</w:t>
            </w:r>
          </w:p>
        </w:tc>
        <w:tc>
          <w:tcPr>
            <w:tcW w:w="4407" w:type="dxa"/>
          </w:tcPr>
          <w:p w14:paraId="3631609F" w14:textId="23252CD4" w:rsidR="00506028" w:rsidRDefault="00506028" w:rsidP="00506028">
            <w:pPr>
              <w:jc w:val="center"/>
              <w:cnfStyle w:val="000000000000" w:firstRow="0" w:lastRow="0" w:firstColumn="0" w:lastColumn="0" w:oddVBand="0" w:evenVBand="0" w:oddHBand="0" w:evenHBand="0" w:firstRowFirstColumn="0" w:firstRowLastColumn="0" w:lastRowFirstColumn="0" w:lastRowLastColumn="0"/>
            </w:pPr>
            <w:r>
              <w:t>Initial Draft</w:t>
            </w:r>
          </w:p>
        </w:tc>
        <w:tc>
          <w:tcPr>
            <w:tcW w:w="2518" w:type="dxa"/>
          </w:tcPr>
          <w:p w14:paraId="1F5488CF" w14:textId="12D8B84F" w:rsidR="00506028" w:rsidRDefault="00506028" w:rsidP="00506028">
            <w:pPr>
              <w:jc w:val="center"/>
              <w:cnfStyle w:val="000000000000" w:firstRow="0" w:lastRow="0" w:firstColumn="0" w:lastColumn="0" w:oddVBand="0" w:evenVBand="0" w:oddHBand="0" w:evenHBand="0" w:firstRowFirstColumn="0" w:firstRowLastColumn="0" w:lastRowFirstColumn="0" w:lastRowLastColumn="0"/>
            </w:pPr>
            <w:r>
              <w:t>V</w:t>
            </w:r>
            <w:r w:rsidR="00FC6D8F">
              <w:t xml:space="preserve"> </w:t>
            </w:r>
            <w:r>
              <w:t>0.1</w:t>
            </w:r>
          </w:p>
        </w:tc>
      </w:tr>
      <w:tr w:rsidR="001A3DCF" w14:paraId="63F362A0"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40DC27ED" w14:textId="244AEDC4" w:rsidR="001A3DCF" w:rsidRDefault="001A3DCF" w:rsidP="00254A28">
            <w:pPr>
              <w:jc w:val="center"/>
              <w:rPr>
                <w:b w:val="0"/>
                <w:bCs w:val="0"/>
              </w:rPr>
            </w:pPr>
            <w:r>
              <w:rPr>
                <w:b w:val="0"/>
                <w:bCs w:val="0"/>
              </w:rPr>
              <w:t>Dustin Emerson</w:t>
            </w:r>
          </w:p>
        </w:tc>
        <w:tc>
          <w:tcPr>
            <w:tcW w:w="1170" w:type="dxa"/>
          </w:tcPr>
          <w:p w14:paraId="58F48CC2" w14:textId="1D21C731" w:rsidR="001A3DCF" w:rsidRDefault="001A3DCF" w:rsidP="00506028">
            <w:pPr>
              <w:cnfStyle w:val="000000000000" w:firstRow="0" w:lastRow="0" w:firstColumn="0" w:lastColumn="0" w:oddVBand="0" w:evenVBand="0" w:oddHBand="0" w:evenHBand="0" w:firstRowFirstColumn="0" w:firstRowLastColumn="0" w:lastRowFirstColumn="0" w:lastRowLastColumn="0"/>
            </w:pPr>
            <w:r>
              <w:t>9/12/20</w:t>
            </w:r>
          </w:p>
        </w:tc>
        <w:tc>
          <w:tcPr>
            <w:tcW w:w="4407" w:type="dxa"/>
          </w:tcPr>
          <w:p w14:paraId="38C8CA44" w14:textId="78771C78" w:rsidR="001A3DCF" w:rsidRDefault="001A3DCF" w:rsidP="00E96AB0">
            <w:pPr>
              <w:jc w:val="center"/>
              <w:cnfStyle w:val="000000000000" w:firstRow="0" w:lastRow="0" w:firstColumn="0" w:lastColumn="0" w:oddVBand="0" w:evenVBand="0" w:oddHBand="0" w:evenHBand="0" w:firstRowFirstColumn="0" w:firstRowLastColumn="0" w:lastRowFirstColumn="0" w:lastRowLastColumn="0"/>
            </w:pPr>
            <w:r>
              <w:t>Add Section on Testing</w:t>
            </w:r>
          </w:p>
        </w:tc>
        <w:tc>
          <w:tcPr>
            <w:tcW w:w="2518" w:type="dxa"/>
          </w:tcPr>
          <w:p w14:paraId="0A0459BD" w14:textId="41EBEC65" w:rsidR="001A3DCF" w:rsidRDefault="001A3DCF" w:rsidP="00E96AB0">
            <w:pPr>
              <w:jc w:val="center"/>
              <w:cnfStyle w:val="000000000000" w:firstRow="0" w:lastRow="0" w:firstColumn="0" w:lastColumn="0" w:oddVBand="0" w:evenVBand="0" w:oddHBand="0" w:evenHBand="0" w:firstRowFirstColumn="0" w:firstRowLastColumn="0" w:lastRowFirstColumn="0" w:lastRowLastColumn="0"/>
            </w:pPr>
            <w:r>
              <w:t>V</w:t>
            </w:r>
            <w:r w:rsidR="00FC6D8F">
              <w:t xml:space="preserve"> </w:t>
            </w:r>
            <w:r>
              <w:t>0.4</w:t>
            </w:r>
          </w:p>
        </w:tc>
      </w:tr>
      <w:tr w:rsidR="001A3DCF" w14:paraId="05658DAF"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32E274DB" w14:textId="3AD5FE76" w:rsidR="001A3DCF" w:rsidRDefault="00FC6D8F" w:rsidP="00254A28">
            <w:pPr>
              <w:jc w:val="center"/>
              <w:rPr>
                <w:b w:val="0"/>
                <w:bCs w:val="0"/>
              </w:rPr>
            </w:pPr>
            <w:r>
              <w:rPr>
                <w:b w:val="0"/>
                <w:bCs w:val="0"/>
              </w:rPr>
              <w:t>Taylor Goodlett</w:t>
            </w:r>
          </w:p>
        </w:tc>
        <w:tc>
          <w:tcPr>
            <w:tcW w:w="1170" w:type="dxa"/>
          </w:tcPr>
          <w:p w14:paraId="34A9BF84" w14:textId="15A017DE" w:rsidR="001A3DCF" w:rsidRDefault="001A3DCF" w:rsidP="00506028">
            <w:pPr>
              <w:cnfStyle w:val="000000000000" w:firstRow="0" w:lastRow="0" w:firstColumn="0" w:lastColumn="0" w:oddVBand="0" w:evenVBand="0" w:oddHBand="0" w:evenHBand="0" w:firstRowFirstColumn="0" w:firstRowLastColumn="0" w:lastRowFirstColumn="0" w:lastRowLastColumn="0"/>
            </w:pPr>
            <w:r>
              <w:t>9/13/20</w:t>
            </w:r>
          </w:p>
        </w:tc>
        <w:tc>
          <w:tcPr>
            <w:tcW w:w="4407" w:type="dxa"/>
          </w:tcPr>
          <w:p w14:paraId="6F24E924" w14:textId="158C93C2" w:rsidR="001A3DCF" w:rsidRDefault="001A3DCF" w:rsidP="00E96AB0">
            <w:pPr>
              <w:jc w:val="center"/>
              <w:cnfStyle w:val="000000000000" w:firstRow="0" w:lastRow="0" w:firstColumn="0" w:lastColumn="0" w:oddVBand="0" w:evenVBand="0" w:oddHBand="0" w:evenHBand="0" w:firstRowFirstColumn="0" w:firstRowLastColumn="0" w:lastRowFirstColumn="0" w:lastRowLastColumn="0"/>
            </w:pPr>
            <w:r>
              <w:t>Start Fleshing Out Style Guide</w:t>
            </w:r>
          </w:p>
        </w:tc>
        <w:tc>
          <w:tcPr>
            <w:tcW w:w="2518" w:type="dxa"/>
          </w:tcPr>
          <w:p w14:paraId="76110123" w14:textId="2CDE99FC" w:rsidR="001A3DCF" w:rsidRDefault="001A3DCF" w:rsidP="00E96AB0">
            <w:pPr>
              <w:jc w:val="center"/>
              <w:cnfStyle w:val="000000000000" w:firstRow="0" w:lastRow="0" w:firstColumn="0" w:lastColumn="0" w:oddVBand="0" w:evenVBand="0" w:oddHBand="0" w:evenHBand="0" w:firstRowFirstColumn="0" w:firstRowLastColumn="0" w:lastRowFirstColumn="0" w:lastRowLastColumn="0"/>
            </w:pPr>
            <w:r>
              <w:t>V</w:t>
            </w:r>
            <w:r w:rsidR="00FC6D8F">
              <w:t xml:space="preserve"> </w:t>
            </w:r>
            <w:r>
              <w:t>0.5</w:t>
            </w:r>
          </w:p>
        </w:tc>
      </w:tr>
      <w:tr w:rsidR="001A3DCF" w14:paraId="6999EDAA"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54FE45F4" w14:textId="713D3E37" w:rsidR="001A3DCF" w:rsidRDefault="00FC6D8F" w:rsidP="00254A28">
            <w:pPr>
              <w:jc w:val="center"/>
              <w:rPr>
                <w:b w:val="0"/>
                <w:bCs w:val="0"/>
              </w:rPr>
            </w:pPr>
            <w:r>
              <w:rPr>
                <w:b w:val="0"/>
                <w:bCs w:val="0"/>
              </w:rPr>
              <w:t>Taylor Goodlett</w:t>
            </w:r>
          </w:p>
        </w:tc>
        <w:tc>
          <w:tcPr>
            <w:tcW w:w="1170" w:type="dxa"/>
          </w:tcPr>
          <w:p w14:paraId="39CE8D77" w14:textId="25512B93" w:rsidR="001A3DCF" w:rsidRDefault="001A3DCF" w:rsidP="00506028">
            <w:pPr>
              <w:cnfStyle w:val="000000000000" w:firstRow="0" w:lastRow="0" w:firstColumn="0" w:lastColumn="0" w:oddVBand="0" w:evenVBand="0" w:oddHBand="0" w:evenHBand="0" w:firstRowFirstColumn="0" w:firstRowLastColumn="0" w:lastRowFirstColumn="0" w:lastRowLastColumn="0"/>
            </w:pPr>
            <w:r>
              <w:t>9/15/20</w:t>
            </w:r>
          </w:p>
        </w:tc>
        <w:tc>
          <w:tcPr>
            <w:tcW w:w="4407" w:type="dxa"/>
          </w:tcPr>
          <w:p w14:paraId="4415D051" w14:textId="201B15F1" w:rsidR="001A3DCF" w:rsidRDefault="001A3DCF" w:rsidP="00E96AB0">
            <w:pPr>
              <w:jc w:val="center"/>
              <w:cnfStyle w:val="000000000000" w:firstRow="0" w:lastRow="0" w:firstColumn="0" w:lastColumn="0" w:oddVBand="0" w:evenVBand="0" w:oddHBand="0" w:evenHBand="0" w:firstRowFirstColumn="0" w:firstRowLastColumn="0" w:lastRowFirstColumn="0" w:lastRowLastColumn="0"/>
            </w:pPr>
            <w:r>
              <w:t>Fix GitHub Diagram</w:t>
            </w:r>
          </w:p>
        </w:tc>
        <w:tc>
          <w:tcPr>
            <w:tcW w:w="2518" w:type="dxa"/>
          </w:tcPr>
          <w:p w14:paraId="13E59536" w14:textId="369F279F" w:rsidR="001A3DCF" w:rsidRDefault="001A3DCF" w:rsidP="00E96AB0">
            <w:pPr>
              <w:jc w:val="center"/>
              <w:cnfStyle w:val="000000000000" w:firstRow="0" w:lastRow="0" w:firstColumn="0" w:lastColumn="0" w:oddVBand="0" w:evenVBand="0" w:oddHBand="0" w:evenHBand="0" w:firstRowFirstColumn="0" w:firstRowLastColumn="0" w:lastRowFirstColumn="0" w:lastRowLastColumn="0"/>
            </w:pPr>
            <w:r>
              <w:t>V</w:t>
            </w:r>
            <w:r w:rsidR="00FC6D8F">
              <w:t xml:space="preserve"> </w:t>
            </w:r>
            <w:r>
              <w:t>0.6</w:t>
            </w:r>
          </w:p>
        </w:tc>
      </w:tr>
      <w:tr w:rsidR="001A3DCF" w14:paraId="5A235B84"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60A9E580" w14:textId="5B5CB721" w:rsidR="001A3DCF" w:rsidRDefault="001A3DCF" w:rsidP="00254A28">
            <w:pPr>
              <w:jc w:val="center"/>
              <w:rPr>
                <w:b w:val="0"/>
                <w:bCs w:val="0"/>
              </w:rPr>
            </w:pPr>
            <w:r>
              <w:rPr>
                <w:b w:val="0"/>
                <w:bCs w:val="0"/>
              </w:rPr>
              <w:t>Dustin Emerson</w:t>
            </w:r>
          </w:p>
        </w:tc>
        <w:tc>
          <w:tcPr>
            <w:tcW w:w="1170" w:type="dxa"/>
          </w:tcPr>
          <w:p w14:paraId="70D642B4" w14:textId="4879E7E4" w:rsidR="001A3DCF" w:rsidRDefault="001A3DCF" w:rsidP="00506028">
            <w:pPr>
              <w:cnfStyle w:val="000000000000" w:firstRow="0" w:lastRow="0" w:firstColumn="0" w:lastColumn="0" w:oddVBand="0" w:evenVBand="0" w:oddHBand="0" w:evenHBand="0" w:firstRowFirstColumn="0" w:firstRowLastColumn="0" w:lastRowFirstColumn="0" w:lastRowLastColumn="0"/>
            </w:pPr>
            <w:r>
              <w:t>9/16/20</w:t>
            </w:r>
          </w:p>
        </w:tc>
        <w:tc>
          <w:tcPr>
            <w:tcW w:w="4407" w:type="dxa"/>
          </w:tcPr>
          <w:p w14:paraId="66C9E01C" w14:textId="20A691F9" w:rsidR="001A3DCF" w:rsidRDefault="001A3DCF" w:rsidP="00E96AB0">
            <w:pPr>
              <w:jc w:val="center"/>
              <w:cnfStyle w:val="000000000000" w:firstRow="0" w:lastRow="0" w:firstColumn="0" w:lastColumn="0" w:oddVBand="0" w:evenVBand="0" w:oddHBand="0" w:evenHBand="0" w:firstRowFirstColumn="0" w:firstRowLastColumn="0" w:lastRowFirstColumn="0" w:lastRowLastColumn="0"/>
            </w:pPr>
            <w:r>
              <w:t xml:space="preserve">Clean Up </w:t>
            </w:r>
          </w:p>
        </w:tc>
        <w:tc>
          <w:tcPr>
            <w:tcW w:w="2518" w:type="dxa"/>
          </w:tcPr>
          <w:p w14:paraId="69A78197" w14:textId="66554D10" w:rsidR="001A3DCF" w:rsidRDefault="001A3DCF" w:rsidP="00E96AB0">
            <w:pPr>
              <w:jc w:val="center"/>
              <w:cnfStyle w:val="000000000000" w:firstRow="0" w:lastRow="0" w:firstColumn="0" w:lastColumn="0" w:oddVBand="0" w:evenVBand="0" w:oddHBand="0" w:evenHBand="0" w:firstRowFirstColumn="0" w:firstRowLastColumn="0" w:lastRowFirstColumn="0" w:lastRowLastColumn="0"/>
            </w:pPr>
            <w:r>
              <w:t>V</w:t>
            </w:r>
            <w:r w:rsidR="00FC6D8F">
              <w:t xml:space="preserve"> </w:t>
            </w:r>
            <w:r>
              <w:t>0.7</w:t>
            </w:r>
          </w:p>
        </w:tc>
      </w:tr>
      <w:tr w:rsidR="00FC6D8F" w14:paraId="0737049E"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3B7945A6" w14:textId="193D07A6" w:rsidR="00FC6D8F" w:rsidRPr="00FC6D8F" w:rsidRDefault="00FC6D8F" w:rsidP="00254A28">
            <w:pPr>
              <w:jc w:val="center"/>
              <w:rPr>
                <w:b w:val="0"/>
                <w:bCs w:val="0"/>
              </w:rPr>
            </w:pPr>
            <w:r>
              <w:rPr>
                <w:b w:val="0"/>
                <w:bCs w:val="0"/>
              </w:rPr>
              <w:t>Taylor Goodlett</w:t>
            </w:r>
          </w:p>
        </w:tc>
        <w:tc>
          <w:tcPr>
            <w:tcW w:w="1170" w:type="dxa"/>
          </w:tcPr>
          <w:p w14:paraId="3671C2C1" w14:textId="3DE7B927" w:rsidR="00FC6D8F" w:rsidRDefault="00FC6D8F" w:rsidP="00506028">
            <w:pPr>
              <w:cnfStyle w:val="000000000000" w:firstRow="0" w:lastRow="0" w:firstColumn="0" w:lastColumn="0" w:oddVBand="0" w:evenVBand="0" w:oddHBand="0" w:evenHBand="0" w:firstRowFirstColumn="0" w:firstRowLastColumn="0" w:lastRowFirstColumn="0" w:lastRowLastColumn="0"/>
            </w:pPr>
            <w:r>
              <w:t>9/16/20</w:t>
            </w:r>
          </w:p>
        </w:tc>
        <w:tc>
          <w:tcPr>
            <w:tcW w:w="4407" w:type="dxa"/>
          </w:tcPr>
          <w:p w14:paraId="45492A99" w14:textId="043EA453" w:rsidR="00FC6D8F" w:rsidRDefault="00FC6D8F" w:rsidP="00E96AB0">
            <w:pPr>
              <w:jc w:val="center"/>
              <w:cnfStyle w:val="000000000000" w:firstRow="0" w:lastRow="0" w:firstColumn="0" w:lastColumn="0" w:oddVBand="0" w:evenVBand="0" w:oddHBand="0" w:evenHBand="0" w:firstRowFirstColumn="0" w:firstRowLastColumn="0" w:lastRowFirstColumn="0" w:lastRowLastColumn="0"/>
            </w:pPr>
            <w:r>
              <w:t xml:space="preserve">Finalize for initial release to </w:t>
            </w:r>
            <w:proofErr w:type="spellStart"/>
            <w:r>
              <w:t>DevTeams</w:t>
            </w:r>
            <w:proofErr w:type="spellEnd"/>
          </w:p>
        </w:tc>
        <w:tc>
          <w:tcPr>
            <w:tcW w:w="2518" w:type="dxa"/>
          </w:tcPr>
          <w:p w14:paraId="22F40A2C" w14:textId="7A3AE08F" w:rsidR="00FC6D8F" w:rsidRDefault="00FC6D8F" w:rsidP="00E96AB0">
            <w:pPr>
              <w:jc w:val="center"/>
              <w:cnfStyle w:val="000000000000" w:firstRow="0" w:lastRow="0" w:firstColumn="0" w:lastColumn="0" w:oddVBand="0" w:evenVBand="0" w:oddHBand="0" w:evenHBand="0" w:firstRowFirstColumn="0" w:firstRowLastColumn="0" w:lastRowFirstColumn="0" w:lastRowLastColumn="0"/>
            </w:pPr>
            <w:r>
              <w:t>V 0.8</w:t>
            </w:r>
          </w:p>
        </w:tc>
      </w:tr>
      <w:tr w:rsidR="00991094" w14:paraId="7CFAF469" w14:textId="77777777" w:rsidTr="00506028">
        <w:tc>
          <w:tcPr>
            <w:cnfStyle w:val="001000000000" w:firstRow="0" w:lastRow="0" w:firstColumn="1" w:lastColumn="0" w:oddVBand="0" w:evenVBand="0" w:oddHBand="0" w:evenHBand="0" w:firstRowFirstColumn="0" w:firstRowLastColumn="0" w:lastRowFirstColumn="0" w:lastRowLastColumn="0"/>
            <w:tcW w:w="1975" w:type="dxa"/>
          </w:tcPr>
          <w:p w14:paraId="56B1FC31" w14:textId="11403456" w:rsidR="00991094" w:rsidRPr="00991094" w:rsidRDefault="00991094" w:rsidP="00254A28">
            <w:pPr>
              <w:jc w:val="center"/>
              <w:rPr>
                <w:b w:val="0"/>
                <w:bCs w:val="0"/>
              </w:rPr>
            </w:pPr>
            <w:r>
              <w:rPr>
                <w:b w:val="0"/>
                <w:bCs w:val="0"/>
              </w:rPr>
              <w:t>Dustin Emerson</w:t>
            </w:r>
          </w:p>
        </w:tc>
        <w:tc>
          <w:tcPr>
            <w:tcW w:w="1170" w:type="dxa"/>
          </w:tcPr>
          <w:p w14:paraId="0524D6F8" w14:textId="4AC3330C" w:rsidR="00991094" w:rsidRDefault="00991094" w:rsidP="00506028">
            <w:pPr>
              <w:cnfStyle w:val="000000000000" w:firstRow="0" w:lastRow="0" w:firstColumn="0" w:lastColumn="0" w:oddVBand="0" w:evenVBand="0" w:oddHBand="0" w:evenHBand="0" w:firstRowFirstColumn="0" w:firstRowLastColumn="0" w:lastRowFirstColumn="0" w:lastRowLastColumn="0"/>
            </w:pPr>
            <w:r>
              <w:t>9/27/20</w:t>
            </w:r>
          </w:p>
        </w:tc>
        <w:tc>
          <w:tcPr>
            <w:tcW w:w="4407" w:type="dxa"/>
          </w:tcPr>
          <w:p w14:paraId="7157A289" w14:textId="3C136B8F" w:rsidR="00991094" w:rsidRDefault="00991094" w:rsidP="00E96AB0">
            <w:pPr>
              <w:jc w:val="center"/>
              <w:cnfStyle w:val="000000000000" w:firstRow="0" w:lastRow="0" w:firstColumn="0" w:lastColumn="0" w:oddVBand="0" w:evenVBand="0" w:oddHBand="0" w:evenHBand="0" w:firstRowFirstColumn="0" w:firstRowLastColumn="0" w:lastRowFirstColumn="0" w:lastRowLastColumn="0"/>
            </w:pPr>
            <w:r>
              <w:t>Create and release Version 1</w:t>
            </w:r>
          </w:p>
        </w:tc>
        <w:tc>
          <w:tcPr>
            <w:tcW w:w="2518" w:type="dxa"/>
          </w:tcPr>
          <w:p w14:paraId="4A0355AF" w14:textId="24B25ACC" w:rsidR="00991094" w:rsidRDefault="00991094" w:rsidP="00E96AB0">
            <w:pPr>
              <w:jc w:val="center"/>
              <w:cnfStyle w:val="000000000000" w:firstRow="0" w:lastRow="0" w:firstColumn="0" w:lastColumn="0" w:oddVBand="0" w:evenVBand="0" w:oddHBand="0" w:evenHBand="0" w:firstRowFirstColumn="0" w:firstRowLastColumn="0" w:lastRowFirstColumn="0" w:lastRowLastColumn="0"/>
            </w:pPr>
            <w:r>
              <w:t>V 1.0</w:t>
            </w:r>
          </w:p>
        </w:tc>
      </w:tr>
    </w:tbl>
    <w:p w14:paraId="362B5C6E" w14:textId="77777777" w:rsidR="00506028" w:rsidRPr="00506028" w:rsidRDefault="00506028" w:rsidP="00506028"/>
    <w:p w14:paraId="63374CC1" w14:textId="77777777" w:rsidR="00B13EB1" w:rsidRDefault="00B13EB1" w:rsidP="00D56064"/>
    <w:p w14:paraId="7EDD572A" w14:textId="766D70EF" w:rsidR="00BA31C4" w:rsidRDefault="00853CCF" w:rsidP="004845D8">
      <w:pPr>
        <w:pStyle w:val="Heading1"/>
        <w:numPr>
          <w:ilvl w:val="0"/>
          <w:numId w:val="2"/>
        </w:numPr>
        <w:ind w:left="0" w:firstLine="0"/>
      </w:pPr>
      <w:bookmarkStart w:id="1" w:name="_Toc52111530"/>
      <w:r>
        <w:lastRenderedPageBreak/>
        <w:t>Getting started</w:t>
      </w:r>
      <w:bookmarkEnd w:id="1"/>
    </w:p>
    <w:p w14:paraId="643D8A4F" w14:textId="78654628" w:rsidR="00942A49" w:rsidRDefault="008C0A20" w:rsidP="00942A49">
      <w:r>
        <w:t>Our key goal is to enable the development teams to be successful by shortening the development lif</w:t>
      </w:r>
      <w:r w:rsidR="00EB555D">
        <w:t>ec</w:t>
      </w:r>
      <w:r>
        <w:t xml:space="preserve">ycle through automated continuous delivery and ensure a high level of quality through automated </w:t>
      </w:r>
      <w:r w:rsidR="00A45193">
        <w:t>testing</w:t>
      </w:r>
      <w:r>
        <w:t xml:space="preserve">. </w:t>
      </w:r>
      <w:proofErr w:type="spellStart"/>
      <w:r w:rsidR="00F24D50">
        <w:t>DeveSecOps</w:t>
      </w:r>
      <w:proofErr w:type="spellEnd"/>
      <w:r w:rsidR="00F24D50">
        <w:t xml:space="preserve"> encourages all teams to set up their environment how they see fit. However,</w:t>
      </w:r>
      <w:r>
        <w:t xml:space="preserve"> </w:t>
      </w:r>
      <w:r w:rsidR="00CB7400">
        <w:t xml:space="preserve">having the same tools the </w:t>
      </w:r>
      <w:proofErr w:type="spellStart"/>
      <w:r w:rsidR="00CB7400">
        <w:t>DevSecOps</w:t>
      </w:r>
      <w:proofErr w:type="spellEnd"/>
      <w:r w:rsidR="00CB7400">
        <w:t xml:space="preserve"> team is using in the Azure Pipeline will allow you to tap into the benefits of our toolchain on your local machine. T</w:t>
      </w:r>
      <w:r>
        <w:t xml:space="preserve">he </w:t>
      </w:r>
      <w:proofErr w:type="spellStart"/>
      <w:r>
        <w:t>DevSecOps</w:t>
      </w:r>
      <w:proofErr w:type="spellEnd"/>
      <w:r>
        <w:t xml:space="preserve"> team is utilizing the following tools to build and deploy software</w:t>
      </w:r>
      <w:r w:rsidR="009B167A">
        <w:t>:</w:t>
      </w:r>
    </w:p>
    <w:p w14:paraId="70FE4398" w14:textId="7645A666" w:rsidR="009B167A" w:rsidRDefault="009B167A" w:rsidP="009B167A">
      <w:pPr>
        <w:ind w:left="360"/>
      </w:pPr>
      <w:r w:rsidRPr="009B167A">
        <w:rPr>
          <w:b/>
          <w:bCs/>
        </w:rPr>
        <w:t>Required</w:t>
      </w:r>
      <w:r>
        <w:t>:</w:t>
      </w:r>
    </w:p>
    <w:p w14:paraId="690D8C17" w14:textId="532289B3" w:rsidR="009B167A" w:rsidRDefault="009B167A" w:rsidP="009B167A">
      <w:pPr>
        <w:pStyle w:val="ListParagraph"/>
        <w:numPr>
          <w:ilvl w:val="0"/>
          <w:numId w:val="20"/>
        </w:numPr>
        <w:ind w:left="1080"/>
      </w:pPr>
      <w:r w:rsidRPr="009B167A">
        <w:rPr>
          <w:i/>
          <w:iCs/>
        </w:rPr>
        <w:t>git</w:t>
      </w:r>
      <w:r w:rsidRPr="009B167A">
        <w:rPr>
          <w:b/>
          <w:bCs/>
        </w:rPr>
        <w:t xml:space="preserve"> </w:t>
      </w:r>
      <w:r w:rsidRPr="0067301F">
        <w:t>– Source control</w:t>
      </w:r>
      <w:r>
        <w:t xml:space="preserve"> (Note: every developer is required to use git)</w:t>
      </w:r>
    </w:p>
    <w:p w14:paraId="6F096D25" w14:textId="045283CB" w:rsidR="009B167A" w:rsidRPr="0074480D" w:rsidRDefault="009B167A" w:rsidP="009B167A">
      <w:pPr>
        <w:ind w:left="360"/>
      </w:pPr>
      <w:r w:rsidRPr="009B167A">
        <w:rPr>
          <w:b/>
          <w:bCs/>
        </w:rPr>
        <w:t>Optional</w:t>
      </w:r>
      <w:r>
        <w:t>:</w:t>
      </w:r>
    </w:p>
    <w:p w14:paraId="23C44CB5" w14:textId="0EC14EF3" w:rsidR="0067301F" w:rsidRPr="0067301F" w:rsidRDefault="0067301F" w:rsidP="009B167A">
      <w:pPr>
        <w:pStyle w:val="ListParagraph"/>
        <w:numPr>
          <w:ilvl w:val="0"/>
          <w:numId w:val="20"/>
        </w:numPr>
        <w:ind w:left="1080"/>
        <w:rPr>
          <w:b/>
          <w:bCs/>
        </w:rPr>
      </w:pPr>
      <w:r w:rsidRPr="009B167A">
        <w:rPr>
          <w:i/>
          <w:iCs/>
        </w:rPr>
        <w:t>Linux</w:t>
      </w:r>
      <w:r>
        <w:rPr>
          <w:b/>
          <w:bCs/>
        </w:rPr>
        <w:t xml:space="preserve"> </w:t>
      </w:r>
      <w:r>
        <w:t>– Our Operating system (OSX will also suffice)</w:t>
      </w:r>
    </w:p>
    <w:p w14:paraId="28FE898F" w14:textId="66018DA5" w:rsidR="0067301F" w:rsidRPr="0067301F" w:rsidRDefault="0067301F" w:rsidP="009B167A">
      <w:pPr>
        <w:pStyle w:val="ListParagraph"/>
        <w:numPr>
          <w:ilvl w:val="1"/>
          <w:numId w:val="20"/>
        </w:numPr>
        <w:ind w:left="1800"/>
      </w:pPr>
      <w:r w:rsidRPr="0067301F">
        <w:t>Ways of getting Linux on Windows</w:t>
      </w:r>
      <w:r>
        <w:t>:</w:t>
      </w:r>
    </w:p>
    <w:p w14:paraId="57AE44DE" w14:textId="1C282A0E" w:rsidR="0067301F" w:rsidRDefault="00824091" w:rsidP="009B167A">
      <w:pPr>
        <w:pStyle w:val="ListParagraph"/>
        <w:numPr>
          <w:ilvl w:val="2"/>
          <w:numId w:val="20"/>
        </w:numPr>
        <w:ind w:left="2520"/>
      </w:pPr>
      <w:r w:rsidRPr="00824091">
        <w:t>Windows Subsystem for Linux</w:t>
      </w:r>
      <w:r>
        <w:t xml:space="preserve"> (WSL) – Requires Windows 10 professional edition. We recommend Core OS if you are going this route.</w:t>
      </w:r>
    </w:p>
    <w:p w14:paraId="3AFAA3F0" w14:textId="45D61DFF" w:rsidR="00824091" w:rsidRPr="00824091" w:rsidRDefault="00824091" w:rsidP="009B167A">
      <w:pPr>
        <w:pStyle w:val="ListParagraph"/>
        <w:numPr>
          <w:ilvl w:val="2"/>
          <w:numId w:val="20"/>
        </w:numPr>
        <w:ind w:left="2520"/>
      </w:pPr>
      <w:r>
        <w:t xml:space="preserve">Oracle VM Virtual Box – Easy to use and free virtual machine to run </w:t>
      </w:r>
      <w:r w:rsidR="00EB555D">
        <w:t>L</w:t>
      </w:r>
      <w:r>
        <w:t xml:space="preserve">inux on.  </w:t>
      </w:r>
    </w:p>
    <w:p w14:paraId="7A259233" w14:textId="380ABFB7" w:rsidR="0067301F" w:rsidRPr="0067301F" w:rsidRDefault="0067301F" w:rsidP="009B167A">
      <w:pPr>
        <w:pStyle w:val="ListParagraph"/>
        <w:numPr>
          <w:ilvl w:val="0"/>
          <w:numId w:val="20"/>
        </w:numPr>
        <w:ind w:left="1080"/>
      </w:pPr>
      <w:r w:rsidRPr="009B167A">
        <w:rPr>
          <w:i/>
          <w:iCs/>
        </w:rPr>
        <w:t>Bash</w:t>
      </w:r>
      <w:r>
        <w:rPr>
          <w:b/>
          <w:bCs/>
        </w:rPr>
        <w:t xml:space="preserve"> </w:t>
      </w:r>
      <w:r>
        <w:t>– Our shell</w:t>
      </w:r>
    </w:p>
    <w:p w14:paraId="5CE4A16C" w14:textId="2D4C0535" w:rsidR="0067301F" w:rsidRPr="0067301F" w:rsidRDefault="0067301F" w:rsidP="009B167A">
      <w:pPr>
        <w:pStyle w:val="ListParagraph"/>
        <w:numPr>
          <w:ilvl w:val="0"/>
          <w:numId w:val="20"/>
        </w:numPr>
        <w:ind w:left="1080"/>
      </w:pPr>
      <w:r w:rsidRPr="009B167A">
        <w:rPr>
          <w:i/>
          <w:iCs/>
        </w:rPr>
        <w:t>Make</w:t>
      </w:r>
      <w:r w:rsidRPr="0067301F">
        <w:t xml:space="preserve"> – Build automation tool</w:t>
      </w:r>
    </w:p>
    <w:p w14:paraId="6573D61C" w14:textId="33B625B4" w:rsidR="0036372A" w:rsidRDefault="0036372A" w:rsidP="009B167A">
      <w:pPr>
        <w:pStyle w:val="ListParagraph"/>
        <w:numPr>
          <w:ilvl w:val="0"/>
          <w:numId w:val="20"/>
        </w:numPr>
        <w:ind w:left="1080"/>
      </w:pPr>
      <w:r w:rsidRPr="009B167A">
        <w:rPr>
          <w:i/>
          <w:iCs/>
        </w:rPr>
        <w:t>Docker</w:t>
      </w:r>
      <w:r w:rsidR="0067301F" w:rsidRPr="0067301F">
        <w:t xml:space="preserve"> – Containerization</w:t>
      </w:r>
    </w:p>
    <w:p w14:paraId="05E70C86" w14:textId="77777777" w:rsidR="00427F0A" w:rsidRDefault="00824091" w:rsidP="00824091">
      <w:r w:rsidRPr="00824091">
        <w:rPr>
          <w:b/>
          <w:bCs/>
        </w:rPr>
        <w:t>Note</w:t>
      </w:r>
      <w:r>
        <w:t>:</w:t>
      </w:r>
    </w:p>
    <w:p w14:paraId="5B428FFF" w14:textId="42499AC0" w:rsidR="00824091" w:rsidRDefault="00824091" w:rsidP="00427F0A">
      <w:pPr>
        <w:ind w:firstLine="720"/>
      </w:pPr>
      <w:r>
        <w:t>The above tools are not required for you to develop. You are welcome to set up your development environment as you see fit. This is simply a helping hand to get set up.</w:t>
      </w:r>
      <w:r w:rsidR="00427F0A">
        <w:t xml:space="preserve"> </w:t>
      </w:r>
      <w:r>
        <w:t>If you are planning on setting up your environment yourself</w:t>
      </w:r>
      <w:r w:rsidR="00EB555D">
        <w:t>,</w:t>
      </w:r>
      <w:r>
        <w:t xml:space="preserve"> you can skip the next subsection. Keep in mind you will need to locate and install the dependencies of your application yourself. </w:t>
      </w:r>
    </w:p>
    <w:p w14:paraId="7CDAEF9D" w14:textId="117D9128" w:rsidR="00824091" w:rsidRDefault="00824091" w:rsidP="00824091"/>
    <w:p w14:paraId="19365D5C" w14:textId="55A8643E" w:rsidR="00427F0A" w:rsidRDefault="00427F0A" w:rsidP="00824091"/>
    <w:p w14:paraId="381A85DA" w14:textId="6C8DC22D" w:rsidR="00427F0A" w:rsidRDefault="00427F0A" w:rsidP="00824091"/>
    <w:p w14:paraId="155F2B37" w14:textId="7F09A1FC" w:rsidR="00427F0A" w:rsidRDefault="00427F0A" w:rsidP="00824091"/>
    <w:p w14:paraId="2F984BEA" w14:textId="00A52428" w:rsidR="00427F0A" w:rsidRDefault="00427F0A" w:rsidP="00824091"/>
    <w:p w14:paraId="5A68C555" w14:textId="77777777" w:rsidR="00427F0A" w:rsidRDefault="00427F0A" w:rsidP="00824091"/>
    <w:p w14:paraId="71B7CAA1" w14:textId="00672D91" w:rsidR="00D515D6" w:rsidRDefault="0067301F" w:rsidP="00D515D6">
      <w:pPr>
        <w:pStyle w:val="Heading2"/>
        <w:rPr>
          <w:i/>
          <w:iCs/>
        </w:rPr>
      </w:pPr>
      <w:bookmarkStart w:id="2" w:name="_Toc52111531"/>
      <w:r>
        <w:rPr>
          <w:i/>
          <w:iCs/>
        </w:rPr>
        <w:lastRenderedPageBreak/>
        <w:t>Setting up your environment using Make</w:t>
      </w:r>
      <w:bookmarkEnd w:id="2"/>
    </w:p>
    <w:p w14:paraId="114BD0E5" w14:textId="77777777" w:rsidR="00427F0A" w:rsidRPr="00427F0A" w:rsidRDefault="00427F0A" w:rsidP="00427F0A"/>
    <w:p w14:paraId="7C11B242" w14:textId="1D45686A" w:rsidR="00427F0A" w:rsidRDefault="00427F0A" w:rsidP="00427F0A">
      <w:pPr>
        <w:pStyle w:val="Graphheading3"/>
      </w:pPr>
      <w:r>
        <w:t>Requirements:</w:t>
      </w:r>
    </w:p>
    <w:p w14:paraId="2A02CF35" w14:textId="078B7519" w:rsidR="00427F0A" w:rsidRPr="0067301F" w:rsidRDefault="00427F0A" w:rsidP="00427F0A">
      <w:pPr>
        <w:pStyle w:val="ListParagraph"/>
        <w:numPr>
          <w:ilvl w:val="0"/>
          <w:numId w:val="20"/>
        </w:numPr>
        <w:ind w:left="1080"/>
      </w:pPr>
      <w:r w:rsidRPr="009B167A">
        <w:rPr>
          <w:i/>
          <w:iCs/>
        </w:rPr>
        <w:t>Bash</w:t>
      </w:r>
    </w:p>
    <w:p w14:paraId="48D3DF4C" w14:textId="0CEA9201" w:rsidR="00427F0A" w:rsidRPr="0067301F" w:rsidRDefault="00427F0A" w:rsidP="00427F0A">
      <w:pPr>
        <w:pStyle w:val="ListParagraph"/>
        <w:numPr>
          <w:ilvl w:val="0"/>
          <w:numId w:val="20"/>
        </w:numPr>
        <w:ind w:left="1080"/>
      </w:pPr>
      <w:r w:rsidRPr="009B167A">
        <w:rPr>
          <w:i/>
          <w:iCs/>
        </w:rPr>
        <w:t>Make</w:t>
      </w:r>
    </w:p>
    <w:p w14:paraId="4C59BF0A" w14:textId="72D7AAAB" w:rsidR="00427F0A" w:rsidRDefault="00427F0A" w:rsidP="00463D8B">
      <w:pPr>
        <w:pStyle w:val="ListParagraph"/>
        <w:numPr>
          <w:ilvl w:val="0"/>
          <w:numId w:val="20"/>
        </w:numPr>
        <w:ind w:left="1080"/>
      </w:pPr>
      <w:r w:rsidRPr="00427F0A">
        <w:rPr>
          <w:i/>
          <w:iCs/>
        </w:rPr>
        <w:t>Docker</w:t>
      </w:r>
    </w:p>
    <w:p w14:paraId="56BB66BE" w14:textId="1BA218C3" w:rsidR="00427F0A" w:rsidRDefault="00427F0A" w:rsidP="00427F0A"/>
    <w:p w14:paraId="349CB9E5" w14:textId="03634E81" w:rsidR="00427F0A" w:rsidRDefault="00ED7E3A" w:rsidP="00427F0A">
      <w:r>
        <w:t>Depending on the project the make commands could vary. For example, the chatbot team has a separate docker repository with a static database that only has two commands. For this reason, the only command you will ever truly need to get started is the help command:</w:t>
      </w:r>
    </w:p>
    <w:p w14:paraId="3FC1DE10" w14:textId="1FFBCB71" w:rsidR="005C0FE5" w:rsidRDefault="005C0FE5" w:rsidP="00427F0A">
      <w:pPr>
        <w:rPr>
          <w:rFonts w:ascii="Courier New" w:eastAsia="Times New Roman" w:hAnsi="Courier New" w:cs="Courier New"/>
          <w:color w:val="auto"/>
          <w:sz w:val="20"/>
          <w:szCs w:val="20"/>
        </w:rPr>
      </w:pPr>
      <w:bookmarkStart w:id="3" w:name="_Hlk50489395"/>
    </w:p>
    <w:p w14:paraId="19B86739" w14:textId="1123DE6F" w:rsidR="005C0FE5" w:rsidRDefault="005C0FE5" w:rsidP="00427F0A">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ab/>
        <w:t># D</w:t>
      </w:r>
      <w:r w:rsidRPr="005C0FE5">
        <w:rPr>
          <w:rFonts w:ascii="Courier New" w:eastAsia="Times New Roman" w:hAnsi="Courier New" w:cs="Courier New"/>
          <w:color w:val="auto"/>
          <w:sz w:val="20"/>
          <w:szCs w:val="20"/>
        </w:rPr>
        <w:t>isplay make</w:t>
      </w:r>
      <w:r w:rsidR="00EB555D">
        <w:rPr>
          <w:rFonts w:ascii="Courier New" w:eastAsia="Times New Roman" w:hAnsi="Courier New" w:cs="Courier New"/>
          <w:color w:val="auto"/>
          <w:sz w:val="20"/>
          <w:szCs w:val="20"/>
        </w:rPr>
        <w:t>s</w:t>
      </w:r>
      <w:r w:rsidRPr="005C0FE5">
        <w:rPr>
          <w:rFonts w:ascii="Courier New" w:eastAsia="Times New Roman" w:hAnsi="Courier New" w:cs="Courier New"/>
          <w:color w:val="auto"/>
          <w:sz w:val="20"/>
          <w:szCs w:val="20"/>
        </w:rPr>
        <w:t xml:space="preserve"> recipes and targets</w:t>
      </w:r>
      <w:r>
        <w:rPr>
          <w:rFonts w:ascii="Courier New" w:eastAsia="Times New Roman" w:hAnsi="Courier New" w:cs="Courier New"/>
          <w:color w:val="auto"/>
          <w:sz w:val="20"/>
          <w:szCs w:val="20"/>
        </w:rPr>
        <w:t>.</w:t>
      </w:r>
    </w:p>
    <w:p w14:paraId="5DB262B7" w14:textId="433F5D94" w:rsidR="005C0FE5" w:rsidRPr="00796145" w:rsidRDefault="005C0FE5" w:rsidP="00427F0A">
      <w:pPr>
        <w:rPr>
          <w:rFonts w:ascii="Courier New" w:eastAsia="Times New Roman" w:hAnsi="Courier New" w:cs="Courier New"/>
          <w:color w:val="auto"/>
          <w:sz w:val="20"/>
          <w:szCs w:val="20"/>
        </w:rPr>
      </w:pPr>
      <w:r>
        <w:rPr>
          <w:rFonts w:ascii="Courier New" w:eastAsia="Times New Roman" w:hAnsi="Courier New" w:cs="Courier New"/>
          <w:color w:val="auto"/>
          <w:sz w:val="20"/>
          <w:szCs w:val="20"/>
        </w:rPr>
        <w:tab/>
        <w:t>~$ make help</w:t>
      </w:r>
    </w:p>
    <w:bookmarkEnd w:id="3"/>
    <w:p w14:paraId="494A7B88" w14:textId="77777777" w:rsidR="00ED7E3A" w:rsidRDefault="00ED7E3A" w:rsidP="00CB7400"/>
    <w:p w14:paraId="11F8305A" w14:textId="7D8BB8A2" w:rsidR="00CB7400" w:rsidRDefault="00ED7E3A" w:rsidP="00CB7400">
      <w:r>
        <w:t>Running this command will provide you with the documentation required to set yourself up for success.</w:t>
      </w:r>
    </w:p>
    <w:p w14:paraId="19A77DF5" w14:textId="4997E144" w:rsidR="00427F0A" w:rsidRPr="00427F0A" w:rsidRDefault="00427F0A" w:rsidP="00427F0A">
      <w:pPr>
        <w:tabs>
          <w:tab w:val="left" w:pos="4051"/>
        </w:tabs>
      </w:pPr>
      <w:r>
        <w:tab/>
      </w:r>
    </w:p>
    <w:p w14:paraId="581155DD" w14:textId="46EB97B3" w:rsidR="00D27AF8" w:rsidRDefault="008967D1" w:rsidP="004845D8">
      <w:pPr>
        <w:pStyle w:val="Heading1"/>
        <w:numPr>
          <w:ilvl w:val="0"/>
          <w:numId w:val="2"/>
        </w:numPr>
        <w:ind w:left="0" w:firstLine="0"/>
      </w:pPr>
      <w:bookmarkStart w:id="4" w:name="_Toc52111532"/>
      <w:r>
        <w:lastRenderedPageBreak/>
        <w:t xml:space="preserve">Git and </w:t>
      </w:r>
      <w:r w:rsidR="00853CCF">
        <w:t>GitH</w:t>
      </w:r>
      <w:r w:rsidR="00EB555D">
        <w:t>u</w:t>
      </w:r>
      <w:r w:rsidR="00853CCF">
        <w:t>b</w:t>
      </w:r>
      <w:bookmarkEnd w:id="4"/>
    </w:p>
    <w:p w14:paraId="5ED74B8C" w14:textId="00BF51AE" w:rsidR="00120018" w:rsidRPr="00120018" w:rsidRDefault="008967D1" w:rsidP="00120018">
      <w:r>
        <w:t>Throughout the twelve weeks of this course</w:t>
      </w:r>
      <w:r w:rsidR="00EB555D">
        <w:t>,</w:t>
      </w:r>
      <w:r>
        <w:t xml:space="preserve"> development teams will use git as their version control system. In addition to git, teams will utilize </w:t>
      </w:r>
      <w:r w:rsidR="00EB555D">
        <w:t>GitH</w:t>
      </w:r>
      <w:r>
        <w:t>ub for hosting their work, tracking bugs, and facilitating code reviews.</w:t>
      </w:r>
    </w:p>
    <w:p w14:paraId="3C14AED8" w14:textId="572238A9" w:rsidR="00D515D6" w:rsidRDefault="008967D1" w:rsidP="00D515D6">
      <w:pPr>
        <w:pStyle w:val="Heading2"/>
      </w:pPr>
      <w:bookmarkStart w:id="5" w:name="_Toc52111533"/>
      <w:r>
        <w:t>Process Overview</w:t>
      </w:r>
      <w:bookmarkEnd w:id="5"/>
    </w:p>
    <w:p w14:paraId="586480EB" w14:textId="06E6F822" w:rsidR="00C70086" w:rsidRDefault="00A03DDF" w:rsidP="00A03DDF">
      <w:pPr>
        <w:jc w:val="center"/>
      </w:pPr>
      <w:r>
        <w:rPr>
          <w:noProof/>
        </w:rPr>
        <w:drawing>
          <wp:inline distT="0" distB="0" distL="0" distR="0" wp14:anchorId="382A91B7" wp14:editId="300A6541">
            <wp:extent cx="5970761" cy="250795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5345" cy="2514083"/>
                    </a:xfrm>
                    <a:prstGeom prst="rect">
                      <a:avLst/>
                    </a:prstGeom>
                    <a:noFill/>
                    <a:ln>
                      <a:noFill/>
                    </a:ln>
                  </pic:spPr>
                </pic:pic>
              </a:graphicData>
            </a:graphic>
          </wp:inline>
        </w:drawing>
      </w:r>
    </w:p>
    <w:p w14:paraId="7B299939" w14:textId="19DB411D" w:rsidR="00D56064" w:rsidRPr="00A03DDF" w:rsidRDefault="00D56064" w:rsidP="00A03DDF">
      <w:pPr>
        <w:pStyle w:val="Caption"/>
        <w:jc w:val="center"/>
        <w:rPr>
          <w:noProof/>
          <w:color w:val="595959" w:themeColor="text1" w:themeTint="A6"/>
          <w:sz w:val="24"/>
          <w:szCs w:val="24"/>
        </w:rPr>
      </w:pPr>
      <w:r>
        <w:t>Figure n Version Control Process Overview</w:t>
      </w:r>
    </w:p>
    <w:p w14:paraId="03A5854F" w14:textId="46AD364F" w:rsidR="000768BF" w:rsidRDefault="000768BF" w:rsidP="00C70086">
      <w:r>
        <w:t>Projects repositories will be set</w:t>
      </w:r>
      <w:r w:rsidR="00EB555D">
        <w:t xml:space="preserve"> </w:t>
      </w:r>
      <w:r>
        <w:t>up as such:</w:t>
      </w:r>
    </w:p>
    <w:p w14:paraId="00415748" w14:textId="0AF83C7C" w:rsidR="000768BF" w:rsidRDefault="000768BF" w:rsidP="000768BF">
      <w:pPr>
        <w:pStyle w:val="ListParagraph"/>
        <w:numPr>
          <w:ilvl w:val="0"/>
          <w:numId w:val="26"/>
        </w:numPr>
      </w:pPr>
      <w:r>
        <w:t xml:space="preserve">There is a mainline </w:t>
      </w:r>
      <w:r w:rsidRPr="000768BF">
        <w:rPr>
          <w:b/>
          <w:bCs/>
        </w:rPr>
        <w:t>master</w:t>
      </w:r>
      <w:r>
        <w:t xml:space="preserve"> branch that requires a member of </w:t>
      </w:r>
      <w:proofErr w:type="spellStart"/>
      <w:r>
        <w:t>DevSecOps</w:t>
      </w:r>
      <w:proofErr w:type="spellEnd"/>
      <w:r>
        <w:t xml:space="preserve"> to approve code being pushed to it. This branch will be pipelined as such where the project deploys after a build is successful.</w:t>
      </w:r>
    </w:p>
    <w:p w14:paraId="5F9801F0" w14:textId="58051A5A" w:rsidR="000768BF" w:rsidRDefault="000768BF" w:rsidP="00C70086">
      <w:pPr>
        <w:pStyle w:val="ListParagraph"/>
        <w:numPr>
          <w:ilvl w:val="0"/>
          <w:numId w:val="26"/>
        </w:numPr>
      </w:pPr>
      <w:r>
        <w:t xml:space="preserve">There is </w:t>
      </w:r>
      <w:r w:rsidR="00EB555D">
        <w:t xml:space="preserve">a </w:t>
      </w:r>
      <w:r w:rsidRPr="009A46D4">
        <w:rPr>
          <w:b/>
          <w:bCs/>
        </w:rPr>
        <w:t>development</w:t>
      </w:r>
      <w:r>
        <w:t xml:space="preserve"> branch forked </w:t>
      </w:r>
      <w:proofErr w:type="gramStart"/>
      <w:r>
        <w:t>off of</w:t>
      </w:r>
      <w:proofErr w:type="gramEnd"/>
      <w:r>
        <w:t xml:space="preserve"> master. This is the branch the dev teams will use when working. The team can decide how often they wish to move the development branch into master. </w:t>
      </w:r>
    </w:p>
    <w:p w14:paraId="3BA9C60D" w14:textId="356B2689" w:rsidR="00796145" w:rsidRDefault="009871EC" w:rsidP="00C70086">
      <w:r>
        <w:t>Development will be performed using a pull request model. Developers will checkout a new branch on their local machine</w:t>
      </w:r>
      <w:r w:rsidR="000768BF">
        <w:t xml:space="preserve"> </w:t>
      </w:r>
      <w:proofErr w:type="gramStart"/>
      <w:r w:rsidR="000768BF">
        <w:t>off of</w:t>
      </w:r>
      <w:proofErr w:type="gramEnd"/>
      <w:r w:rsidR="000768BF">
        <w:t xml:space="preserve"> the development branch</w:t>
      </w:r>
      <w:r>
        <w:t xml:space="preserve"> when they begin developing a new feature. When the feature is ready to be presented for review</w:t>
      </w:r>
      <w:r w:rsidR="00EB555D">
        <w:t>,</w:t>
      </w:r>
      <w:r>
        <w:t xml:space="preserve"> they will push their branch to GitHub and create a pull request for peer review. Once a member on their team and a member of </w:t>
      </w:r>
      <w:proofErr w:type="spellStart"/>
      <w:r>
        <w:t>DevSecOps</w:t>
      </w:r>
      <w:proofErr w:type="spellEnd"/>
      <w:r>
        <w:t xml:space="preserve"> has approved</w:t>
      </w:r>
      <w:r w:rsidR="00EB555D">
        <w:t>,</w:t>
      </w:r>
      <w:r>
        <w:t xml:space="preserve"> the pull request will be tested. Finally, once passing tests, the branch will be merged into master.</w:t>
      </w:r>
    </w:p>
    <w:p w14:paraId="28D5AC2F" w14:textId="283B62B7" w:rsidR="005E02E3" w:rsidRDefault="005E02E3" w:rsidP="00C70086"/>
    <w:p w14:paraId="48D76578" w14:textId="77777777" w:rsidR="00306EE3" w:rsidRPr="00C06234" w:rsidRDefault="00306EE3" w:rsidP="00306EE3">
      <w:pPr>
        <w:pStyle w:val="Heading2"/>
      </w:pPr>
      <w:bookmarkStart w:id="6" w:name="_Toc52111534"/>
      <w:r>
        <w:lastRenderedPageBreak/>
        <w:t>Criteria for Merging to Master</w:t>
      </w:r>
      <w:bookmarkEnd w:id="6"/>
    </w:p>
    <w:p w14:paraId="0A5C8157" w14:textId="77777777" w:rsidR="00306EE3" w:rsidRDefault="00306EE3" w:rsidP="00306EE3">
      <w:pPr>
        <w:pStyle w:val="ListParagraph"/>
        <w:numPr>
          <w:ilvl w:val="0"/>
          <w:numId w:val="23"/>
        </w:numPr>
      </w:pPr>
      <w:r>
        <w:t>The pull request must build.</w:t>
      </w:r>
    </w:p>
    <w:p w14:paraId="19DAAACB" w14:textId="77777777" w:rsidR="00306EE3" w:rsidRDefault="00306EE3" w:rsidP="00306EE3">
      <w:pPr>
        <w:pStyle w:val="ListParagraph"/>
        <w:numPr>
          <w:ilvl w:val="0"/>
          <w:numId w:val="23"/>
        </w:numPr>
      </w:pPr>
      <w:r>
        <w:t>The code being added must pass a LINT evaluation.</w:t>
      </w:r>
    </w:p>
    <w:p w14:paraId="74D6EC75" w14:textId="5B21DF73" w:rsidR="00306EE3" w:rsidRDefault="00306EE3" w:rsidP="00306EE3">
      <w:pPr>
        <w:pStyle w:val="ListParagraph"/>
        <w:numPr>
          <w:ilvl w:val="0"/>
          <w:numId w:val="23"/>
        </w:numPr>
      </w:pPr>
      <w:r>
        <w:t>The code added or changed must be tested.</w:t>
      </w:r>
    </w:p>
    <w:p w14:paraId="743A45FA" w14:textId="77777777" w:rsidR="00306EE3" w:rsidRDefault="00306EE3" w:rsidP="00306EE3">
      <w:pPr>
        <w:pStyle w:val="ListParagraph"/>
        <w:numPr>
          <w:ilvl w:val="0"/>
          <w:numId w:val="23"/>
        </w:numPr>
      </w:pPr>
      <w:r>
        <w:t>The pull request cannot contain any confidential or personal information (passwords, social security, etc.)</w:t>
      </w:r>
    </w:p>
    <w:p w14:paraId="20060ADB" w14:textId="0B5DA87D" w:rsidR="005C0FE5" w:rsidRDefault="00306EE3" w:rsidP="005C0FE5">
      <w:pPr>
        <w:pStyle w:val="ListParagraph"/>
        <w:numPr>
          <w:ilvl w:val="0"/>
          <w:numId w:val="23"/>
        </w:numPr>
      </w:pPr>
      <w:r>
        <w:t>The pull request cannot contain binary files.</w:t>
      </w:r>
    </w:p>
    <w:p w14:paraId="23158AAB" w14:textId="6AC5E095" w:rsidR="00A03DDF" w:rsidRDefault="00A03DDF" w:rsidP="005C0FE5">
      <w:pPr>
        <w:pStyle w:val="ListParagraph"/>
        <w:numPr>
          <w:ilvl w:val="0"/>
          <w:numId w:val="23"/>
        </w:numPr>
      </w:pPr>
      <w:r>
        <w:t>70%-80% Code Coverage in tests</w:t>
      </w:r>
    </w:p>
    <w:p w14:paraId="350B4059" w14:textId="0B68313C" w:rsidR="009871EC" w:rsidRDefault="009871EC" w:rsidP="009871EC">
      <w:pPr>
        <w:pStyle w:val="Heading2"/>
      </w:pPr>
      <w:bookmarkStart w:id="7" w:name="_Toc52111535"/>
      <w:r>
        <w:t>Guide</w:t>
      </w:r>
      <w:bookmarkEnd w:id="7"/>
    </w:p>
    <w:p w14:paraId="37357A01" w14:textId="683EAB79" w:rsidR="009871EC" w:rsidRDefault="009871EC" w:rsidP="009871EC">
      <w:pPr>
        <w:pStyle w:val="ListParagraph"/>
        <w:numPr>
          <w:ilvl w:val="0"/>
          <w:numId w:val="21"/>
        </w:numPr>
      </w:pPr>
      <w:r>
        <w:t>Ensure the repository is cloned on your local machine:</w:t>
      </w:r>
    </w:p>
    <w:p w14:paraId="4745297B" w14:textId="683EAB79" w:rsidR="009871EC" w:rsidRPr="00796145" w:rsidRDefault="009871EC" w:rsidP="0079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76" w:firstLine="556"/>
        <w:rPr>
          <w:rFonts w:ascii="Courier New" w:eastAsia="Times New Roman" w:hAnsi="Courier New" w:cs="Courier New"/>
          <w:color w:val="auto"/>
          <w:sz w:val="20"/>
          <w:szCs w:val="20"/>
        </w:rPr>
      </w:pPr>
      <w:r w:rsidRPr="00796145">
        <w:rPr>
          <w:rFonts w:ascii="Courier New" w:eastAsia="Times New Roman" w:hAnsi="Courier New" w:cs="Courier New"/>
          <w:color w:val="auto"/>
          <w:sz w:val="20"/>
          <w:szCs w:val="20"/>
        </w:rPr>
        <w:t>git clone https://github.com/umgc/umgc.project.n.git</w:t>
      </w:r>
    </w:p>
    <w:p w14:paraId="0393B638" w14:textId="66BE5086" w:rsidR="000768BF" w:rsidRDefault="000768BF" w:rsidP="009871EC">
      <w:pPr>
        <w:pStyle w:val="ListParagraph"/>
        <w:numPr>
          <w:ilvl w:val="0"/>
          <w:numId w:val="21"/>
        </w:numPr>
      </w:pPr>
      <w:r>
        <w:t>Checkout the development branch:</w:t>
      </w:r>
    </w:p>
    <w:p w14:paraId="2E241D2A" w14:textId="345BE20B" w:rsidR="000768BF" w:rsidRDefault="000768BF" w:rsidP="000768BF">
      <w:pPr>
        <w:ind w:left="1440"/>
        <w:rPr>
          <w:rFonts w:ascii="Courier New" w:eastAsia="Times New Roman" w:hAnsi="Courier New" w:cs="Courier New"/>
          <w:color w:val="auto"/>
          <w:sz w:val="20"/>
          <w:szCs w:val="20"/>
        </w:rPr>
      </w:pPr>
      <w:r>
        <w:t xml:space="preserve">     </w:t>
      </w:r>
      <w:r w:rsidRPr="00796145">
        <w:rPr>
          <w:rFonts w:ascii="Courier New" w:eastAsia="Times New Roman" w:hAnsi="Courier New" w:cs="Courier New"/>
          <w:color w:val="auto"/>
          <w:sz w:val="20"/>
          <w:szCs w:val="20"/>
        </w:rPr>
        <w:t xml:space="preserve">git </w:t>
      </w:r>
      <w:r>
        <w:rPr>
          <w:rFonts w:ascii="Courier New" w:eastAsia="Times New Roman" w:hAnsi="Courier New" w:cs="Courier New"/>
          <w:color w:val="auto"/>
          <w:sz w:val="20"/>
          <w:szCs w:val="20"/>
        </w:rPr>
        <w:t>checkout development</w:t>
      </w:r>
    </w:p>
    <w:p w14:paraId="43FB7CC3" w14:textId="78216360" w:rsidR="000768BF" w:rsidRDefault="000768BF" w:rsidP="000768BF">
      <w:pPr>
        <w:ind w:left="1440"/>
      </w:pPr>
      <w:r>
        <w:rPr>
          <w:rFonts w:ascii="Courier New" w:eastAsia="Times New Roman" w:hAnsi="Courier New" w:cs="Courier New"/>
          <w:color w:val="auto"/>
          <w:sz w:val="20"/>
          <w:szCs w:val="20"/>
        </w:rPr>
        <w:t xml:space="preserve">   git pull origin development</w:t>
      </w:r>
    </w:p>
    <w:p w14:paraId="0D0086C3" w14:textId="2AEDE5C0" w:rsidR="009871EC" w:rsidRDefault="00796145" w:rsidP="009871EC">
      <w:pPr>
        <w:pStyle w:val="ListParagraph"/>
        <w:numPr>
          <w:ilvl w:val="0"/>
          <w:numId w:val="21"/>
        </w:numPr>
      </w:pPr>
      <w:r>
        <w:t>Checkout a new branch for your feature</w:t>
      </w:r>
    </w:p>
    <w:p w14:paraId="069169C8" w14:textId="5F7A5B0C" w:rsidR="00796145" w:rsidRDefault="00796145" w:rsidP="00796145">
      <w:pPr>
        <w:ind w:left="720" w:firstLine="720"/>
      </w:pPr>
      <w:r>
        <w:rPr>
          <w:rFonts w:ascii="Courier New" w:eastAsia="Times New Roman" w:hAnsi="Courier New" w:cs="Courier New"/>
          <w:color w:val="auto"/>
          <w:sz w:val="20"/>
          <w:szCs w:val="20"/>
        </w:rPr>
        <w:t xml:space="preserve">   </w:t>
      </w:r>
      <w:r w:rsidRPr="00796145">
        <w:rPr>
          <w:rFonts w:ascii="Courier New" w:eastAsia="Times New Roman" w:hAnsi="Courier New" w:cs="Courier New"/>
          <w:color w:val="auto"/>
          <w:sz w:val="20"/>
          <w:szCs w:val="20"/>
        </w:rPr>
        <w:t xml:space="preserve">git </w:t>
      </w:r>
      <w:r>
        <w:rPr>
          <w:rFonts w:ascii="Courier New" w:eastAsia="Times New Roman" w:hAnsi="Courier New" w:cs="Courier New"/>
          <w:color w:val="auto"/>
          <w:sz w:val="20"/>
          <w:szCs w:val="20"/>
        </w:rPr>
        <w:t>checkout -b my-feature</w:t>
      </w:r>
    </w:p>
    <w:p w14:paraId="7A84F5CA" w14:textId="085FA675" w:rsidR="00796145" w:rsidRDefault="00796145" w:rsidP="00796145">
      <w:pPr>
        <w:pStyle w:val="ListParagraph"/>
        <w:numPr>
          <w:ilvl w:val="0"/>
          <w:numId w:val="21"/>
        </w:numPr>
      </w:pPr>
      <w:r>
        <w:t>Develop feature</w:t>
      </w:r>
    </w:p>
    <w:p w14:paraId="2EE0AC6D" w14:textId="5BA7BFDD" w:rsidR="00796145" w:rsidRDefault="00796145" w:rsidP="00796145">
      <w:pPr>
        <w:pStyle w:val="ListParagraph"/>
        <w:numPr>
          <w:ilvl w:val="0"/>
          <w:numId w:val="21"/>
        </w:numPr>
      </w:pPr>
      <w:r>
        <w:t xml:space="preserve">Push branch to </w:t>
      </w:r>
      <w:r w:rsidR="00EB555D">
        <w:t>GitH</w:t>
      </w:r>
      <w:r>
        <w:t>ub</w:t>
      </w:r>
    </w:p>
    <w:p w14:paraId="7CD5B17A" w14:textId="7AC4F795" w:rsidR="00796145" w:rsidRDefault="00796145" w:rsidP="00796145">
      <w:pPr>
        <w:pStyle w:val="ListParagraph"/>
        <w:ind w:left="1440"/>
        <w:rPr>
          <w:rFonts w:ascii="Courier New" w:eastAsia="Times New Roman" w:hAnsi="Courier New" w:cs="Courier New"/>
          <w:color w:val="auto"/>
          <w:sz w:val="20"/>
          <w:szCs w:val="20"/>
        </w:rPr>
      </w:pPr>
      <w:r>
        <w:t xml:space="preserve">     </w:t>
      </w:r>
      <w:r w:rsidRPr="00796145">
        <w:rPr>
          <w:rFonts w:ascii="Courier New" w:eastAsia="Times New Roman" w:hAnsi="Courier New" w:cs="Courier New"/>
          <w:color w:val="auto"/>
          <w:sz w:val="20"/>
          <w:szCs w:val="20"/>
        </w:rPr>
        <w:t xml:space="preserve">git </w:t>
      </w:r>
      <w:r>
        <w:rPr>
          <w:rFonts w:ascii="Courier New" w:eastAsia="Times New Roman" w:hAnsi="Courier New" w:cs="Courier New"/>
          <w:color w:val="auto"/>
          <w:sz w:val="20"/>
          <w:szCs w:val="20"/>
        </w:rPr>
        <w:t xml:space="preserve">push origin </w:t>
      </w:r>
      <w:r w:rsidRPr="00796145">
        <w:rPr>
          <w:rFonts w:ascii="Courier New" w:eastAsia="Times New Roman" w:hAnsi="Courier New" w:cs="Courier New"/>
          <w:b/>
          <w:bCs/>
          <w:color w:val="auto"/>
          <w:sz w:val="20"/>
          <w:szCs w:val="20"/>
        </w:rPr>
        <w:t>my-feature</w:t>
      </w:r>
    </w:p>
    <w:p w14:paraId="715B04B0" w14:textId="4BF084E6" w:rsidR="00796145" w:rsidRDefault="00796145" w:rsidP="00796145">
      <w:pPr>
        <w:pStyle w:val="ListParagraph"/>
        <w:ind w:left="1440"/>
      </w:pPr>
      <w:r>
        <w:rPr>
          <w:rFonts w:ascii="Courier New" w:eastAsia="Times New Roman" w:hAnsi="Courier New" w:cs="Courier New"/>
          <w:color w:val="auto"/>
          <w:sz w:val="20"/>
          <w:szCs w:val="20"/>
        </w:rPr>
        <w:t xml:space="preserve">                      ^ This is your branch name from earlier</w:t>
      </w:r>
    </w:p>
    <w:p w14:paraId="16EC28B0" w14:textId="3EBCC499" w:rsidR="00796145" w:rsidRDefault="00796145" w:rsidP="00796145">
      <w:pPr>
        <w:pStyle w:val="ListParagraph"/>
        <w:numPr>
          <w:ilvl w:val="0"/>
          <w:numId w:val="21"/>
        </w:numPr>
      </w:pPr>
      <w:r>
        <w:t xml:space="preserve">Create </w:t>
      </w:r>
      <w:r w:rsidR="00EB555D">
        <w:t xml:space="preserve">a </w:t>
      </w:r>
      <w:r>
        <w:t xml:space="preserve">pull request on </w:t>
      </w:r>
      <w:r w:rsidR="00EB555D">
        <w:t>GitH</w:t>
      </w:r>
      <w:r>
        <w:t>ub</w:t>
      </w:r>
    </w:p>
    <w:p w14:paraId="581C8B08" w14:textId="227EC52D" w:rsidR="00543AAB" w:rsidRDefault="00543AAB" w:rsidP="0074480D">
      <w:pPr>
        <w:pStyle w:val="ListParagraph"/>
        <w:numPr>
          <w:ilvl w:val="1"/>
          <w:numId w:val="21"/>
        </w:numPr>
      </w:pPr>
      <w:r>
        <w:t xml:space="preserve">Follow </w:t>
      </w:r>
      <w:hyperlink r:id="rId16" w:history="1">
        <w:r w:rsidR="00EB555D">
          <w:rPr>
            <w:rStyle w:val="Hyperlink"/>
          </w:rPr>
          <w:t>GitHub's documentation</w:t>
        </w:r>
      </w:hyperlink>
      <w:r w:rsidR="006A4C49">
        <w:t xml:space="preserve"> for</w:t>
      </w:r>
      <w:r>
        <w:t xml:space="preserve"> creat</w:t>
      </w:r>
      <w:r w:rsidR="006A4C49">
        <w:t>ing</w:t>
      </w:r>
      <w:r>
        <w:t xml:space="preserve"> a pull request.</w:t>
      </w:r>
    </w:p>
    <w:p w14:paraId="3891B6DB" w14:textId="4C61D041" w:rsidR="00543AAB" w:rsidRDefault="00543AAB" w:rsidP="00543AAB">
      <w:pPr>
        <w:pStyle w:val="ListParagraph"/>
        <w:numPr>
          <w:ilvl w:val="0"/>
          <w:numId w:val="21"/>
        </w:numPr>
      </w:pPr>
      <w:r>
        <w:t>Incorp</w:t>
      </w:r>
      <w:r w:rsidR="00EB555D">
        <w:t>o</w:t>
      </w:r>
      <w:r>
        <w:t xml:space="preserve">rate Feedback from team and </w:t>
      </w:r>
      <w:proofErr w:type="spellStart"/>
      <w:r>
        <w:t>DevSecOps</w:t>
      </w:r>
      <w:proofErr w:type="spellEnd"/>
    </w:p>
    <w:p w14:paraId="0CB00EB0" w14:textId="2C1C3EAF" w:rsidR="006A4C49" w:rsidRDefault="006A4C49" w:rsidP="00543AAB">
      <w:pPr>
        <w:pStyle w:val="ListParagraph"/>
        <w:numPr>
          <w:ilvl w:val="0"/>
          <w:numId w:val="21"/>
        </w:numPr>
      </w:pPr>
      <w:r>
        <w:t>Once the pull request is accepted</w:t>
      </w:r>
      <w:r w:rsidR="00EB555D">
        <w:t>,</w:t>
      </w:r>
      <w:r>
        <w:t xml:space="preserve"> and tests pass</w:t>
      </w:r>
      <w:r w:rsidR="00EB555D">
        <w:t>,</w:t>
      </w:r>
      <w:r>
        <w:t xml:space="preserve"> your work is ready to be merged into production.</w:t>
      </w:r>
    </w:p>
    <w:p w14:paraId="486A0440" w14:textId="7C696568" w:rsidR="00C06234" w:rsidRDefault="006A4C49" w:rsidP="00C06234">
      <w:pPr>
        <w:pStyle w:val="ListParagraph"/>
        <w:numPr>
          <w:ilvl w:val="1"/>
          <w:numId w:val="21"/>
        </w:numPr>
      </w:pPr>
      <w:r>
        <w:t xml:space="preserve">Follow </w:t>
      </w:r>
      <w:hyperlink r:id="rId17" w:history="1">
        <w:r w:rsidR="00EB555D">
          <w:rPr>
            <w:rStyle w:val="Hyperlink"/>
          </w:rPr>
          <w:t>GitHub's documentation</w:t>
        </w:r>
      </w:hyperlink>
      <w:r>
        <w:t xml:space="preserve"> for merging a pull request.</w:t>
      </w:r>
    </w:p>
    <w:p w14:paraId="63C9AE0B" w14:textId="6FA388E6" w:rsidR="00C06234" w:rsidRDefault="00C06234" w:rsidP="00C06234"/>
    <w:p w14:paraId="6FC7C335" w14:textId="5D98B892" w:rsidR="00FE39D5" w:rsidRDefault="00FE39D5" w:rsidP="00C06234"/>
    <w:p w14:paraId="46ED9DAB" w14:textId="49F0FF31" w:rsidR="00FE39D5" w:rsidRDefault="00FE39D5" w:rsidP="00C06234"/>
    <w:p w14:paraId="3D7AE486" w14:textId="2E11EDCB" w:rsidR="00FE39D5" w:rsidRDefault="00FE39D5" w:rsidP="00C06234"/>
    <w:p w14:paraId="00DC3ED2" w14:textId="0B9D7A10" w:rsidR="00FE39D5" w:rsidRDefault="00FE39D5" w:rsidP="00C06234"/>
    <w:p w14:paraId="336068DB" w14:textId="77777777" w:rsidR="00FE39D5" w:rsidRPr="00170742" w:rsidRDefault="00FE39D5" w:rsidP="00C06234"/>
    <w:p w14:paraId="62C6E5DB" w14:textId="20919525" w:rsidR="00D20DFB" w:rsidRDefault="008E45E1" w:rsidP="00C06234">
      <w:pPr>
        <w:pStyle w:val="Heading2"/>
      </w:pPr>
      <w:bookmarkStart w:id="8" w:name="_Toc52111536"/>
      <w:r>
        <w:lastRenderedPageBreak/>
        <w:t>Best Practices</w:t>
      </w:r>
      <w:bookmarkEnd w:id="8"/>
    </w:p>
    <w:p w14:paraId="10639F77" w14:textId="4F2407C5" w:rsidR="008E45E1" w:rsidRPr="008E45E1" w:rsidRDefault="00D20DFB" w:rsidP="008E45E1">
      <w:r>
        <w:t>Out</w:t>
      </w:r>
      <w:r w:rsidR="00B13EB1">
        <w:t>si</w:t>
      </w:r>
      <w:r>
        <w:t>de of the process outlined above</w:t>
      </w:r>
      <w:r w:rsidR="00EB555D">
        <w:t>,</w:t>
      </w:r>
      <w:r>
        <w:t xml:space="preserve"> which is enforced by rules written by </w:t>
      </w:r>
      <w:proofErr w:type="spellStart"/>
      <w:r>
        <w:t>DevSecOps</w:t>
      </w:r>
      <w:proofErr w:type="spellEnd"/>
      <w:r>
        <w:t xml:space="preserve"> for the repositories, teams are free to use git as they see fit. However, </w:t>
      </w:r>
      <w:proofErr w:type="gramStart"/>
      <w:r>
        <w:t>in order to</w:t>
      </w:r>
      <w:proofErr w:type="gramEnd"/>
      <w:r>
        <w:t xml:space="preserve"> prepare oneself for a career in software development, some best practices are outline</w:t>
      </w:r>
      <w:r w:rsidR="00EB555D">
        <w:t>d</w:t>
      </w:r>
      <w:r>
        <w:t xml:space="preserve"> below:</w:t>
      </w:r>
    </w:p>
    <w:p w14:paraId="37C7832B" w14:textId="094B053B" w:rsidR="008E45E1" w:rsidRDefault="008E45E1" w:rsidP="008E45E1">
      <w:pPr>
        <w:pStyle w:val="Graphheading3"/>
      </w:pPr>
      <w:r>
        <w:t>Commit Messages:</w:t>
      </w:r>
    </w:p>
    <w:p w14:paraId="1E1453BF" w14:textId="344AEE4E" w:rsidR="008E45E1" w:rsidRDefault="00D20DFB" w:rsidP="008E45E1">
      <w:pPr>
        <w:pStyle w:val="ListParagraph"/>
        <w:ind w:left="1440"/>
      </w:pPr>
      <w:r>
        <w:t>Development teams shall do their best to adhere to the git</w:t>
      </w:r>
      <w:r w:rsidR="008E45E1">
        <w:t xml:space="preserve"> </w:t>
      </w:r>
      <w:hyperlink r:id="rId18" w:history="1">
        <w:r w:rsidR="008E45E1" w:rsidRPr="008E45E1">
          <w:rPr>
            <w:rStyle w:val="Hyperlink"/>
          </w:rPr>
          <w:t>documentation</w:t>
        </w:r>
      </w:hyperlink>
      <w:r w:rsidR="00EB555D">
        <w:rPr>
          <w:rStyle w:val="Hyperlink"/>
        </w:rPr>
        <w:t>'</w:t>
      </w:r>
      <w:r>
        <w:rPr>
          <w:rStyle w:val="Hyperlink"/>
        </w:rPr>
        <w:t>s</w:t>
      </w:r>
      <w:r w:rsidR="008E45E1">
        <w:t xml:space="preserve"> advi</w:t>
      </w:r>
      <w:r>
        <w:t>ce that</w:t>
      </w:r>
      <w:r w:rsidR="008E45E1">
        <w:t xml:space="preserve"> commit</w:t>
      </w:r>
      <w:r w:rsidR="00EB555D">
        <w:t>s</w:t>
      </w:r>
      <w:r w:rsidR="008E45E1">
        <w:t xml:space="preserve"> messages shall consist of a </w:t>
      </w:r>
      <w:r w:rsidR="00EB555D">
        <w:t>"</w:t>
      </w:r>
      <w:r w:rsidR="008E45E1">
        <w:t>single short (less than 50 character) line summarizing the change, followed by a blank line and then a more thorough description</w:t>
      </w:r>
      <w:r w:rsidR="00EB555D">
        <w:t>"</w:t>
      </w:r>
      <w:r w:rsidR="008E45E1">
        <w:t xml:space="preserve"> </w:t>
      </w:r>
      <w:sdt>
        <w:sdtPr>
          <w:id w:val="-593623332"/>
          <w:citation/>
        </w:sdtPr>
        <w:sdtEndPr/>
        <w:sdtContent>
          <w:r w:rsidR="008E45E1">
            <w:fldChar w:fldCharType="begin"/>
          </w:r>
          <w:r w:rsidR="008E45E1">
            <w:instrText xml:space="preserve"> CITATION Git20 \l 1033 </w:instrText>
          </w:r>
          <w:r w:rsidR="008E45E1">
            <w:fldChar w:fldCharType="separate"/>
          </w:r>
          <w:r w:rsidR="008E45E1">
            <w:rPr>
              <w:noProof/>
            </w:rPr>
            <w:t>(Git, 2020)</w:t>
          </w:r>
          <w:r w:rsidR="008E45E1">
            <w:fldChar w:fldCharType="end"/>
          </w:r>
        </w:sdtContent>
      </w:sdt>
      <w:r w:rsidR="008E45E1">
        <w:t>.</w:t>
      </w:r>
    </w:p>
    <w:p w14:paraId="2EDE75D0" w14:textId="54A4027E" w:rsidR="005E02E3" w:rsidRDefault="005E02E3" w:rsidP="005E02E3">
      <w:pPr>
        <w:pStyle w:val="Graphheading3"/>
      </w:pPr>
      <w:r>
        <w:t>Branch Names:</w:t>
      </w:r>
    </w:p>
    <w:p w14:paraId="51CEF467" w14:textId="21F68B27" w:rsidR="00170742" w:rsidRDefault="005E02E3" w:rsidP="00170742">
      <w:pPr>
        <w:ind w:left="1440"/>
      </w:pPr>
      <w:r>
        <w:t>Development teams shall do their best to name their branches in such a way that it reflects the purpose of the code added in the merge (i.e.</w:t>
      </w:r>
      <w:r w:rsidR="00EB555D">
        <w:t>,</w:t>
      </w:r>
      <w:r>
        <w:t xml:space="preserve"> add-context-menu or fix-</w:t>
      </w:r>
      <w:proofErr w:type="spellStart"/>
      <w:r>
        <w:t>oom</w:t>
      </w:r>
      <w:proofErr w:type="spellEnd"/>
      <w:r>
        <w:t>-in-filter).</w:t>
      </w:r>
    </w:p>
    <w:p w14:paraId="2EF18B3A" w14:textId="645E5370" w:rsidR="00933122" w:rsidRDefault="00933122" w:rsidP="00933122">
      <w:pPr>
        <w:pStyle w:val="Graphheading3"/>
      </w:pPr>
      <w:r>
        <w:t>Changing File Names:</w:t>
      </w:r>
    </w:p>
    <w:p w14:paraId="44BCD5DA" w14:textId="61EAB99C" w:rsidR="00B00406" w:rsidRDefault="00933122" w:rsidP="00B00406">
      <w:pPr>
        <w:ind w:left="1440"/>
      </w:pPr>
      <w:r>
        <w:t xml:space="preserve">Depending on the case sensitivity of the target file system you could really destroy </w:t>
      </w:r>
      <w:proofErr w:type="spellStart"/>
      <w:r>
        <w:t>someones</w:t>
      </w:r>
      <w:proofErr w:type="spellEnd"/>
      <w:r>
        <w:t xml:space="preserve"> local repository by </w:t>
      </w:r>
      <w:proofErr w:type="gramStart"/>
      <w:r>
        <w:t xml:space="preserve">making  </w:t>
      </w:r>
      <w:r w:rsidR="00B00406">
        <w:t>commit</w:t>
      </w:r>
      <w:proofErr w:type="gramEnd"/>
      <w:r w:rsidR="00B00406">
        <w:t xml:space="preserve"> where </w:t>
      </w:r>
      <w:proofErr w:type="spellStart"/>
      <w:r w:rsidR="00B00406">
        <w:t>tou</w:t>
      </w:r>
      <w:proofErr w:type="spellEnd"/>
      <w:r w:rsidR="00B00406">
        <w:t xml:space="preserve"> change filename.java =&gt; FileName.java</w:t>
      </w:r>
    </w:p>
    <w:p w14:paraId="0B01A01D" w14:textId="44192034" w:rsidR="00B00406" w:rsidRDefault="00B00406" w:rsidP="00933122">
      <w:pPr>
        <w:ind w:left="1440"/>
      </w:pPr>
      <w:r>
        <w:rPr>
          <w:noProof/>
        </w:rPr>
        <w:drawing>
          <wp:inline distT="0" distB="0" distL="0" distR="0" wp14:anchorId="12F54615" wp14:editId="01098C86">
            <wp:extent cx="3316553" cy="199322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933" cy="2004268"/>
                    </a:xfrm>
                    <a:prstGeom prst="rect">
                      <a:avLst/>
                    </a:prstGeom>
                  </pic:spPr>
                </pic:pic>
              </a:graphicData>
            </a:graphic>
          </wp:inline>
        </w:drawing>
      </w:r>
    </w:p>
    <w:p w14:paraId="048A77CE" w14:textId="239ACF37" w:rsidR="00170742" w:rsidRDefault="00B00406" w:rsidP="00170742">
      <w:pPr>
        <w:ind w:left="1440"/>
      </w:pPr>
      <w:r>
        <w:t xml:space="preserve">If someone is on a Mac, which is case insensitive but case preserving, they will be unable to get their operating system to agree that it is up to date with origin. If you must perform the above either rename it to something unique that has the correct casing, or make a commit where you delete the file, and make a separate commit on top where you add it back with the correct name. </w:t>
      </w:r>
    </w:p>
    <w:p w14:paraId="03AA1911" w14:textId="16286191" w:rsidR="00170742" w:rsidRDefault="00170742" w:rsidP="00170742">
      <w:pPr>
        <w:ind w:left="1440"/>
      </w:pPr>
    </w:p>
    <w:p w14:paraId="55670D08" w14:textId="06A8ADB1" w:rsidR="00170742" w:rsidRDefault="00170742" w:rsidP="00170742">
      <w:pPr>
        <w:ind w:left="1440"/>
      </w:pPr>
    </w:p>
    <w:p w14:paraId="3E1AA608" w14:textId="22363B5A" w:rsidR="0036372A" w:rsidRDefault="00543AAB" w:rsidP="0036372A">
      <w:pPr>
        <w:pStyle w:val="Heading1"/>
        <w:numPr>
          <w:ilvl w:val="0"/>
          <w:numId w:val="2"/>
        </w:numPr>
        <w:ind w:left="0" w:firstLine="0"/>
      </w:pPr>
      <w:bookmarkStart w:id="9" w:name="_Toc52111537"/>
      <w:r>
        <w:lastRenderedPageBreak/>
        <w:t>Testing</w:t>
      </w:r>
      <w:bookmarkEnd w:id="9"/>
    </w:p>
    <w:p w14:paraId="35B8C475" w14:textId="606E569B" w:rsidR="00BB7705" w:rsidRDefault="008C7B60" w:rsidP="00BB7705">
      <w:proofErr w:type="gramStart"/>
      <w:r>
        <w:t>In order to</w:t>
      </w:r>
      <w:proofErr w:type="gramEnd"/>
      <w:r>
        <w:t xml:space="preserve"> ensure the code produces is complete</w:t>
      </w:r>
      <w:r w:rsidR="00EB555D">
        <w:t>,</w:t>
      </w:r>
      <w:r>
        <w:t xml:space="preserve"> we require all features to be tested. There are two types of tests we are interested in:</w:t>
      </w:r>
    </w:p>
    <w:p w14:paraId="296A1DFF" w14:textId="574D4B64" w:rsidR="008C7B60" w:rsidRDefault="008C7B60" w:rsidP="008C7B60">
      <w:pPr>
        <w:pStyle w:val="ListParagraph"/>
        <w:numPr>
          <w:ilvl w:val="0"/>
          <w:numId w:val="25"/>
        </w:numPr>
      </w:pPr>
      <w:r>
        <w:t>Integration Tests which tests a collection of components (Required)</w:t>
      </w:r>
    </w:p>
    <w:p w14:paraId="17834801" w14:textId="6E163CEE" w:rsidR="008C7B60" w:rsidRDefault="008C7B60" w:rsidP="008C7B60">
      <w:pPr>
        <w:pStyle w:val="ListParagraph"/>
        <w:numPr>
          <w:ilvl w:val="0"/>
          <w:numId w:val="25"/>
        </w:numPr>
      </w:pPr>
      <w:r>
        <w:t>Unit Tests which test a specific component</w:t>
      </w:r>
    </w:p>
    <w:p w14:paraId="337769C6" w14:textId="2D3334B4" w:rsidR="00FE39D5" w:rsidRDefault="008C7B60" w:rsidP="008C7B60">
      <w:r>
        <w:t xml:space="preserve">Sometimes </w:t>
      </w:r>
      <w:proofErr w:type="gramStart"/>
      <w:r>
        <w:t>it</w:t>
      </w:r>
      <w:r w:rsidR="00EB555D">
        <w:t>'</w:t>
      </w:r>
      <w:r>
        <w:t>s</w:t>
      </w:r>
      <w:proofErr w:type="gramEnd"/>
      <w:r>
        <w:t xml:space="preserve"> very difficult to correctly Unit Test software due to high coupling between classes. </w:t>
      </w:r>
      <w:proofErr w:type="gramStart"/>
      <w:r>
        <w:t>In order to</w:t>
      </w:r>
      <w:proofErr w:type="gramEnd"/>
      <w:r>
        <w:t xml:space="preserve"> not slow down development, at minimum</w:t>
      </w:r>
      <w:r w:rsidR="00EB555D">
        <w:t>,</w:t>
      </w:r>
      <w:r>
        <w:t xml:space="preserve"> Integration tests are required. However, one should aspire to have unit tests for their components and integration tests for their features. </w:t>
      </w:r>
    </w:p>
    <w:p w14:paraId="314DBCFD" w14:textId="77777777" w:rsidR="00FE39D5" w:rsidRDefault="00FE39D5" w:rsidP="008C7B60"/>
    <w:p w14:paraId="727811E7" w14:textId="57675D69" w:rsidR="008C7B60" w:rsidRDefault="008C7B60" w:rsidP="008C7B60">
      <w:r>
        <w:t xml:space="preserve">The </w:t>
      </w:r>
      <w:r w:rsidR="00FC2C16">
        <w:t>t</w:t>
      </w:r>
      <w:r>
        <w:t xml:space="preserve">esting </w:t>
      </w:r>
      <w:r w:rsidR="00FC2C16">
        <w:t>f</w:t>
      </w:r>
      <w:r>
        <w:t xml:space="preserve">ramework we will be using is </w:t>
      </w:r>
      <w:hyperlink r:id="rId20" w:history="1">
        <w:r w:rsidRPr="00FC2C16">
          <w:rPr>
            <w:rStyle w:val="Hyperlink"/>
          </w:rPr>
          <w:t>JUnit</w:t>
        </w:r>
      </w:hyperlink>
      <w:r>
        <w:t>.</w:t>
      </w:r>
    </w:p>
    <w:p w14:paraId="040B5496" w14:textId="0DC359E9" w:rsidR="00FE39D5" w:rsidRDefault="00FE39D5" w:rsidP="008C7B60"/>
    <w:p w14:paraId="7E7CB4AD" w14:textId="7D2F9791" w:rsidR="00FE39D5" w:rsidRDefault="00FE39D5" w:rsidP="00FE39D5">
      <w:pPr>
        <w:pStyle w:val="Heading2"/>
      </w:pPr>
      <w:bookmarkStart w:id="10" w:name="_Toc52111538"/>
      <w:r>
        <w:t>Expectations</w:t>
      </w:r>
      <w:bookmarkEnd w:id="10"/>
    </w:p>
    <w:p w14:paraId="25D684A6" w14:textId="65FEDECB" w:rsidR="00FE39D5" w:rsidRDefault="00FE39D5" w:rsidP="00FE39D5">
      <w:r>
        <w:t>We expect the following to be accomplished with your tests.</w:t>
      </w:r>
    </w:p>
    <w:p w14:paraId="7DB5FA91" w14:textId="7C5661E2" w:rsidR="00FE39D5" w:rsidRDefault="00FE39D5" w:rsidP="00FE39D5">
      <w:pPr>
        <w:pStyle w:val="ListParagraph"/>
        <w:numPr>
          <w:ilvl w:val="0"/>
          <w:numId w:val="23"/>
        </w:numPr>
      </w:pPr>
      <w:r>
        <w:t xml:space="preserve">Every </w:t>
      </w:r>
      <w:r w:rsidR="00EB555D">
        <w:t>f</w:t>
      </w:r>
      <w:r>
        <w:t>eature shall at least have an integration Test</w:t>
      </w:r>
      <w:r w:rsidR="005A43E7">
        <w:t>.</w:t>
      </w:r>
    </w:p>
    <w:p w14:paraId="313722C4" w14:textId="26D776E3" w:rsidR="00FE39D5" w:rsidRDefault="00FE39D5" w:rsidP="00FE39D5">
      <w:pPr>
        <w:pStyle w:val="ListParagraph"/>
        <w:numPr>
          <w:ilvl w:val="0"/>
          <w:numId w:val="23"/>
        </w:numPr>
      </w:pPr>
      <w:r>
        <w:t>At least 70% code coverage shall be required.</w:t>
      </w:r>
    </w:p>
    <w:p w14:paraId="32F8BBDB" w14:textId="1F060B27" w:rsidR="005A43E7" w:rsidRDefault="005A43E7" w:rsidP="00FE39D5">
      <w:pPr>
        <w:pStyle w:val="ListParagraph"/>
        <w:numPr>
          <w:ilvl w:val="0"/>
          <w:numId w:val="23"/>
        </w:numPr>
      </w:pPr>
      <w:r>
        <w:t>Test performance is reliable and does not intermittently fail.</w:t>
      </w:r>
    </w:p>
    <w:p w14:paraId="45E699A1" w14:textId="11750E6E" w:rsidR="005A43E7" w:rsidRDefault="005A43E7" w:rsidP="00FE39D5">
      <w:pPr>
        <w:pStyle w:val="ListParagraph"/>
        <w:numPr>
          <w:ilvl w:val="0"/>
          <w:numId w:val="23"/>
        </w:numPr>
      </w:pPr>
      <w:r>
        <w:t xml:space="preserve">Tests are atomic and do not require earlier tests to run </w:t>
      </w:r>
      <w:proofErr w:type="gramStart"/>
      <w:r>
        <w:t>in order to</w:t>
      </w:r>
      <w:proofErr w:type="gramEnd"/>
      <w:r>
        <w:t xml:space="preserve"> succeed.</w:t>
      </w:r>
    </w:p>
    <w:p w14:paraId="729C4607" w14:textId="47125CCE" w:rsidR="00463D8B" w:rsidRDefault="005A43E7" w:rsidP="008C7B60">
      <w:pPr>
        <w:pStyle w:val="ListParagraph"/>
        <w:numPr>
          <w:ilvl w:val="0"/>
          <w:numId w:val="23"/>
        </w:numPr>
      </w:pPr>
      <w:r>
        <w:t xml:space="preserve">Tests </w:t>
      </w:r>
      <w:proofErr w:type="spellStart"/>
      <w:r>
        <w:t>clean up</w:t>
      </w:r>
      <w:proofErr w:type="spellEnd"/>
      <w:r>
        <w:t xml:space="preserve"> for themselves. All data produced during test execution shall be cleaned up by the time the test completes. </w:t>
      </w:r>
    </w:p>
    <w:p w14:paraId="17D4EC85" w14:textId="5E8272C5" w:rsidR="00463D8B" w:rsidRDefault="00463D8B" w:rsidP="008C7B60"/>
    <w:p w14:paraId="4D79E235" w14:textId="57E7E1A5" w:rsidR="00463D8B" w:rsidRDefault="00463D8B" w:rsidP="008C7B60"/>
    <w:p w14:paraId="75C86156" w14:textId="234B1DC0" w:rsidR="00463D8B" w:rsidRDefault="00463D8B" w:rsidP="008C7B60"/>
    <w:p w14:paraId="59167069" w14:textId="267F33BD" w:rsidR="00463D8B" w:rsidRDefault="00463D8B" w:rsidP="008C7B60"/>
    <w:p w14:paraId="78F09886" w14:textId="77777777" w:rsidR="005A43E7" w:rsidRDefault="005A43E7" w:rsidP="008C7B60"/>
    <w:p w14:paraId="45684D13" w14:textId="4D619F87" w:rsidR="00463D8B" w:rsidRDefault="00463D8B" w:rsidP="008C7B60"/>
    <w:p w14:paraId="3531DEC7" w14:textId="553C3EE0" w:rsidR="00463D8B" w:rsidRDefault="00463D8B" w:rsidP="008C7B60"/>
    <w:p w14:paraId="0344F544" w14:textId="0781D5AC" w:rsidR="00463D8B" w:rsidRDefault="00463D8B" w:rsidP="008C7B60"/>
    <w:p w14:paraId="1AEEE228" w14:textId="77777777" w:rsidR="00463D8B" w:rsidRDefault="00463D8B" w:rsidP="008C7B60"/>
    <w:p w14:paraId="5456C6FB" w14:textId="65F05116" w:rsidR="00463D8B" w:rsidRDefault="00463D8B" w:rsidP="00463D8B">
      <w:pPr>
        <w:pStyle w:val="Heading2"/>
      </w:pPr>
      <w:bookmarkStart w:id="11" w:name="_Toc52111539"/>
      <w:r>
        <w:lastRenderedPageBreak/>
        <w:t>Test Examples</w:t>
      </w:r>
      <w:bookmarkEnd w:id="11"/>
    </w:p>
    <w:p w14:paraId="4F63B05A" w14:textId="2C09D28A" w:rsidR="00463D8B" w:rsidRDefault="00463D8B" w:rsidP="00463D8B">
      <w:r>
        <w:t>Below is a simple application</w:t>
      </w:r>
      <w:r w:rsidR="00EB555D">
        <w:t xml:space="preserve"> </w:t>
      </w:r>
      <w:r>
        <w:t>written to demo</w:t>
      </w:r>
      <w:r w:rsidR="00EB555D">
        <w:t>nstrate</w:t>
      </w:r>
      <w:r>
        <w:t xml:space="preserve"> testing software called `</w:t>
      </w:r>
      <w:proofErr w:type="spellStart"/>
      <w:proofErr w:type="gramStart"/>
      <w:r>
        <w:t>AddThings</w:t>
      </w:r>
      <w:proofErr w:type="spellEnd"/>
      <w:r w:rsidR="00EB555D">
        <w:t>.`</w:t>
      </w:r>
      <w:proofErr w:type="gramEnd"/>
      <w:r w:rsidR="00CD133C">
        <w:t xml:space="preserve"> The application simply adds objects together. What that means is dependent on the Adder used.</w:t>
      </w:r>
    </w:p>
    <w:p w14:paraId="5C969537" w14:textId="73A2C33D" w:rsidR="0086043B" w:rsidRDefault="0086043B" w:rsidP="00CD133C">
      <w:pPr>
        <w:pStyle w:val="Graphheading3"/>
      </w:pPr>
      <w:r>
        <w:t>AddThings.java</w:t>
      </w:r>
    </w:p>
    <w:p w14:paraId="07DF37EC" w14:textId="7720D611" w:rsidR="00CD133C" w:rsidRPr="00393B12" w:rsidRDefault="0086043B" w:rsidP="00393B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6"/>
          <w:szCs w:val="16"/>
        </w:rPr>
      </w:pPr>
      <w:r w:rsidRPr="001C6D15">
        <w:rPr>
          <w:rFonts w:ascii="Courier New" w:eastAsia="Times New Roman" w:hAnsi="Courier New" w:cs="Courier New"/>
          <w:i/>
          <w:iCs/>
          <w:color w:val="629755"/>
          <w:sz w:val="16"/>
          <w:szCs w:val="16"/>
        </w:rPr>
        <w:t>/**</w:t>
      </w:r>
      <w:r w:rsidRPr="001C6D15">
        <w:rPr>
          <w:rFonts w:ascii="Courier New" w:eastAsia="Times New Roman" w:hAnsi="Courier New" w:cs="Courier New"/>
          <w:i/>
          <w:iCs/>
          <w:color w:val="629755"/>
          <w:sz w:val="16"/>
          <w:szCs w:val="16"/>
        </w:rPr>
        <w:br/>
        <w:t xml:space="preserve"> * Adds objects together if possible</w:t>
      </w:r>
      <w:r w:rsidRPr="001C6D15">
        <w:rPr>
          <w:rFonts w:ascii="Courier New" w:eastAsia="Times New Roman" w:hAnsi="Courier New" w:cs="Courier New"/>
          <w:i/>
          <w:iCs/>
          <w:color w:val="629755"/>
          <w:sz w:val="16"/>
          <w:szCs w:val="16"/>
        </w:rPr>
        <w:br/>
        <w:t xml:space="preserve"> */</w:t>
      </w:r>
      <w:r w:rsidRPr="001C6D15">
        <w:rPr>
          <w:rFonts w:ascii="Courier New" w:eastAsia="Times New Roman" w:hAnsi="Courier New" w:cs="Courier New"/>
          <w:i/>
          <w:iCs/>
          <w:color w:val="629755"/>
          <w:sz w:val="16"/>
          <w:szCs w:val="16"/>
        </w:rPr>
        <w:br/>
      </w:r>
      <w:r w:rsidRPr="001C6D15">
        <w:rPr>
          <w:rFonts w:ascii="Courier New" w:eastAsia="Times New Roman" w:hAnsi="Courier New" w:cs="Courier New"/>
          <w:color w:val="CC7832"/>
          <w:sz w:val="16"/>
          <w:szCs w:val="16"/>
        </w:rPr>
        <w:t xml:space="preserve">public class </w:t>
      </w:r>
      <w:proofErr w:type="spellStart"/>
      <w:r w:rsidRPr="001C6D15">
        <w:rPr>
          <w:rFonts w:ascii="Courier New" w:eastAsia="Times New Roman" w:hAnsi="Courier New" w:cs="Courier New"/>
          <w:color w:val="A9B7C6"/>
          <w:sz w:val="16"/>
          <w:szCs w:val="16"/>
        </w:rPr>
        <w:t>AddThings</w:t>
      </w:r>
      <w:proofErr w:type="spellEnd"/>
      <w:r w:rsidRPr="001C6D15">
        <w:rPr>
          <w:rFonts w:ascii="Courier New" w:eastAsia="Times New Roman" w:hAnsi="Courier New" w:cs="Courier New"/>
          <w:color w:val="A9B7C6"/>
          <w:sz w:val="16"/>
          <w:szCs w:val="16"/>
        </w:rPr>
        <w:t xml:space="preserve">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private </w:t>
      </w:r>
      <w:proofErr w:type="spellStart"/>
      <w:r w:rsidRPr="001C6D15">
        <w:rPr>
          <w:rFonts w:ascii="Courier New" w:eastAsia="Times New Roman" w:hAnsi="Courier New" w:cs="Courier New"/>
          <w:color w:val="A9B7C6"/>
          <w:sz w:val="16"/>
          <w:szCs w:val="16"/>
        </w:rPr>
        <w:t>ArrayList</w:t>
      </w:r>
      <w:proofErr w:type="spellEnd"/>
      <w:r w:rsidRPr="001C6D15">
        <w:rPr>
          <w:rFonts w:ascii="Courier New" w:eastAsia="Times New Roman" w:hAnsi="Courier New" w:cs="Courier New"/>
          <w:color w:val="A9B7C6"/>
          <w:sz w:val="16"/>
          <w:szCs w:val="16"/>
        </w:rPr>
        <w:t>&lt;Adder</w:t>
      </w:r>
      <w:r w:rsidR="00762895" w:rsidRPr="001C6D15">
        <w:rPr>
          <w:rFonts w:ascii="Courier New" w:eastAsia="Times New Roman" w:hAnsi="Courier New" w:cs="Courier New"/>
          <w:color w:val="A9B7C6"/>
          <w:sz w:val="16"/>
          <w:szCs w:val="16"/>
        </w:rPr>
        <w:t>&lt;?&gt;</w:t>
      </w:r>
      <w:r w:rsidRPr="001C6D15">
        <w:rPr>
          <w:rFonts w:ascii="Courier New" w:eastAsia="Times New Roman" w:hAnsi="Courier New" w:cs="Courier New"/>
          <w:color w:val="A9B7C6"/>
          <w:sz w:val="16"/>
          <w:szCs w:val="16"/>
        </w:rPr>
        <w:t xml:space="preserve">&gt; </w:t>
      </w:r>
      <w:r w:rsidRPr="001C6D15">
        <w:rPr>
          <w:rFonts w:ascii="Courier New" w:eastAsia="Times New Roman" w:hAnsi="Courier New" w:cs="Courier New"/>
          <w:color w:val="9876AA"/>
          <w:sz w:val="16"/>
          <w:szCs w:val="16"/>
        </w:rPr>
        <w:t xml:space="preserve">adders </w:t>
      </w:r>
      <w:r w:rsidRPr="001C6D15">
        <w:rPr>
          <w:rFonts w:ascii="Courier New" w:eastAsia="Times New Roman" w:hAnsi="Courier New" w:cs="Courier New"/>
          <w:color w:val="A9B7C6"/>
          <w:sz w:val="16"/>
          <w:szCs w:val="16"/>
        </w:rPr>
        <w:t xml:space="preserve">= </w:t>
      </w:r>
      <w:r w:rsidRPr="001C6D15">
        <w:rPr>
          <w:rFonts w:ascii="Courier New" w:eastAsia="Times New Roman" w:hAnsi="Courier New" w:cs="Courier New"/>
          <w:color w:val="CC7832"/>
          <w:sz w:val="16"/>
          <w:szCs w:val="16"/>
        </w:rPr>
        <w:t xml:space="preserve">new </w:t>
      </w:r>
      <w:proofErr w:type="spellStart"/>
      <w:r w:rsidRPr="001C6D15">
        <w:rPr>
          <w:rFonts w:ascii="Courier New" w:eastAsia="Times New Roman" w:hAnsi="Courier New" w:cs="Courier New"/>
          <w:color w:val="A9B7C6"/>
          <w:sz w:val="16"/>
          <w:szCs w:val="16"/>
        </w:rPr>
        <w:t>ArrayList</w:t>
      </w:r>
      <w:proofErr w:type="spellEnd"/>
      <w:r w:rsidRPr="001C6D15">
        <w:rPr>
          <w:rFonts w:ascii="Courier New" w:eastAsia="Times New Roman" w:hAnsi="Courier New" w:cs="Courier New"/>
          <w:color w:val="A9B7C6"/>
          <w:sz w:val="16"/>
          <w:szCs w:val="16"/>
        </w:rPr>
        <w:t>&lt;&gt;() {{</w:t>
      </w:r>
      <w:r w:rsidRPr="001C6D15">
        <w:rPr>
          <w:rFonts w:ascii="Courier New" w:eastAsia="Times New Roman" w:hAnsi="Courier New" w:cs="Courier New"/>
          <w:color w:val="A9B7C6"/>
          <w:sz w:val="16"/>
          <w:szCs w:val="16"/>
        </w:rPr>
        <w:br/>
        <w:t xml:space="preserve">      </w:t>
      </w:r>
      <w:proofErr w:type="spellStart"/>
      <w:r w:rsidRPr="001C6D15">
        <w:rPr>
          <w:rFonts w:ascii="Courier New" w:eastAsia="Times New Roman" w:hAnsi="Courier New" w:cs="Courier New"/>
          <w:color w:val="9876AA"/>
          <w:sz w:val="16"/>
          <w:szCs w:val="16"/>
        </w:rPr>
        <w:t>adders</w:t>
      </w:r>
      <w:r w:rsidRPr="001C6D15">
        <w:rPr>
          <w:rFonts w:ascii="Courier New" w:eastAsia="Times New Roman" w:hAnsi="Courier New" w:cs="Courier New"/>
          <w:color w:val="A9B7C6"/>
          <w:sz w:val="16"/>
          <w:szCs w:val="16"/>
        </w:rPr>
        <w:t>.add</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CC7832"/>
          <w:sz w:val="16"/>
          <w:szCs w:val="16"/>
        </w:rPr>
        <w:t xml:space="preserve">new </w:t>
      </w:r>
      <w:proofErr w:type="spellStart"/>
      <w:r w:rsidRPr="001C6D15">
        <w:rPr>
          <w:rFonts w:ascii="Courier New" w:eastAsia="Times New Roman" w:hAnsi="Courier New" w:cs="Courier New"/>
          <w:color w:val="A9B7C6"/>
          <w:sz w:val="16"/>
          <w:szCs w:val="16"/>
        </w:rPr>
        <w:t>NumberAdder</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w:t>
      </w:r>
      <w:proofErr w:type="spellStart"/>
      <w:r w:rsidRPr="001C6D15">
        <w:rPr>
          <w:rFonts w:ascii="Courier New" w:eastAsia="Times New Roman" w:hAnsi="Courier New" w:cs="Courier New"/>
          <w:color w:val="9876AA"/>
          <w:sz w:val="16"/>
          <w:szCs w:val="16"/>
        </w:rPr>
        <w:t>adders</w:t>
      </w:r>
      <w:r w:rsidRPr="001C6D15">
        <w:rPr>
          <w:rFonts w:ascii="Courier New" w:eastAsia="Times New Roman" w:hAnsi="Courier New" w:cs="Courier New"/>
          <w:color w:val="A9B7C6"/>
          <w:sz w:val="16"/>
          <w:szCs w:val="16"/>
        </w:rPr>
        <w:t>.add</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CC7832"/>
          <w:sz w:val="16"/>
          <w:szCs w:val="16"/>
        </w:rPr>
        <w:t xml:space="preserve">new </w:t>
      </w:r>
      <w:proofErr w:type="spellStart"/>
      <w:r w:rsidRPr="001C6D15">
        <w:rPr>
          <w:rFonts w:ascii="Courier New" w:eastAsia="Times New Roman" w:hAnsi="Courier New" w:cs="Courier New"/>
          <w:color w:val="A9B7C6"/>
          <w:sz w:val="16"/>
          <w:szCs w:val="16"/>
        </w:rPr>
        <w:t>StringAdder</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w:t>
      </w:r>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r>
      <w:r w:rsidRPr="001C6D15">
        <w:rPr>
          <w:rFonts w:ascii="Courier New" w:eastAsia="Times New Roman" w:hAnsi="Courier New" w:cs="Courier New"/>
          <w:color w:val="CC7832"/>
          <w:sz w:val="16"/>
          <w:szCs w:val="16"/>
        </w:rPr>
        <w:br/>
        <w:t xml:space="preserve">   </w:t>
      </w:r>
      <w:r w:rsidRPr="001C6D15">
        <w:rPr>
          <w:rFonts w:ascii="Courier New" w:eastAsia="Times New Roman" w:hAnsi="Courier New" w:cs="Courier New"/>
          <w:i/>
          <w:iCs/>
          <w:color w:val="629755"/>
          <w:sz w:val="16"/>
          <w:szCs w:val="16"/>
        </w:rPr>
        <w:t>/**</w:t>
      </w:r>
      <w:r w:rsidRPr="001C6D15">
        <w:rPr>
          <w:rFonts w:ascii="Courier New" w:eastAsia="Times New Roman" w:hAnsi="Courier New" w:cs="Courier New"/>
          <w:i/>
          <w:iCs/>
          <w:color w:val="629755"/>
          <w:sz w:val="16"/>
          <w:szCs w:val="16"/>
        </w:rPr>
        <w:br/>
        <w:t xml:space="preserve">    * Will add two objects together and return the desired result as defined by</w:t>
      </w:r>
      <w:r w:rsidRPr="001C6D15">
        <w:rPr>
          <w:rFonts w:ascii="Courier New" w:eastAsia="Times New Roman" w:hAnsi="Courier New" w:cs="Courier New"/>
          <w:i/>
          <w:iCs/>
          <w:color w:val="629755"/>
          <w:sz w:val="16"/>
          <w:szCs w:val="16"/>
        </w:rPr>
        <w:br/>
        <w:t xml:space="preserve">    * the appropriate </w:t>
      </w:r>
      <w:r w:rsidR="00EB555D">
        <w:rPr>
          <w:rFonts w:ascii="Courier New" w:eastAsia="Times New Roman" w:hAnsi="Courier New" w:cs="Courier New"/>
          <w:i/>
          <w:iCs/>
          <w:color w:val="629755"/>
          <w:sz w:val="16"/>
          <w:szCs w:val="16"/>
        </w:rPr>
        <w:t>A</w:t>
      </w:r>
      <w:r w:rsidRPr="001C6D15">
        <w:rPr>
          <w:rFonts w:ascii="Courier New" w:eastAsia="Times New Roman" w:hAnsi="Courier New" w:cs="Courier New"/>
          <w:i/>
          <w:iCs/>
          <w:color w:val="629755"/>
          <w:sz w:val="16"/>
          <w:szCs w:val="16"/>
        </w:rPr>
        <w:t>dder</w:t>
      </w:r>
      <w:r w:rsidRPr="001C6D15">
        <w:rPr>
          <w:rFonts w:ascii="Courier New" w:eastAsia="Times New Roman" w:hAnsi="Courier New" w:cs="Courier New"/>
          <w:i/>
          <w:iCs/>
          <w:color w:val="629755"/>
          <w:sz w:val="16"/>
          <w:szCs w:val="16"/>
        </w:rPr>
        <w:br/>
        <w:t xml:space="preserve">    *</w:t>
      </w:r>
      <w:r w:rsidRPr="001C6D15">
        <w:rPr>
          <w:rFonts w:ascii="Courier New" w:eastAsia="Times New Roman" w:hAnsi="Courier New" w:cs="Courier New"/>
          <w:i/>
          <w:iCs/>
          <w:color w:val="629755"/>
          <w:sz w:val="16"/>
          <w:szCs w:val="16"/>
        </w:rPr>
        <w:br/>
        <w:t xml:space="preserve">    * </w:t>
      </w:r>
      <w:r w:rsidRPr="001C6D15">
        <w:rPr>
          <w:rFonts w:ascii="Courier New" w:eastAsia="Times New Roman" w:hAnsi="Courier New" w:cs="Courier New"/>
          <w:b/>
          <w:bCs/>
          <w:i/>
          <w:iCs/>
          <w:color w:val="629755"/>
          <w:sz w:val="16"/>
          <w:szCs w:val="16"/>
        </w:rPr>
        <w:t xml:space="preserve">@param </w:t>
      </w:r>
      <w:r w:rsidRPr="001C6D15">
        <w:rPr>
          <w:rFonts w:ascii="Courier New" w:eastAsia="Times New Roman" w:hAnsi="Courier New" w:cs="Courier New"/>
          <w:i/>
          <w:iCs/>
          <w:color w:val="8A653B"/>
          <w:sz w:val="16"/>
          <w:szCs w:val="16"/>
        </w:rPr>
        <w:t>a</w:t>
      </w:r>
      <w:r w:rsidR="00EB555D">
        <w:rPr>
          <w:rFonts w:ascii="Courier New" w:eastAsia="Times New Roman" w:hAnsi="Courier New" w:cs="Courier New"/>
          <w:i/>
          <w:iCs/>
          <w:color w:val="8A653B"/>
          <w:sz w:val="16"/>
          <w:szCs w:val="16"/>
        </w:rPr>
        <w:t>n</w:t>
      </w:r>
      <w:r w:rsidRPr="001C6D15">
        <w:rPr>
          <w:rFonts w:ascii="Courier New" w:eastAsia="Times New Roman" w:hAnsi="Courier New" w:cs="Courier New"/>
          <w:i/>
          <w:iCs/>
          <w:color w:val="8A653B"/>
          <w:sz w:val="16"/>
          <w:szCs w:val="16"/>
        </w:rPr>
        <w:t xml:space="preserve"> </w:t>
      </w:r>
      <w:r w:rsidRPr="001C6D15">
        <w:rPr>
          <w:rFonts w:ascii="Courier New" w:eastAsia="Times New Roman" w:hAnsi="Courier New" w:cs="Courier New"/>
          <w:i/>
          <w:iCs/>
          <w:color w:val="629755"/>
          <w:sz w:val="16"/>
          <w:szCs w:val="16"/>
        </w:rPr>
        <w:t>object to be added</w:t>
      </w:r>
      <w:r w:rsidRPr="001C6D15">
        <w:rPr>
          <w:rFonts w:ascii="Courier New" w:eastAsia="Times New Roman" w:hAnsi="Courier New" w:cs="Courier New"/>
          <w:i/>
          <w:iCs/>
          <w:color w:val="629755"/>
          <w:sz w:val="16"/>
          <w:szCs w:val="16"/>
        </w:rPr>
        <w:br/>
        <w:t xml:space="preserve">    * </w:t>
      </w:r>
      <w:r w:rsidRPr="001C6D15">
        <w:rPr>
          <w:rFonts w:ascii="Courier New" w:eastAsia="Times New Roman" w:hAnsi="Courier New" w:cs="Courier New"/>
          <w:b/>
          <w:bCs/>
          <w:i/>
          <w:iCs/>
          <w:color w:val="629755"/>
          <w:sz w:val="16"/>
          <w:szCs w:val="16"/>
        </w:rPr>
        <w:t xml:space="preserve">@param </w:t>
      </w:r>
      <w:r w:rsidRPr="001C6D15">
        <w:rPr>
          <w:rFonts w:ascii="Courier New" w:eastAsia="Times New Roman" w:hAnsi="Courier New" w:cs="Courier New"/>
          <w:i/>
          <w:iCs/>
          <w:color w:val="8A653B"/>
          <w:sz w:val="16"/>
          <w:szCs w:val="16"/>
        </w:rPr>
        <w:t xml:space="preserve">b </w:t>
      </w:r>
      <w:r w:rsidRPr="001C6D15">
        <w:rPr>
          <w:rFonts w:ascii="Courier New" w:eastAsia="Times New Roman" w:hAnsi="Courier New" w:cs="Courier New"/>
          <w:i/>
          <w:iCs/>
          <w:color w:val="629755"/>
          <w:sz w:val="16"/>
          <w:szCs w:val="16"/>
        </w:rPr>
        <w:t>object to be added</w:t>
      </w:r>
      <w:r w:rsidRPr="001C6D15">
        <w:rPr>
          <w:rFonts w:ascii="Courier New" w:eastAsia="Times New Roman" w:hAnsi="Courier New" w:cs="Courier New"/>
          <w:i/>
          <w:iCs/>
          <w:color w:val="629755"/>
          <w:sz w:val="16"/>
          <w:szCs w:val="16"/>
        </w:rPr>
        <w:br/>
        <w:t xml:space="preserve">    * </w:t>
      </w:r>
      <w:r w:rsidRPr="001C6D15">
        <w:rPr>
          <w:rFonts w:ascii="Courier New" w:eastAsia="Times New Roman" w:hAnsi="Courier New" w:cs="Courier New"/>
          <w:b/>
          <w:bCs/>
          <w:i/>
          <w:iCs/>
          <w:color w:val="629755"/>
          <w:sz w:val="16"/>
          <w:szCs w:val="16"/>
        </w:rPr>
        <w:t xml:space="preserve">@return </w:t>
      </w:r>
      <w:r w:rsidRPr="001C6D15">
        <w:rPr>
          <w:rFonts w:ascii="Courier New" w:eastAsia="Times New Roman" w:hAnsi="Courier New" w:cs="Courier New"/>
          <w:i/>
          <w:iCs/>
          <w:color w:val="629755"/>
          <w:sz w:val="16"/>
          <w:szCs w:val="16"/>
        </w:rPr>
        <w:t>a product of adding a and b</w:t>
      </w:r>
      <w:r w:rsidRPr="001C6D15">
        <w:rPr>
          <w:rFonts w:ascii="Courier New" w:eastAsia="Times New Roman" w:hAnsi="Courier New" w:cs="Courier New"/>
          <w:i/>
          <w:iCs/>
          <w:color w:val="629755"/>
          <w:sz w:val="16"/>
          <w:szCs w:val="16"/>
        </w:rPr>
        <w:br/>
        <w:t xml:space="preserve">    */</w:t>
      </w:r>
      <w:r w:rsidRPr="001C6D15">
        <w:rPr>
          <w:rFonts w:ascii="Courier New" w:eastAsia="Times New Roman" w:hAnsi="Courier New" w:cs="Courier New"/>
          <w:i/>
          <w:iCs/>
          <w:color w:val="629755"/>
          <w:sz w:val="16"/>
          <w:szCs w:val="16"/>
        </w:rPr>
        <w:br/>
        <w:t xml:space="preserve">   </w:t>
      </w:r>
      <w:r w:rsidRPr="001C6D15">
        <w:rPr>
          <w:rFonts w:ascii="Courier New" w:eastAsia="Times New Roman" w:hAnsi="Courier New" w:cs="Courier New"/>
          <w:color w:val="A9B7C6"/>
          <w:sz w:val="16"/>
          <w:szCs w:val="16"/>
        </w:rPr>
        <w:t xml:space="preserve">Optional&lt;Object&gt; </w:t>
      </w:r>
      <w:r w:rsidRPr="001C6D15">
        <w:rPr>
          <w:rFonts w:ascii="Courier New" w:eastAsia="Times New Roman" w:hAnsi="Courier New" w:cs="Courier New"/>
          <w:color w:val="FFC66D"/>
          <w:sz w:val="16"/>
          <w:szCs w:val="16"/>
        </w:rPr>
        <w:t>add</w:t>
      </w:r>
      <w:r w:rsidRPr="001C6D15">
        <w:rPr>
          <w:rFonts w:ascii="Courier New" w:eastAsia="Times New Roman" w:hAnsi="Courier New" w:cs="Courier New"/>
          <w:color w:val="A9B7C6"/>
          <w:sz w:val="16"/>
          <w:szCs w:val="16"/>
        </w:rPr>
        <w:t>(Object a</w:t>
      </w:r>
      <w:r w:rsidRPr="001C6D15">
        <w:rPr>
          <w:rFonts w:ascii="Courier New" w:eastAsia="Times New Roman" w:hAnsi="Courier New" w:cs="Courier New"/>
          <w:color w:val="CC7832"/>
          <w:sz w:val="16"/>
          <w:szCs w:val="16"/>
        </w:rPr>
        <w:t xml:space="preserve">, </w:t>
      </w:r>
      <w:r w:rsidRPr="001C6D15">
        <w:rPr>
          <w:rFonts w:ascii="Courier New" w:eastAsia="Times New Roman" w:hAnsi="Courier New" w:cs="Courier New"/>
          <w:color w:val="A9B7C6"/>
          <w:sz w:val="16"/>
          <w:szCs w:val="16"/>
        </w:rPr>
        <w:t>Object b)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if </w:t>
      </w:r>
      <w:r w:rsidRPr="001C6D15">
        <w:rPr>
          <w:rFonts w:ascii="Courier New" w:eastAsia="Times New Roman" w:hAnsi="Courier New" w:cs="Courier New"/>
          <w:color w:val="A9B7C6"/>
          <w:sz w:val="16"/>
          <w:szCs w:val="16"/>
        </w:rPr>
        <w:t>(!</w:t>
      </w:r>
      <w:proofErr w:type="spellStart"/>
      <w:r w:rsidRPr="001C6D15">
        <w:rPr>
          <w:rFonts w:ascii="Courier New" w:eastAsia="Times New Roman" w:hAnsi="Courier New" w:cs="Courier New"/>
          <w:color w:val="A9B7C6"/>
          <w:sz w:val="16"/>
          <w:szCs w:val="16"/>
        </w:rPr>
        <w:t>isSameType</w:t>
      </w:r>
      <w:proofErr w:type="spellEnd"/>
      <w:r w:rsidRPr="001C6D15">
        <w:rPr>
          <w:rFonts w:ascii="Courier New" w:eastAsia="Times New Roman" w:hAnsi="Courier New" w:cs="Courier New"/>
          <w:color w:val="A9B7C6"/>
          <w:sz w:val="16"/>
          <w:szCs w:val="16"/>
        </w:rPr>
        <w:t>(a</w:t>
      </w:r>
      <w:r w:rsidRPr="001C6D15">
        <w:rPr>
          <w:rFonts w:ascii="Courier New" w:eastAsia="Times New Roman" w:hAnsi="Courier New" w:cs="Courier New"/>
          <w:color w:val="CC7832"/>
          <w:sz w:val="16"/>
          <w:szCs w:val="16"/>
        </w:rPr>
        <w:t xml:space="preserve">, </w:t>
      </w:r>
      <w:r w:rsidRPr="001C6D15">
        <w:rPr>
          <w:rFonts w:ascii="Courier New" w:eastAsia="Times New Roman" w:hAnsi="Courier New" w:cs="Courier New"/>
          <w:color w:val="A9B7C6"/>
          <w:sz w:val="16"/>
          <w:szCs w:val="16"/>
        </w:rPr>
        <w:t>b))</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throw new </w:t>
      </w:r>
      <w:proofErr w:type="spellStart"/>
      <w:r w:rsidRPr="001C6D15">
        <w:rPr>
          <w:rFonts w:ascii="Courier New" w:eastAsia="Times New Roman" w:hAnsi="Courier New" w:cs="Courier New"/>
          <w:color w:val="A9B7C6"/>
          <w:sz w:val="16"/>
          <w:szCs w:val="16"/>
        </w:rPr>
        <w:t>IllegalArgumentException</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6A8759"/>
          <w:sz w:val="16"/>
          <w:szCs w:val="16"/>
        </w:rPr>
        <w:t xml:space="preserve">"Objects are not the same type { </w:t>
      </w:r>
      <w:r w:rsidRPr="001C6D15">
        <w:rPr>
          <w:rFonts w:ascii="Courier New" w:eastAsia="Times New Roman" w:hAnsi="Courier New" w:cs="Courier New"/>
          <w:color w:val="CC7832"/>
          <w:sz w:val="16"/>
          <w:szCs w:val="16"/>
        </w:rPr>
        <w:t>\n</w:t>
      </w:r>
      <w:r w:rsidRPr="001C6D15">
        <w:rPr>
          <w:rFonts w:ascii="Courier New" w:eastAsia="Times New Roman" w:hAnsi="Courier New" w:cs="Courier New"/>
          <w:color w:val="6A8759"/>
          <w:sz w:val="16"/>
          <w:szCs w:val="16"/>
        </w:rPr>
        <w:t xml:space="preserve">" </w:t>
      </w:r>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6A8759"/>
          <w:sz w:val="16"/>
          <w:szCs w:val="16"/>
        </w:rPr>
        <w:t>"</w:t>
      </w:r>
      <w:r w:rsidRPr="001C6D15">
        <w:rPr>
          <w:rFonts w:ascii="Courier New" w:eastAsia="Times New Roman" w:hAnsi="Courier New" w:cs="Courier New"/>
          <w:color w:val="CC7832"/>
          <w:sz w:val="16"/>
          <w:szCs w:val="16"/>
        </w:rPr>
        <w:t>\t</w:t>
      </w:r>
      <w:r w:rsidRPr="001C6D15">
        <w:rPr>
          <w:rFonts w:ascii="Courier New" w:eastAsia="Times New Roman" w:hAnsi="Courier New" w:cs="Courier New"/>
          <w:color w:val="6A8759"/>
          <w:sz w:val="16"/>
          <w:szCs w:val="16"/>
        </w:rPr>
        <w:t xml:space="preserve"> a is " </w:t>
      </w:r>
      <w:r w:rsidRPr="001C6D15">
        <w:rPr>
          <w:rFonts w:ascii="Courier New" w:eastAsia="Times New Roman" w:hAnsi="Courier New" w:cs="Courier New"/>
          <w:color w:val="A9B7C6"/>
          <w:sz w:val="16"/>
          <w:szCs w:val="16"/>
        </w:rPr>
        <w:t xml:space="preserve">+ </w:t>
      </w:r>
      <w:proofErr w:type="spellStart"/>
      <w:r w:rsidRPr="001C6D15">
        <w:rPr>
          <w:rFonts w:ascii="Courier New" w:eastAsia="Times New Roman" w:hAnsi="Courier New" w:cs="Courier New"/>
          <w:color w:val="A9B7C6"/>
          <w:sz w:val="16"/>
          <w:szCs w:val="16"/>
        </w:rPr>
        <w:t>a.getClass</w:t>
      </w:r>
      <w:proofErr w:type="spellEnd"/>
      <w:r w:rsidRPr="001C6D15">
        <w:rPr>
          <w:rFonts w:ascii="Courier New" w:eastAsia="Times New Roman" w:hAnsi="Courier New" w:cs="Courier New"/>
          <w:color w:val="A9B7C6"/>
          <w:sz w:val="16"/>
          <w:szCs w:val="16"/>
        </w:rPr>
        <w:t>()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6A8759"/>
          <w:sz w:val="16"/>
          <w:szCs w:val="16"/>
        </w:rPr>
        <w:t>"</w:t>
      </w:r>
      <w:r w:rsidRPr="001C6D15">
        <w:rPr>
          <w:rFonts w:ascii="Courier New" w:eastAsia="Times New Roman" w:hAnsi="Courier New" w:cs="Courier New"/>
          <w:color w:val="CC7832"/>
          <w:sz w:val="16"/>
          <w:szCs w:val="16"/>
        </w:rPr>
        <w:t>\t</w:t>
      </w:r>
      <w:r w:rsidRPr="001C6D15">
        <w:rPr>
          <w:rFonts w:ascii="Courier New" w:eastAsia="Times New Roman" w:hAnsi="Courier New" w:cs="Courier New"/>
          <w:color w:val="6A8759"/>
          <w:sz w:val="16"/>
          <w:szCs w:val="16"/>
        </w:rPr>
        <w:t xml:space="preserve"> b is " </w:t>
      </w:r>
      <w:r w:rsidRPr="001C6D15">
        <w:rPr>
          <w:rFonts w:ascii="Courier New" w:eastAsia="Times New Roman" w:hAnsi="Courier New" w:cs="Courier New"/>
          <w:color w:val="A9B7C6"/>
          <w:sz w:val="16"/>
          <w:szCs w:val="16"/>
        </w:rPr>
        <w:t xml:space="preserve">+ </w:t>
      </w:r>
      <w:proofErr w:type="spellStart"/>
      <w:r w:rsidRPr="001C6D15">
        <w:rPr>
          <w:rFonts w:ascii="Courier New" w:eastAsia="Times New Roman" w:hAnsi="Courier New" w:cs="Courier New"/>
          <w:color w:val="A9B7C6"/>
          <w:sz w:val="16"/>
          <w:szCs w:val="16"/>
        </w:rPr>
        <w:t>b.getClass</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r>
      <w:r w:rsidRPr="001C6D15">
        <w:rPr>
          <w:rFonts w:ascii="Courier New" w:eastAsia="Times New Roman" w:hAnsi="Courier New" w:cs="Courier New"/>
          <w:color w:val="CC7832"/>
          <w:sz w:val="16"/>
          <w:szCs w:val="16"/>
        </w:rPr>
        <w:br/>
        <w:t xml:space="preserve">      for </w:t>
      </w:r>
      <w:r w:rsidRPr="001C6D15">
        <w:rPr>
          <w:rFonts w:ascii="Courier New" w:eastAsia="Times New Roman" w:hAnsi="Courier New" w:cs="Courier New"/>
          <w:color w:val="A9B7C6"/>
          <w:sz w:val="16"/>
          <w:szCs w:val="16"/>
        </w:rPr>
        <w:t xml:space="preserve">(Adder </w:t>
      </w:r>
      <w:proofErr w:type="spellStart"/>
      <w:r w:rsidRPr="001C6D15">
        <w:rPr>
          <w:rFonts w:ascii="Courier New" w:eastAsia="Times New Roman" w:hAnsi="Courier New" w:cs="Courier New"/>
          <w:color w:val="A9B7C6"/>
          <w:sz w:val="16"/>
          <w:szCs w:val="16"/>
        </w:rPr>
        <w:t>adder</w:t>
      </w:r>
      <w:proofErr w:type="spellEnd"/>
      <w:r w:rsidRPr="001C6D15">
        <w:rPr>
          <w:rFonts w:ascii="Courier New" w:eastAsia="Times New Roman" w:hAnsi="Courier New" w:cs="Courier New"/>
          <w:color w:val="A9B7C6"/>
          <w:sz w:val="16"/>
          <w:szCs w:val="16"/>
        </w:rPr>
        <w:t xml:space="preserve"> : </w:t>
      </w:r>
      <w:r w:rsidRPr="001C6D15">
        <w:rPr>
          <w:rFonts w:ascii="Courier New" w:eastAsia="Times New Roman" w:hAnsi="Courier New" w:cs="Courier New"/>
          <w:color w:val="9876AA"/>
          <w:sz w:val="16"/>
          <w:szCs w:val="16"/>
        </w:rPr>
        <w:t>adders</w:t>
      </w:r>
      <w:r w:rsidRPr="001C6D15">
        <w:rPr>
          <w:rFonts w:ascii="Courier New" w:eastAsia="Times New Roman" w:hAnsi="Courier New" w:cs="Courier New"/>
          <w:color w:val="A9B7C6"/>
          <w:sz w:val="16"/>
          <w:szCs w:val="16"/>
        </w:rPr>
        <w:t>)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if </w:t>
      </w:r>
      <w:r w:rsidRPr="001C6D15">
        <w:rPr>
          <w:rFonts w:ascii="Courier New" w:eastAsia="Times New Roman" w:hAnsi="Courier New" w:cs="Courier New"/>
          <w:color w:val="A9B7C6"/>
          <w:sz w:val="16"/>
          <w:szCs w:val="16"/>
        </w:rPr>
        <w:t>(</w:t>
      </w:r>
      <w:proofErr w:type="spellStart"/>
      <w:r w:rsidRPr="001C6D15">
        <w:rPr>
          <w:rFonts w:ascii="Courier New" w:eastAsia="Times New Roman" w:hAnsi="Courier New" w:cs="Courier New"/>
          <w:color w:val="A9B7C6"/>
          <w:sz w:val="16"/>
          <w:szCs w:val="16"/>
        </w:rPr>
        <w:t>adder.isType</w:t>
      </w:r>
      <w:proofErr w:type="spellEnd"/>
      <w:r w:rsidRPr="001C6D15">
        <w:rPr>
          <w:rFonts w:ascii="Courier New" w:eastAsia="Times New Roman" w:hAnsi="Courier New" w:cs="Courier New"/>
          <w:color w:val="A9B7C6"/>
          <w:sz w:val="16"/>
          <w:szCs w:val="16"/>
        </w:rPr>
        <w:t>(a))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return </w:t>
      </w:r>
      <w:proofErr w:type="spellStart"/>
      <w:r w:rsidRPr="001C6D15">
        <w:rPr>
          <w:rFonts w:ascii="Courier New" w:eastAsia="Times New Roman" w:hAnsi="Courier New" w:cs="Courier New"/>
          <w:color w:val="A9B7C6"/>
          <w:sz w:val="16"/>
          <w:szCs w:val="16"/>
        </w:rPr>
        <w:t>Optional.</w:t>
      </w:r>
      <w:r w:rsidRPr="001C6D15">
        <w:rPr>
          <w:rFonts w:ascii="Courier New" w:eastAsia="Times New Roman" w:hAnsi="Courier New" w:cs="Courier New"/>
          <w:i/>
          <w:iCs/>
          <w:color w:val="A9B7C6"/>
          <w:sz w:val="16"/>
          <w:szCs w:val="16"/>
        </w:rPr>
        <w:t>of</w:t>
      </w:r>
      <w:proofErr w:type="spellEnd"/>
      <w:r w:rsidRPr="001C6D15">
        <w:rPr>
          <w:rFonts w:ascii="Courier New" w:eastAsia="Times New Roman" w:hAnsi="Courier New" w:cs="Courier New"/>
          <w:color w:val="A9B7C6"/>
          <w:sz w:val="16"/>
          <w:szCs w:val="16"/>
        </w:rPr>
        <w:t>(</w:t>
      </w:r>
      <w:proofErr w:type="spellStart"/>
      <w:r w:rsidRPr="001C6D15">
        <w:rPr>
          <w:rFonts w:ascii="Courier New" w:eastAsia="Times New Roman" w:hAnsi="Courier New" w:cs="Courier New"/>
          <w:color w:val="A9B7C6"/>
          <w:sz w:val="16"/>
          <w:szCs w:val="16"/>
        </w:rPr>
        <w:t>adder.add</w:t>
      </w:r>
      <w:proofErr w:type="spellEnd"/>
      <w:r w:rsidRPr="001C6D15">
        <w:rPr>
          <w:rFonts w:ascii="Courier New" w:eastAsia="Times New Roman" w:hAnsi="Courier New" w:cs="Courier New"/>
          <w:color w:val="A9B7C6"/>
          <w:sz w:val="16"/>
          <w:szCs w:val="16"/>
        </w:rPr>
        <w:t>(a</w:t>
      </w:r>
      <w:r w:rsidRPr="001C6D15">
        <w:rPr>
          <w:rFonts w:ascii="Courier New" w:eastAsia="Times New Roman" w:hAnsi="Courier New" w:cs="Courier New"/>
          <w:color w:val="CC7832"/>
          <w:sz w:val="16"/>
          <w:szCs w:val="16"/>
        </w:rPr>
        <w:t xml:space="preserve">, </w:t>
      </w:r>
      <w:r w:rsidRPr="001C6D15">
        <w:rPr>
          <w:rFonts w:ascii="Courier New" w:eastAsia="Times New Roman" w:hAnsi="Courier New" w:cs="Courier New"/>
          <w:color w:val="A9B7C6"/>
          <w:sz w:val="16"/>
          <w:szCs w:val="16"/>
        </w:rPr>
        <w:t>b))</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w:t>
      </w:r>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A9B7C6"/>
          <w:sz w:val="16"/>
          <w:szCs w:val="16"/>
        </w:rPr>
        <w:br/>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return </w:t>
      </w:r>
      <w:proofErr w:type="spellStart"/>
      <w:r w:rsidRPr="001C6D15">
        <w:rPr>
          <w:rFonts w:ascii="Courier New" w:eastAsia="Times New Roman" w:hAnsi="Courier New" w:cs="Courier New"/>
          <w:color w:val="A9B7C6"/>
          <w:sz w:val="16"/>
          <w:szCs w:val="16"/>
        </w:rPr>
        <w:t>Optional.</w:t>
      </w:r>
      <w:r w:rsidRPr="001C6D15">
        <w:rPr>
          <w:rFonts w:ascii="Courier New" w:eastAsia="Times New Roman" w:hAnsi="Courier New" w:cs="Courier New"/>
          <w:i/>
          <w:iCs/>
          <w:color w:val="A9B7C6"/>
          <w:sz w:val="16"/>
          <w:szCs w:val="16"/>
        </w:rPr>
        <w:t>empty</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w:t>
      </w:r>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A9B7C6"/>
          <w:sz w:val="16"/>
          <w:szCs w:val="16"/>
        </w:rPr>
        <w:br/>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i/>
          <w:iCs/>
          <w:color w:val="629755"/>
          <w:sz w:val="16"/>
          <w:szCs w:val="16"/>
        </w:rPr>
        <w:t>/**</w:t>
      </w:r>
      <w:r w:rsidRPr="001C6D15">
        <w:rPr>
          <w:rFonts w:ascii="Courier New" w:eastAsia="Times New Roman" w:hAnsi="Courier New" w:cs="Courier New"/>
          <w:i/>
          <w:iCs/>
          <w:color w:val="629755"/>
          <w:sz w:val="16"/>
          <w:szCs w:val="16"/>
        </w:rPr>
        <w:br/>
        <w:t xml:space="preserve">    * Returns if a</w:t>
      </w:r>
      <w:r w:rsidRPr="001C6D15">
        <w:rPr>
          <w:rFonts w:ascii="Courier New" w:eastAsia="Times New Roman" w:hAnsi="Courier New" w:cs="Courier New"/>
          <w:i/>
          <w:iCs/>
          <w:color w:val="629755"/>
          <w:sz w:val="16"/>
          <w:szCs w:val="16"/>
        </w:rPr>
        <w:br/>
        <w:t xml:space="preserve">    * </w:t>
      </w:r>
      <w:r w:rsidRPr="001C6D15">
        <w:rPr>
          <w:rFonts w:ascii="Courier New" w:eastAsia="Times New Roman" w:hAnsi="Courier New" w:cs="Courier New"/>
          <w:b/>
          <w:bCs/>
          <w:i/>
          <w:iCs/>
          <w:color w:val="629755"/>
          <w:sz w:val="16"/>
          <w:szCs w:val="16"/>
        </w:rPr>
        <w:t xml:space="preserve">@param </w:t>
      </w:r>
      <w:r w:rsidRPr="001C6D15">
        <w:rPr>
          <w:rFonts w:ascii="Courier New" w:eastAsia="Times New Roman" w:hAnsi="Courier New" w:cs="Courier New"/>
          <w:i/>
          <w:iCs/>
          <w:color w:val="8A653B"/>
          <w:sz w:val="16"/>
          <w:szCs w:val="16"/>
        </w:rPr>
        <w:t xml:space="preserve">a </w:t>
      </w:r>
      <w:r w:rsidRPr="001C6D15">
        <w:rPr>
          <w:rFonts w:ascii="Courier New" w:eastAsia="Times New Roman" w:hAnsi="Courier New" w:cs="Courier New"/>
          <w:i/>
          <w:iCs/>
          <w:color w:val="629755"/>
          <w:sz w:val="16"/>
          <w:szCs w:val="16"/>
        </w:rPr>
        <w:t>the object with which to compare its types</w:t>
      </w:r>
      <w:r w:rsidRPr="001C6D15">
        <w:rPr>
          <w:rFonts w:ascii="Courier New" w:eastAsia="Times New Roman" w:hAnsi="Courier New" w:cs="Courier New"/>
          <w:i/>
          <w:iCs/>
          <w:color w:val="629755"/>
          <w:sz w:val="16"/>
          <w:szCs w:val="16"/>
        </w:rPr>
        <w:br/>
        <w:t xml:space="preserve">    * </w:t>
      </w:r>
      <w:r w:rsidRPr="001C6D15">
        <w:rPr>
          <w:rFonts w:ascii="Courier New" w:eastAsia="Times New Roman" w:hAnsi="Courier New" w:cs="Courier New"/>
          <w:b/>
          <w:bCs/>
          <w:i/>
          <w:iCs/>
          <w:color w:val="629755"/>
          <w:sz w:val="16"/>
          <w:szCs w:val="16"/>
        </w:rPr>
        <w:t xml:space="preserve">@param </w:t>
      </w:r>
      <w:r w:rsidRPr="001C6D15">
        <w:rPr>
          <w:rFonts w:ascii="Courier New" w:eastAsia="Times New Roman" w:hAnsi="Courier New" w:cs="Courier New"/>
          <w:i/>
          <w:iCs/>
          <w:color w:val="8A653B"/>
          <w:sz w:val="16"/>
          <w:szCs w:val="16"/>
        </w:rPr>
        <w:t xml:space="preserve">b </w:t>
      </w:r>
      <w:r w:rsidRPr="001C6D15">
        <w:rPr>
          <w:rFonts w:ascii="Courier New" w:eastAsia="Times New Roman" w:hAnsi="Courier New" w:cs="Courier New"/>
          <w:i/>
          <w:iCs/>
          <w:color w:val="629755"/>
          <w:sz w:val="16"/>
          <w:szCs w:val="16"/>
        </w:rPr>
        <w:t>the reference object with which to compare type to a's type</w:t>
      </w:r>
      <w:r w:rsidRPr="001C6D15">
        <w:rPr>
          <w:rFonts w:ascii="Courier New" w:eastAsia="Times New Roman" w:hAnsi="Courier New" w:cs="Courier New"/>
          <w:i/>
          <w:iCs/>
          <w:color w:val="629755"/>
          <w:sz w:val="16"/>
          <w:szCs w:val="16"/>
        </w:rPr>
        <w:br/>
        <w:t xml:space="preserve">    * </w:t>
      </w:r>
      <w:r w:rsidRPr="001C6D15">
        <w:rPr>
          <w:rFonts w:ascii="Courier New" w:eastAsia="Times New Roman" w:hAnsi="Courier New" w:cs="Courier New"/>
          <w:b/>
          <w:bCs/>
          <w:i/>
          <w:iCs/>
          <w:color w:val="629755"/>
          <w:sz w:val="16"/>
          <w:szCs w:val="16"/>
        </w:rPr>
        <w:t xml:space="preserve">@return </w:t>
      </w:r>
      <w:r w:rsidRPr="001C6D15">
        <w:rPr>
          <w:rFonts w:ascii="Courier New" w:eastAsia="Times New Roman" w:hAnsi="Courier New" w:cs="Courier New"/>
          <w:i/>
          <w:iCs/>
          <w:color w:val="629755"/>
          <w:sz w:val="16"/>
          <w:szCs w:val="16"/>
        </w:rPr>
        <w:t>{</w:t>
      </w:r>
      <w:r w:rsidRPr="001C6D15">
        <w:rPr>
          <w:rFonts w:ascii="Courier New" w:eastAsia="Times New Roman" w:hAnsi="Courier New" w:cs="Courier New"/>
          <w:b/>
          <w:bCs/>
          <w:i/>
          <w:iCs/>
          <w:color w:val="629755"/>
          <w:sz w:val="16"/>
          <w:szCs w:val="16"/>
        </w:rPr>
        <w:t xml:space="preserve">@code </w:t>
      </w:r>
      <w:r w:rsidRPr="001C6D15">
        <w:rPr>
          <w:rFonts w:ascii="Courier New" w:eastAsia="Times New Roman" w:hAnsi="Courier New" w:cs="Courier New"/>
          <w:i/>
          <w:iCs/>
          <w:color w:val="629755"/>
          <w:sz w:val="16"/>
          <w:szCs w:val="16"/>
        </w:rPr>
        <w:t>true} if this a's class is the same as the b's class;</w:t>
      </w:r>
      <w:r w:rsidRPr="001C6D15">
        <w:rPr>
          <w:rFonts w:ascii="Courier New" w:eastAsia="Times New Roman" w:hAnsi="Courier New" w:cs="Courier New"/>
          <w:i/>
          <w:iCs/>
          <w:color w:val="629755"/>
          <w:sz w:val="16"/>
          <w:szCs w:val="16"/>
        </w:rPr>
        <w:br/>
        <w:t xml:space="preserve">    *           {</w:t>
      </w:r>
      <w:r w:rsidRPr="001C6D15">
        <w:rPr>
          <w:rFonts w:ascii="Courier New" w:eastAsia="Times New Roman" w:hAnsi="Courier New" w:cs="Courier New"/>
          <w:b/>
          <w:bCs/>
          <w:i/>
          <w:iCs/>
          <w:color w:val="629755"/>
          <w:sz w:val="16"/>
          <w:szCs w:val="16"/>
        </w:rPr>
        <w:t xml:space="preserve">@code </w:t>
      </w:r>
      <w:r w:rsidRPr="001C6D15">
        <w:rPr>
          <w:rFonts w:ascii="Courier New" w:eastAsia="Times New Roman" w:hAnsi="Courier New" w:cs="Courier New"/>
          <w:i/>
          <w:iCs/>
          <w:color w:val="629755"/>
          <w:sz w:val="16"/>
          <w:szCs w:val="16"/>
        </w:rPr>
        <w:t>false} otherwise.</w:t>
      </w:r>
      <w:r w:rsidRPr="001C6D15">
        <w:rPr>
          <w:rFonts w:ascii="Courier New" w:eastAsia="Times New Roman" w:hAnsi="Courier New" w:cs="Courier New"/>
          <w:i/>
          <w:iCs/>
          <w:color w:val="629755"/>
          <w:sz w:val="16"/>
          <w:szCs w:val="16"/>
        </w:rPr>
        <w:br/>
        <w:t xml:space="preserve">    */</w:t>
      </w:r>
      <w:r w:rsidRPr="001C6D15">
        <w:rPr>
          <w:rFonts w:ascii="Courier New" w:eastAsia="Times New Roman" w:hAnsi="Courier New" w:cs="Courier New"/>
          <w:i/>
          <w:iCs/>
          <w:color w:val="629755"/>
          <w:sz w:val="16"/>
          <w:szCs w:val="16"/>
        </w:rPr>
        <w:br/>
        <w:t xml:space="preserve">   </w:t>
      </w:r>
      <w:proofErr w:type="spellStart"/>
      <w:r w:rsidRPr="001C6D15">
        <w:rPr>
          <w:rFonts w:ascii="Courier New" w:eastAsia="Times New Roman" w:hAnsi="Courier New" w:cs="Courier New"/>
          <w:color w:val="CC7832"/>
          <w:sz w:val="16"/>
          <w:szCs w:val="16"/>
        </w:rPr>
        <w:t>boolean</w:t>
      </w:r>
      <w:proofErr w:type="spellEnd"/>
      <w:r w:rsidRPr="001C6D15">
        <w:rPr>
          <w:rFonts w:ascii="Courier New" w:eastAsia="Times New Roman" w:hAnsi="Courier New" w:cs="Courier New"/>
          <w:color w:val="CC7832"/>
          <w:sz w:val="16"/>
          <w:szCs w:val="16"/>
        </w:rPr>
        <w:t xml:space="preserve"> </w:t>
      </w:r>
      <w:proofErr w:type="spellStart"/>
      <w:r w:rsidRPr="001C6D15">
        <w:rPr>
          <w:rFonts w:ascii="Courier New" w:eastAsia="Times New Roman" w:hAnsi="Courier New" w:cs="Courier New"/>
          <w:color w:val="FFC66D"/>
          <w:sz w:val="16"/>
          <w:szCs w:val="16"/>
        </w:rPr>
        <w:t>isSameType</w:t>
      </w:r>
      <w:proofErr w:type="spellEnd"/>
      <w:r w:rsidRPr="001C6D15">
        <w:rPr>
          <w:rFonts w:ascii="Courier New" w:eastAsia="Times New Roman" w:hAnsi="Courier New" w:cs="Courier New"/>
          <w:color w:val="A9B7C6"/>
          <w:sz w:val="16"/>
          <w:szCs w:val="16"/>
        </w:rPr>
        <w:t>(Object a</w:t>
      </w:r>
      <w:r w:rsidRPr="001C6D15">
        <w:rPr>
          <w:rFonts w:ascii="Courier New" w:eastAsia="Times New Roman" w:hAnsi="Courier New" w:cs="Courier New"/>
          <w:color w:val="CC7832"/>
          <w:sz w:val="16"/>
          <w:szCs w:val="16"/>
        </w:rPr>
        <w:t xml:space="preserve">, </w:t>
      </w:r>
      <w:r w:rsidRPr="001C6D15">
        <w:rPr>
          <w:rFonts w:ascii="Courier New" w:eastAsia="Times New Roman" w:hAnsi="Courier New" w:cs="Courier New"/>
          <w:color w:val="A9B7C6"/>
          <w:sz w:val="16"/>
          <w:szCs w:val="16"/>
        </w:rPr>
        <w:t>Object b)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return </w:t>
      </w:r>
      <w:proofErr w:type="spellStart"/>
      <w:r w:rsidRPr="001C6D15">
        <w:rPr>
          <w:rFonts w:ascii="Courier New" w:eastAsia="Times New Roman" w:hAnsi="Courier New" w:cs="Courier New"/>
          <w:color w:val="A9B7C6"/>
          <w:sz w:val="16"/>
          <w:szCs w:val="16"/>
        </w:rPr>
        <w:t>a.getClass</w:t>
      </w:r>
      <w:proofErr w:type="spellEnd"/>
      <w:r w:rsidRPr="001C6D15">
        <w:rPr>
          <w:rFonts w:ascii="Courier New" w:eastAsia="Times New Roman" w:hAnsi="Courier New" w:cs="Courier New"/>
          <w:color w:val="A9B7C6"/>
          <w:sz w:val="16"/>
          <w:szCs w:val="16"/>
        </w:rPr>
        <w:t>().equals(</w:t>
      </w:r>
      <w:proofErr w:type="spellStart"/>
      <w:r w:rsidRPr="001C6D15">
        <w:rPr>
          <w:rFonts w:ascii="Courier New" w:eastAsia="Times New Roman" w:hAnsi="Courier New" w:cs="Courier New"/>
          <w:color w:val="A9B7C6"/>
          <w:sz w:val="16"/>
          <w:szCs w:val="16"/>
        </w:rPr>
        <w:t>b.getClass</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w:t>
      </w:r>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A9B7C6"/>
          <w:sz w:val="16"/>
          <w:szCs w:val="16"/>
        </w:rPr>
        <w:br/>
        <w:t>}</w:t>
      </w:r>
      <w:r w:rsidR="00CD133C">
        <w:t>.</w:t>
      </w:r>
    </w:p>
    <w:p w14:paraId="342D630F" w14:textId="5C7B7909" w:rsidR="00CD133C" w:rsidRDefault="00CD133C" w:rsidP="001C6D15">
      <w:pPr>
        <w:pStyle w:val="Graphheading3"/>
      </w:pPr>
      <w:r>
        <w:t>Adder.java</w:t>
      </w:r>
    </w:p>
    <w:p w14:paraId="25B5922A" w14:textId="0996BEC2" w:rsidR="00984E6B" w:rsidRPr="00984E6B" w:rsidRDefault="00984E6B" w:rsidP="00984E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6"/>
          <w:szCs w:val="16"/>
        </w:rPr>
      </w:pPr>
      <w:r w:rsidRPr="00984E6B">
        <w:rPr>
          <w:rFonts w:ascii="Courier New" w:eastAsia="Times New Roman" w:hAnsi="Courier New" w:cs="Courier New"/>
          <w:i/>
          <w:iCs/>
          <w:color w:val="629755"/>
          <w:sz w:val="16"/>
          <w:szCs w:val="16"/>
        </w:rPr>
        <w:t>/**</w:t>
      </w:r>
      <w:r w:rsidRPr="00984E6B">
        <w:rPr>
          <w:rFonts w:ascii="Courier New" w:eastAsia="Times New Roman" w:hAnsi="Courier New" w:cs="Courier New"/>
          <w:i/>
          <w:iCs/>
          <w:color w:val="629755"/>
          <w:sz w:val="16"/>
          <w:szCs w:val="16"/>
        </w:rPr>
        <w:br/>
        <w:t xml:space="preserve"> * Adds two objects of type {</w:t>
      </w:r>
      <w:r w:rsidRPr="00984E6B">
        <w:rPr>
          <w:rFonts w:ascii="Courier New" w:eastAsia="Times New Roman" w:hAnsi="Courier New" w:cs="Courier New"/>
          <w:b/>
          <w:bCs/>
          <w:i/>
          <w:iCs/>
          <w:color w:val="629755"/>
          <w:sz w:val="16"/>
          <w:szCs w:val="16"/>
        </w:rPr>
        <w:t xml:space="preserve">@code </w:t>
      </w:r>
      <w:r w:rsidRPr="00984E6B">
        <w:rPr>
          <w:rFonts w:ascii="Courier New" w:eastAsia="Times New Roman" w:hAnsi="Courier New" w:cs="Courier New"/>
          <w:i/>
          <w:iCs/>
          <w:color w:val="629755"/>
          <w:sz w:val="16"/>
          <w:szCs w:val="16"/>
        </w:rPr>
        <w:t>T} together</w:t>
      </w:r>
      <w:r w:rsidRPr="00984E6B">
        <w:rPr>
          <w:rFonts w:ascii="Courier New" w:eastAsia="Times New Roman" w:hAnsi="Courier New" w:cs="Courier New"/>
          <w:i/>
          <w:iCs/>
          <w:color w:val="629755"/>
          <w:sz w:val="16"/>
          <w:szCs w:val="16"/>
        </w:rPr>
        <w:br/>
        <w:t xml:space="preserve"> * </w:t>
      </w:r>
      <w:r w:rsidRPr="00984E6B">
        <w:rPr>
          <w:rFonts w:ascii="Courier New" w:eastAsia="Times New Roman" w:hAnsi="Courier New" w:cs="Courier New"/>
          <w:b/>
          <w:bCs/>
          <w:i/>
          <w:iCs/>
          <w:color w:val="629755"/>
          <w:sz w:val="16"/>
          <w:szCs w:val="16"/>
        </w:rPr>
        <w:t xml:space="preserve">@param </w:t>
      </w:r>
      <w:r w:rsidRPr="00984E6B">
        <w:rPr>
          <w:rFonts w:ascii="Courier New" w:eastAsia="Times New Roman" w:hAnsi="Courier New" w:cs="Courier New"/>
          <w:color w:val="8A653B"/>
          <w:sz w:val="16"/>
          <w:szCs w:val="16"/>
        </w:rPr>
        <w:t>&lt;</w:t>
      </w:r>
      <w:r w:rsidRPr="00984E6B">
        <w:rPr>
          <w:rFonts w:ascii="Courier New" w:eastAsia="Times New Roman" w:hAnsi="Courier New" w:cs="Courier New"/>
          <w:i/>
          <w:iCs/>
          <w:color w:val="8A653B"/>
          <w:sz w:val="16"/>
          <w:szCs w:val="16"/>
        </w:rPr>
        <w:t>T</w:t>
      </w:r>
      <w:r w:rsidRPr="00984E6B">
        <w:rPr>
          <w:rFonts w:ascii="Courier New" w:eastAsia="Times New Roman" w:hAnsi="Courier New" w:cs="Courier New"/>
          <w:color w:val="8A653B"/>
          <w:sz w:val="16"/>
          <w:szCs w:val="16"/>
        </w:rPr>
        <w:t xml:space="preserve">&gt; </w:t>
      </w:r>
      <w:r w:rsidRPr="00984E6B">
        <w:rPr>
          <w:rFonts w:ascii="Courier New" w:eastAsia="Times New Roman" w:hAnsi="Courier New" w:cs="Courier New"/>
          <w:i/>
          <w:iCs/>
          <w:color w:val="629755"/>
          <w:sz w:val="16"/>
          <w:szCs w:val="16"/>
        </w:rPr>
        <w:t xml:space="preserve">The type of object the </w:t>
      </w:r>
      <w:r w:rsidR="00EB555D">
        <w:rPr>
          <w:rFonts w:ascii="Courier New" w:eastAsia="Times New Roman" w:hAnsi="Courier New" w:cs="Courier New"/>
          <w:i/>
          <w:iCs/>
          <w:color w:val="629755"/>
          <w:sz w:val="16"/>
          <w:szCs w:val="16"/>
        </w:rPr>
        <w:t>A</w:t>
      </w:r>
      <w:r w:rsidRPr="00984E6B">
        <w:rPr>
          <w:rFonts w:ascii="Courier New" w:eastAsia="Times New Roman" w:hAnsi="Courier New" w:cs="Courier New"/>
          <w:i/>
          <w:iCs/>
          <w:color w:val="629755"/>
          <w:sz w:val="16"/>
          <w:szCs w:val="16"/>
        </w:rPr>
        <w:t>dder will handle</w:t>
      </w:r>
      <w:r w:rsidRPr="00984E6B">
        <w:rPr>
          <w:rFonts w:ascii="Courier New" w:eastAsia="Times New Roman" w:hAnsi="Courier New" w:cs="Courier New"/>
          <w:i/>
          <w:iCs/>
          <w:color w:val="629755"/>
          <w:sz w:val="16"/>
          <w:szCs w:val="16"/>
        </w:rPr>
        <w:br/>
        <w:t xml:space="preserve"> */</w:t>
      </w:r>
      <w:r w:rsidRPr="00984E6B">
        <w:rPr>
          <w:rFonts w:ascii="Courier New" w:eastAsia="Times New Roman" w:hAnsi="Courier New" w:cs="Courier New"/>
          <w:i/>
          <w:iCs/>
          <w:color w:val="629755"/>
          <w:sz w:val="16"/>
          <w:szCs w:val="16"/>
        </w:rPr>
        <w:br/>
      </w:r>
      <w:r w:rsidRPr="00984E6B">
        <w:rPr>
          <w:rFonts w:ascii="Courier New" w:eastAsia="Times New Roman" w:hAnsi="Courier New" w:cs="Courier New"/>
          <w:color w:val="CC7832"/>
          <w:sz w:val="16"/>
          <w:szCs w:val="16"/>
        </w:rPr>
        <w:t xml:space="preserve">public interface </w:t>
      </w:r>
      <w:r w:rsidRPr="00984E6B">
        <w:rPr>
          <w:rFonts w:ascii="Courier New" w:eastAsia="Times New Roman" w:hAnsi="Courier New" w:cs="Courier New"/>
          <w:color w:val="A9B7C6"/>
          <w:sz w:val="16"/>
          <w:szCs w:val="16"/>
        </w:rPr>
        <w:t>Adder&lt;</w:t>
      </w:r>
      <w:r w:rsidRPr="00984E6B">
        <w:rPr>
          <w:rFonts w:ascii="Courier New" w:eastAsia="Times New Roman" w:hAnsi="Courier New" w:cs="Courier New"/>
          <w:color w:val="507874"/>
          <w:sz w:val="16"/>
          <w:szCs w:val="16"/>
        </w:rPr>
        <w:t>T</w:t>
      </w:r>
      <w:r w:rsidRPr="00984E6B">
        <w:rPr>
          <w:rFonts w:ascii="Courier New" w:eastAsia="Times New Roman" w:hAnsi="Courier New" w:cs="Courier New"/>
          <w:color w:val="A9B7C6"/>
          <w:sz w:val="16"/>
          <w:szCs w:val="16"/>
        </w:rPr>
        <w:t>&gt; {</w:t>
      </w:r>
      <w:r w:rsidRPr="00984E6B">
        <w:rPr>
          <w:rFonts w:ascii="Courier New" w:eastAsia="Times New Roman" w:hAnsi="Courier New" w:cs="Courier New"/>
          <w:color w:val="A9B7C6"/>
          <w:sz w:val="16"/>
          <w:szCs w:val="16"/>
        </w:rPr>
        <w:br/>
        <w:t xml:space="preserve">   </w:t>
      </w:r>
      <w:r w:rsidRPr="00984E6B">
        <w:rPr>
          <w:rFonts w:ascii="Courier New" w:eastAsia="Times New Roman" w:hAnsi="Courier New" w:cs="Courier New"/>
          <w:color w:val="507874"/>
          <w:sz w:val="16"/>
          <w:szCs w:val="16"/>
        </w:rPr>
        <w:t xml:space="preserve">T </w:t>
      </w:r>
      <w:r w:rsidRPr="00984E6B">
        <w:rPr>
          <w:rFonts w:ascii="Courier New" w:eastAsia="Times New Roman" w:hAnsi="Courier New" w:cs="Courier New"/>
          <w:color w:val="FFC66D"/>
          <w:sz w:val="16"/>
          <w:szCs w:val="16"/>
        </w:rPr>
        <w:t>add</w:t>
      </w:r>
      <w:r w:rsidRPr="00984E6B">
        <w:rPr>
          <w:rFonts w:ascii="Courier New" w:eastAsia="Times New Roman" w:hAnsi="Courier New" w:cs="Courier New"/>
          <w:color w:val="A9B7C6"/>
          <w:sz w:val="16"/>
          <w:szCs w:val="16"/>
        </w:rPr>
        <w:t>(</w:t>
      </w:r>
      <w:r w:rsidRPr="00984E6B">
        <w:rPr>
          <w:rFonts w:ascii="Courier New" w:eastAsia="Times New Roman" w:hAnsi="Courier New" w:cs="Courier New"/>
          <w:color w:val="507874"/>
          <w:sz w:val="16"/>
          <w:szCs w:val="16"/>
        </w:rPr>
        <w:t xml:space="preserve">T </w:t>
      </w:r>
      <w:r w:rsidRPr="00984E6B">
        <w:rPr>
          <w:rFonts w:ascii="Courier New" w:eastAsia="Times New Roman" w:hAnsi="Courier New" w:cs="Courier New"/>
          <w:color w:val="A9B7C6"/>
          <w:sz w:val="16"/>
          <w:szCs w:val="16"/>
        </w:rPr>
        <w:t>a</w:t>
      </w:r>
      <w:r w:rsidRPr="00984E6B">
        <w:rPr>
          <w:rFonts w:ascii="Courier New" w:eastAsia="Times New Roman" w:hAnsi="Courier New" w:cs="Courier New"/>
          <w:color w:val="CC7832"/>
          <w:sz w:val="16"/>
          <w:szCs w:val="16"/>
        </w:rPr>
        <w:t xml:space="preserve">, </w:t>
      </w:r>
      <w:r w:rsidRPr="00984E6B">
        <w:rPr>
          <w:rFonts w:ascii="Courier New" w:eastAsia="Times New Roman" w:hAnsi="Courier New" w:cs="Courier New"/>
          <w:color w:val="507874"/>
          <w:sz w:val="16"/>
          <w:szCs w:val="16"/>
        </w:rPr>
        <w:t xml:space="preserve">T </w:t>
      </w:r>
      <w:r w:rsidRPr="00984E6B">
        <w:rPr>
          <w:rFonts w:ascii="Courier New" w:eastAsia="Times New Roman" w:hAnsi="Courier New" w:cs="Courier New"/>
          <w:color w:val="A9B7C6"/>
          <w:sz w:val="16"/>
          <w:szCs w:val="16"/>
        </w:rPr>
        <w:t>b)</w:t>
      </w:r>
      <w:r w:rsidRPr="00984E6B">
        <w:rPr>
          <w:rFonts w:ascii="Courier New" w:eastAsia="Times New Roman" w:hAnsi="Courier New" w:cs="Courier New"/>
          <w:color w:val="CC7832"/>
          <w:sz w:val="16"/>
          <w:szCs w:val="16"/>
        </w:rPr>
        <w:t>;</w:t>
      </w:r>
      <w:r w:rsidRPr="00984E6B">
        <w:rPr>
          <w:rFonts w:ascii="Courier New" w:eastAsia="Times New Roman" w:hAnsi="Courier New" w:cs="Courier New"/>
          <w:color w:val="CC7832"/>
          <w:sz w:val="16"/>
          <w:szCs w:val="16"/>
        </w:rPr>
        <w:br/>
        <w:t xml:space="preserve">   </w:t>
      </w:r>
      <w:proofErr w:type="spellStart"/>
      <w:r w:rsidRPr="00984E6B">
        <w:rPr>
          <w:rFonts w:ascii="Courier New" w:eastAsia="Times New Roman" w:hAnsi="Courier New" w:cs="Courier New"/>
          <w:color w:val="CC7832"/>
          <w:sz w:val="16"/>
          <w:szCs w:val="16"/>
        </w:rPr>
        <w:t>boolean</w:t>
      </w:r>
      <w:proofErr w:type="spellEnd"/>
      <w:r w:rsidRPr="00984E6B">
        <w:rPr>
          <w:rFonts w:ascii="Courier New" w:eastAsia="Times New Roman" w:hAnsi="Courier New" w:cs="Courier New"/>
          <w:color w:val="CC7832"/>
          <w:sz w:val="16"/>
          <w:szCs w:val="16"/>
        </w:rPr>
        <w:t xml:space="preserve"> </w:t>
      </w:r>
      <w:proofErr w:type="spellStart"/>
      <w:r w:rsidRPr="00984E6B">
        <w:rPr>
          <w:rFonts w:ascii="Courier New" w:eastAsia="Times New Roman" w:hAnsi="Courier New" w:cs="Courier New"/>
          <w:color w:val="FFC66D"/>
          <w:sz w:val="16"/>
          <w:szCs w:val="16"/>
        </w:rPr>
        <w:t>isType</w:t>
      </w:r>
      <w:proofErr w:type="spellEnd"/>
      <w:r w:rsidRPr="00984E6B">
        <w:rPr>
          <w:rFonts w:ascii="Courier New" w:eastAsia="Times New Roman" w:hAnsi="Courier New" w:cs="Courier New"/>
          <w:color w:val="A9B7C6"/>
          <w:sz w:val="16"/>
          <w:szCs w:val="16"/>
        </w:rPr>
        <w:t>(Object o)</w:t>
      </w:r>
      <w:r w:rsidRPr="00984E6B">
        <w:rPr>
          <w:rFonts w:ascii="Courier New" w:eastAsia="Times New Roman" w:hAnsi="Courier New" w:cs="Courier New"/>
          <w:color w:val="CC7832"/>
          <w:sz w:val="16"/>
          <w:szCs w:val="16"/>
        </w:rPr>
        <w:t>;</w:t>
      </w:r>
      <w:r w:rsidRPr="00984E6B">
        <w:rPr>
          <w:rFonts w:ascii="Courier New" w:eastAsia="Times New Roman" w:hAnsi="Courier New" w:cs="Courier New"/>
          <w:color w:val="CC7832"/>
          <w:sz w:val="16"/>
          <w:szCs w:val="16"/>
        </w:rPr>
        <w:br/>
      </w:r>
      <w:r w:rsidRPr="00984E6B">
        <w:rPr>
          <w:rFonts w:ascii="Courier New" w:eastAsia="Times New Roman" w:hAnsi="Courier New" w:cs="Courier New"/>
          <w:color w:val="A9B7C6"/>
          <w:sz w:val="16"/>
          <w:szCs w:val="16"/>
        </w:rPr>
        <w:t>}</w:t>
      </w:r>
    </w:p>
    <w:p w14:paraId="234CD575" w14:textId="77777777" w:rsidR="00393B12" w:rsidRDefault="00393B12" w:rsidP="001C6D15">
      <w:pPr>
        <w:pStyle w:val="Graphheading3"/>
      </w:pPr>
    </w:p>
    <w:p w14:paraId="4EDFEB35" w14:textId="77777777" w:rsidR="00393B12" w:rsidRDefault="00393B12" w:rsidP="001C6D15">
      <w:pPr>
        <w:pStyle w:val="Graphheading3"/>
      </w:pPr>
    </w:p>
    <w:p w14:paraId="58AE454D" w14:textId="55A5A60C" w:rsidR="00CD133C" w:rsidRDefault="00CD133C" w:rsidP="001C6D15">
      <w:pPr>
        <w:pStyle w:val="Graphheading3"/>
      </w:pPr>
      <w:proofErr w:type="spellStart"/>
      <w:r>
        <w:lastRenderedPageBreak/>
        <w:t>NumberAdder.Java</w:t>
      </w:r>
      <w:proofErr w:type="spellEnd"/>
    </w:p>
    <w:p w14:paraId="17163CDC" w14:textId="7F4F29B7" w:rsidR="00ED051B" w:rsidRPr="00393B12" w:rsidRDefault="00ED051B" w:rsidP="00393B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6"/>
          <w:szCs w:val="16"/>
        </w:rPr>
      </w:pPr>
      <w:r w:rsidRPr="00ED051B">
        <w:rPr>
          <w:rFonts w:ascii="Courier New" w:eastAsia="Times New Roman" w:hAnsi="Courier New" w:cs="Courier New"/>
          <w:i/>
          <w:iCs/>
          <w:color w:val="629755"/>
          <w:sz w:val="16"/>
          <w:szCs w:val="16"/>
        </w:rPr>
        <w:t>/**</w:t>
      </w:r>
      <w:r w:rsidRPr="00ED051B">
        <w:rPr>
          <w:rFonts w:ascii="Courier New" w:eastAsia="Times New Roman" w:hAnsi="Courier New" w:cs="Courier New"/>
          <w:i/>
          <w:iCs/>
          <w:color w:val="629755"/>
          <w:sz w:val="16"/>
          <w:szCs w:val="16"/>
        </w:rPr>
        <w:br/>
        <w:t xml:space="preserve"> * Adds numbers together, what will they think of next</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r>
      <w:r w:rsidRPr="00ED051B">
        <w:rPr>
          <w:rFonts w:ascii="Courier New" w:eastAsia="Times New Roman" w:hAnsi="Courier New" w:cs="Courier New"/>
          <w:color w:val="CC7832"/>
          <w:sz w:val="16"/>
          <w:szCs w:val="16"/>
        </w:rPr>
        <w:t xml:space="preserve">public class </w:t>
      </w:r>
      <w:proofErr w:type="spellStart"/>
      <w:r w:rsidRPr="00ED051B">
        <w:rPr>
          <w:rFonts w:ascii="Courier New" w:eastAsia="Times New Roman" w:hAnsi="Courier New" w:cs="Courier New"/>
          <w:color w:val="A9B7C6"/>
          <w:sz w:val="16"/>
          <w:szCs w:val="16"/>
        </w:rPr>
        <w:t>NumberAdder</w:t>
      </w:r>
      <w:proofErr w:type="spellEnd"/>
      <w:r w:rsidRPr="00ED051B">
        <w:rPr>
          <w:rFonts w:ascii="Courier New" w:eastAsia="Times New Roman" w:hAnsi="Courier New" w:cs="Courier New"/>
          <w:color w:val="A9B7C6"/>
          <w:sz w:val="16"/>
          <w:szCs w:val="16"/>
        </w:rPr>
        <w:t xml:space="preserve"> </w:t>
      </w:r>
      <w:r w:rsidRPr="00ED051B">
        <w:rPr>
          <w:rFonts w:ascii="Courier New" w:eastAsia="Times New Roman" w:hAnsi="Courier New" w:cs="Courier New"/>
          <w:color w:val="CC7832"/>
          <w:sz w:val="16"/>
          <w:szCs w:val="16"/>
        </w:rPr>
        <w:t xml:space="preserve">implements </w:t>
      </w:r>
      <w:r w:rsidRPr="00ED051B">
        <w:rPr>
          <w:rFonts w:ascii="Courier New" w:eastAsia="Times New Roman" w:hAnsi="Courier New" w:cs="Courier New"/>
          <w:color w:val="A9B7C6"/>
          <w:sz w:val="16"/>
          <w:szCs w:val="16"/>
        </w:rPr>
        <w:t>Adder&lt;Number&gt; {</w:t>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i/>
          <w:iCs/>
          <w:color w:val="629755"/>
          <w:sz w:val="16"/>
          <w:szCs w:val="16"/>
        </w:rPr>
        <w:t>/**</w:t>
      </w:r>
      <w:r w:rsidRPr="00ED051B">
        <w:rPr>
          <w:rFonts w:ascii="Courier New" w:eastAsia="Times New Roman" w:hAnsi="Courier New" w:cs="Courier New"/>
          <w:i/>
          <w:iCs/>
          <w:color w:val="629755"/>
          <w:sz w:val="16"/>
          <w:szCs w:val="16"/>
        </w:rPr>
        <w:br/>
        <w:t xml:space="preserve">    * Adds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a</w:t>
      </w:r>
      <w:r w:rsidRPr="00ED051B">
        <w:rPr>
          <w:rFonts w:ascii="Courier New" w:eastAsia="Times New Roman" w:hAnsi="Courier New" w:cs="Courier New"/>
          <w:i/>
          <w:iCs/>
          <w:color w:val="629755"/>
          <w:sz w:val="16"/>
          <w:szCs w:val="16"/>
        </w:rPr>
        <w:t>} and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b</w:t>
      </w:r>
      <w:r w:rsidRPr="00ED051B">
        <w:rPr>
          <w:rFonts w:ascii="Courier New" w:eastAsia="Times New Roman" w:hAnsi="Courier New" w:cs="Courier New"/>
          <w:i/>
          <w:iCs/>
          <w:color w:val="629755"/>
          <w:sz w:val="16"/>
          <w:szCs w:val="16"/>
        </w:rPr>
        <w:t>} together such that</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t xml:space="preserve">    *        a + b -&gt; c or 1 + 2 -&gt; 3</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 xml:space="preserve">a </w:t>
      </w:r>
      <w:proofErr w:type="spellStart"/>
      <w:r w:rsidRPr="00ED051B">
        <w:rPr>
          <w:rFonts w:ascii="Courier New" w:eastAsia="Times New Roman" w:hAnsi="Courier New" w:cs="Courier New"/>
          <w:i/>
          <w:iCs/>
          <w:color w:val="629755"/>
          <w:sz w:val="16"/>
          <w:szCs w:val="16"/>
        </w:rPr>
        <w:t>a</w:t>
      </w:r>
      <w:proofErr w:type="spellEnd"/>
      <w:r w:rsidRPr="00ED051B">
        <w:rPr>
          <w:rFonts w:ascii="Courier New" w:eastAsia="Times New Roman" w:hAnsi="Courier New" w:cs="Courier New"/>
          <w:i/>
          <w:iCs/>
          <w:color w:val="629755"/>
          <w:sz w:val="16"/>
          <w:szCs w:val="16"/>
        </w:rPr>
        <w:t xml:space="preserve"> number</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 xml:space="preserve">b </w:t>
      </w:r>
      <w:r w:rsidRPr="00ED051B">
        <w:rPr>
          <w:rFonts w:ascii="Courier New" w:eastAsia="Times New Roman" w:hAnsi="Courier New" w:cs="Courier New"/>
          <w:i/>
          <w:iCs/>
          <w:color w:val="629755"/>
          <w:sz w:val="16"/>
          <w:szCs w:val="16"/>
        </w:rPr>
        <w:t>another number</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@return </w:t>
      </w:r>
      <w:r w:rsidRPr="00ED051B">
        <w:rPr>
          <w:rFonts w:ascii="Courier New" w:eastAsia="Times New Roman" w:hAnsi="Courier New" w:cs="Courier New"/>
          <w:i/>
          <w:iCs/>
          <w:color w:val="629755"/>
          <w:sz w:val="16"/>
          <w:szCs w:val="16"/>
        </w:rPr>
        <w:t>the sum of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a</w:t>
      </w:r>
      <w:r w:rsidRPr="00ED051B">
        <w:rPr>
          <w:rFonts w:ascii="Courier New" w:eastAsia="Times New Roman" w:hAnsi="Courier New" w:cs="Courier New"/>
          <w:i/>
          <w:iCs/>
          <w:color w:val="629755"/>
          <w:sz w:val="16"/>
          <w:szCs w:val="16"/>
        </w:rPr>
        <w:t>} and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b</w:t>
      </w:r>
      <w:r w:rsidRPr="00ED051B">
        <w:rPr>
          <w:rFonts w:ascii="Courier New" w:eastAsia="Times New Roman" w:hAnsi="Courier New" w:cs="Courier New"/>
          <w:i/>
          <w:iCs/>
          <w:color w:val="629755"/>
          <w:sz w:val="16"/>
          <w:szCs w:val="16"/>
        </w:rPr>
        <w:t>}</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color w:val="BBB529"/>
          <w:sz w:val="16"/>
          <w:szCs w:val="16"/>
        </w:rPr>
        <w:t>@Override</w:t>
      </w:r>
      <w:r w:rsidRPr="00ED051B">
        <w:rPr>
          <w:rFonts w:ascii="Courier New" w:eastAsia="Times New Roman" w:hAnsi="Courier New" w:cs="Courier New"/>
          <w:color w:val="BBB529"/>
          <w:sz w:val="16"/>
          <w:szCs w:val="16"/>
        </w:rPr>
        <w:br/>
        <w:t xml:space="preserve">   </w:t>
      </w:r>
      <w:r w:rsidRPr="00ED051B">
        <w:rPr>
          <w:rFonts w:ascii="Courier New" w:eastAsia="Times New Roman" w:hAnsi="Courier New" w:cs="Courier New"/>
          <w:color w:val="CC7832"/>
          <w:sz w:val="16"/>
          <w:szCs w:val="16"/>
        </w:rPr>
        <w:t xml:space="preserve">public </w:t>
      </w:r>
      <w:r w:rsidRPr="00ED051B">
        <w:rPr>
          <w:rFonts w:ascii="Courier New" w:eastAsia="Times New Roman" w:hAnsi="Courier New" w:cs="Courier New"/>
          <w:color w:val="A9B7C6"/>
          <w:sz w:val="16"/>
          <w:szCs w:val="16"/>
        </w:rPr>
        <w:t xml:space="preserve">Number </w:t>
      </w:r>
      <w:r w:rsidRPr="00ED051B">
        <w:rPr>
          <w:rFonts w:ascii="Courier New" w:eastAsia="Times New Roman" w:hAnsi="Courier New" w:cs="Courier New"/>
          <w:color w:val="FFC66D"/>
          <w:sz w:val="16"/>
          <w:szCs w:val="16"/>
        </w:rPr>
        <w:t>add</w:t>
      </w:r>
      <w:r w:rsidRPr="00ED051B">
        <w:rPr>
          <w:rFonts w:ascii="Courier New" w:eastAsia="Times New Roman" w:hAnsi="Courier New" w:cs="Courier New"/>
          <w:color w:val="A9B7C6"/>
          <w:sz w:val="16"/>
          <w:szCs w:val="16"/>
        </w:rPr>
        <w:t>(Number a</w:t>
      </w:r>
      <w:r w:rsidRPr="00ED051B">
        <w:rPr>
          <w:rFonts w:ascii="Courier New" w:eastAsia="Times New Roman" w:hAnsi="Courier New" w:cs="Courier New"/>
          <w:color w:val="CC7832"/>
          <w:sz w:val="16"/>
          <w:szCs w:val="16"/>
        </w:rPr>
        <w:t xml:space="preserve">, </w:t>
      </w:r>
      <w:r w:rsidRPr="00ED051B">
        <w:rPr>
          <w:rFonts w:ascii="Courier New" w:eastAsia="Times New Roman" w:hAnsi="Courier New" w:cs="Courier New"/>
          <w:color w:val="A9B7C6"/>
          <w:sz w:val="16"/>
          <w:szCs w:val="16"/>
        </w:rPr>
        <w:t>Number b) {</w:t>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color w:val="CC7832"/>
          <w:sz w:val="16"/>
          <w:szCs w:val="16"/>
        </w:rPr>
        <w:t xml:space="preserve">return </w:t>
      </w:r>
      <w:proofErr w:type="spellStart"/>
      <w:r w:rsidRPr="00ED051B">
        <w:rPr>
          <w:rFonts w:ascii="Courier New" w:eastAsia="Times New Roman" w:hAnsi="Courier New" w:cs="Courier New"/>
          <w:color w:val="A9B7C6"/>
          <w:sz w:val="16"/>
          <w:szCs w:val="16"/>
        </w:rPr>
        <w:t>a.intValue</w:t>
      </w:r>
      <w:proofErr w:type="spellEnd"/>
      <w:r w:rsidRPr="00ED051B">
        <w:rPr>
          <w:rFonts w:ascii="Courier New" w:eastAsia="Times New Roman" w:hAnsi="Courier New" w:cs="Courier New"/>
          <w:color w:val="A9B7C6"/>
          <w:sz w:val="16"/>
          <w:szCs w:val="16"/>
        </w:rPr>
        <w:t xml:space="preserve">() + </w:t>
      </w:r>
      <w:proofErr w:type="spellStart"/>
      <w:r w:rsidRPr="00ED051B">
        <w:rPr>
          <w:rFonts w:ascii="Courier New" w:eastAsia="Times New Roman" w:hAnsi="Courier New" w:cs="Courier New"/>
          <w:color w:val="A9B7C6"/>
          <w:sz w:val="16"/>
          <w:szCs w:val="16"/>
        </w:rPr>
        <w:t>b.intValue</w:t>
      </w:r>
      <w:proofErr w:type="spellEnd"/>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A9B7C6"/>
          <w:sz w:val="16"/>
          <w:szCs w:val="16"/>
        </w:rPr>
        <w:br/>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i/>
          <w:iCs/>
          <w:color w:val="629755"/>
          <w:sz w:val="16"/>
          <w:szCs w:val="16"/>
        </w:rPr>
        <w:t>/**</w:t>
      </w:r>
      <w:r w:rsidRPr="00ED051B">
        <w:rPr>
          <w:rFonts w:ascii="Courier New" w:eastAsia="Times New Roman" w:hAnsi="Courier New" w:cs="Courier New"/>
          <w:i/>
          <w:iCs/>
          <w:color w:val="629755"/>
          <w:sz w:val="16"/>
          <w:szCs w:val="16"/>
        </w:rPr>
        <w:br/>
        <w:t xml:space="preserve">    * Determines if the object passed in is a Number</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 xml:space="preserve">o </w:t>
      </w:r>
      <w:r w:rsidRPr="00ED051B">
        <w:rPr>
          <w:rFonts w:ascii="Courier New" w:eastAsia="Times New Roman" w:hAnsi="Courier New" w:cs="Courier New"/>
          <w:i/>
          <w:iCs/>
          <w:color w:val="629755"/>
          <w:sz w:val="16"/>
          <w:szCs w:val="16"/>
        </w:rPr>
        <w:t xml:space="preserve">the </w:t>
      </w:r>
      <w:r w:rsidRPr="00ED051B">
        <w:rPr>
          <w:rFonts w:ascii="Courier New" w:eastAsia="Times New Roman" w:hAnsi="Courier New" w:cs="Courier New"/>
          <w:i/>
          <w:iCs/>
          <w:color w:val="77B767"/>
          <w:sz w:val="16"/>
          <w:szCs w:val="16"/>
        </w:rPr>
        <w:t>&lt;</w:t>
      </w:r>
      <w:proofErr w:type="spellStart"/>
      <w:r w:rsidRPr="00ED051B">
        <w:rPr>
          <w:rFonts w:ascii="Courier New" w:eastAsia="Times New Roman" w:hAnsi="Courier New" w:cs="Courier New"/>
          <w:i/>
          <w:iCs/>
          <w:color w:val="77B767"/>
          <w:sz w:val="16"/>
          <w:szCs w:val="16"/>
        </w:rPr>
        <w:t>i</w:t>
      </w:r>
      <w:proofErr w:type="spellEnd"/>
      <w:r w:rsidRPr="00ED051B">
        <w:rPr>
          <w:rFonts w:ascii="Courier New" w:eastAsia="Times New Roman" w:hAnsi="Courier New" w:cs="Courier New"/>
          <w:i/>
          <w:iCs/>
          <w:color w:val="77B767"/>
          <w:sz w:val="16"/>
          <w:szCs w:val="16"/>
        </w:rPr>
        <w:t>&gt;</w:t>
      </w:r>
      <w:r w:rsidRPr="00ED051B">
        <w:rPr>
          <w:rFonts w:ascii="Courier New" w:eastAsia="Times New Roman" w:hAnsi="Courier New" w:cs="Courier New"/>
          <w:i/>
          <w:iCs/>
          <w:color w:val="629755"/>
          <w:sz w:val="16"/>
          <w:szCs w:val="16"/>
        </w:rPr>
        <w:t>alleged</w:t>
      </w:r>
      <w:r w:rsidRPr="00ED051B">
        <w:rPr>
          <w:rFonts w:ascii="Courier New" w:eastAsia="Times New Roman" w:hAnsi="Courier New" w:cs="Courier New"/>
          <w:i/>
          <w:iCs/>
          <w:color w:val="77B767"/>
          <w:sz w:val="16"/>
          <w:szCs w:val="16"/>
        </w:rPr>
        <w:t>&lt;/</w:t>
      </w:r>
      <w:proofErr w:type="spellStart"/>
      <w:r w:rsidRPr="00ED051B">
        <w:rPr>
          <w:rFonts w:ascii="Courier New" w:eastAsia="Times New Roman" w:hAnsi="Courier New" w:cs="Courier New"/>
          <w:i/>
          <w:iCs/>
          <w:color w:val="77B767"/>
          <w:sz w:val="16"/>
          <w:szCs w:val="16"/>
        </w:rPr>
        <w:t>i</w:t>
      </w:r>
      <w:proofErr w:type="spellEnd"/>
      <w:r w:rsidRPr="00ED051B">
        <w:rPr>
          <w:rFonts w:ascii="Courier New" w:eastAsia="Times New Roman" w:hAnsi="Courier New" w:cs="Courier New"/>
          <w:i/>
          <w:iCs/>
          <w:color w:val="77B767"/>
          <w:sz w:val="16"/>
          <w:szCs w:val="16"/>
        </w:rPr>
        <w:t xml:space="preserve">&gt; </w:t>
      </w:r>
      <w:r w:rsidRPr="00ED051B">
        <w:rPr>
          <w:rFonts w:ascii="Courier New" w:eastAsia="Times New Roman" w:hAnsi="Courier New" w:cs="Courier New"/>
          <w:i/>
          <w:iCs/>
          <w:color w:val="629755"/>
          <w:sz w:val="16"/>
          <w:szCs w:val="16"/>
        </w:rPr>
        <w:t>Number</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@return </w:t>
      </w:r>
      <w:r w:rsidRPr="00ED051B">
        <w:rPr>
          <w:rFonts w:ascii="Courier New" w:eastAsia="Times New Roman" w:hAnsi="Courier New" w:cs="Courier New"/>
          <w:i/>
          <w:iCs/>
          <w:color w:val="629755"/>
          <w:sz w:val="16"/>
          <w:szCs w:val="16"/>
        </w:rPr>
        <w:t>true if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o</w:t>
      </w:r>
      <w:r w:rsidRPr="00ED051B">
        <w:rPr>
          <w:rFonts w:ascii="Courier New" w:eastAsia="Times New Roman" w:hAnsi="Courier New" w:cs="Courier New"/>
          <w:i/>
          <w:iCs/>
          <w:color w:val="629755"/>
          <w:sz w:val="16"/>
          <w:szCs w:val="16"/>
        </w:rPr>
        <w:t>} is a Number;</w:t>
      </w:r>
      <w:r w:rsidRPr="00ED051B">
        <w:rPr>
          <w:rFonts w:ascii="Courier New" w:eastAsia="Times New Roman" w:hAnsi="Courier New" w:cs="Courier New"/>
          <w:i/>
          <w:iCs/>
          <w:color w:val="629755"/>
          <w:sz w:val="16"/>
          <w:szCs w:val="16"/>
        </w:rPr>
        <w:br/>
        <w:t xml:space="preserve">    *           otherwise false</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color w:val="BBB529"/>
          <w:sz w:val="16"/>
          <w:szCs w:val="16"/>
        </w:rPr>
        <w:t>@Override</w:t>
      </w:r>
      <w:r w:rsidRPr="00ED051B">
        <w:rPr>
          <w:rFonts w:ascii="Courier New" w:eastAsia="Times New Roman" w:hAnsi="Courier New" w:cs="Courier New"/>
          <w:color w:val="BBB529"/>
          <w:sz w:val="16"/>
          <w:szCs w:val="16"/>
        </w:rPr>
        <w:br/>
        <w:t xml:space="preserve">   </w:t>
      </w:r>
      <w:r w:rsidRPr="00ED051B">
        <w:rPr>
          <w:rFonts w:ascii="Courier New" w:eastAsia="Times New Roman" w:hAnsi="Courier New" w:cs="Courier New"/>
          <w:color w:val="CC7832"/>
          <w:sz w:val="16"/>
          <w:szCs w:val="16"/>
        </w:rPr>
        <w:t xml:space="preserve">public </w:t>
      </w:r>
      <w:proofErr w:type="spellStart"/>
      <w:r w:rsidRPr="00ED051B">
        <w:rPr>
          <w:rFonts w:ascii="Courier New" w:eastAsia="Times New Roman" w:hAnsi="Courier New" w:cs="Courier New"/>
          <w:color w:val="CC7832"/>
          <w:sz w:val="16"/>
          <w:szCs w:val="16"/>
        </w:rPr>
        <w:t>boolean</w:t>
      </w:r>
      <w:proofErr w:type="spellEnd"/>
      <w:r w:rsidRPr="00ED051B">
        <w:rPr>
          <w:rFonts w:ascii="Courier New" w:eastAsia="Times New Roman" w:hAnsi="Courier New" w:cs="Courier New"/>
          <w:color w:val="CC7832"/>
          <w:sz w:val="16"/>
          <w:szCs w:val="16"/>
        </w:rPr>
        <w:t xml:space="preserve"> </w:t>
      </w:r>
      <w:proofErr w:type="spellStart"/>
      <w:r w:rsidRPr="00ED051B">
        <w:rPr>
          <w:rFonts w:ascii="Courier New" w:eastAsia="Times New Roman" w:hAnsi="Courier New" w:cs="Courier New"/>
          <w:color w:val="FFC66D"/>
          <w:sz w:val="16"/>
          <w:szCs w:val="16"/>
        </w:rPr>
        <w:t>isType</w:t>
      </w:r>
      <w:proofErr w:type="spellEnd"/>
      <w:r w:rsidRPr="00ED051B">
        <w:rPr>
          <w:rFonts w:ascii="Courier New" w:eastAsia="Times New Roman" w:hAnsi="Courier New" w:cs="Courier New"/>
          <w:color w:val="A9B7C6"/>
          <w:sz w:val="16"/>
          <w:szCs w:val="16"/>
        </w:rPr>
        <w:t>(Object o) {</w:t>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color w:val="CC7832"/>
          <w:sz w:val="16"/>
          <w:szCs w:val="16"/>
        </w:rPr>
        <w:t xml:space="preserve">return </w:t>
      </w:r>
      <w:r w:rsidRPr="00ED051B">
        <w:rPr>
          <w:rFonts w:ascii="Courier New" w:eastAsia="Times New Roman" w:hAnsi="Courier New" w:cs="Courier New"/>
          <w:color w:val="A9B7C6"/>
          <w:sz w:val="16"/>
          <w:szCs w:val="16"/>
        </w:rPr>
        <w:t xml:space="preserve">o </w:t>
      </w:r>
      <w:proofErr w:type="spellStart"/>
      <w:r w:rsidRPr="00ED051B">
        <w:rPr>
          <w:rFonts w:ascii="Courier New" w:eastAsia="Times New Roman" w:hAnsi="Courier New" w:cs="Courier New"/>
          <w:color w:val="CC7832"/>
          <w:sz w:val="16"/>
          <w:szCs w:val="16"/>
        </w:rPr>
        <w:t>instanceof</w:t>
      </w:r>
      <w:proofErr w:type="spellEnd"/>
      <w:r w:rsidRPr="00ED051B">
        <w:rPr>
          <w:rFonts w:ascii="Courier New" w:eastAsia="Times New Roman" w:hAnsi="Courier New" w:cs="Courier New"/>
          <w:color w:val="CC7832"/>
          <w:sz w:val="16"/>
          <w:szCs w:val="16"/>
        </w:rPr>
        <w:t xml:space="preserve"> </w:t>
      </w:r>
      <w:r w:rsidRPr="00ED051B">
        <w:rPr>
          <w:rFonts w:ascii="Courier New" w:eastAsia="Times New Roman" w:hAnsi="Courier New" w:cs="Courier New"/>
          <w:color w:val="A9B7C6"/>
          <w:sz w:val="16"/>
          <w:szCs w:val="16"/>
        </w:rPr>
        <w:t>Number</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A9B7C6"/>
          <w:sz w:val="16"/>
          <w:szCs w:val="16"/>
        </w:rPr>
        <w:br/>
        <w:t>}</w:t>
      </w:r>
    </w:p>
    <w:p w14:paraId="0B7FF142" w14:textId="02B28EA0" w:rsidR="00CD133C" w:rsidRDefault="00CD133C" w:rsidP="001C6D15">
      <w:pPr>
        <w:pStyle w:val="Graphheading3"/>
      </w:pPr>
      <w:proofErr w:type="spellStart"/>
      <w:r>
        <w:t>StringAdder.Java</w:t>
      </w:r>
      <w:proofErr w:type="spellEnd"/>
    </w:p>
    <w:p w14:paraId="66477A0F" w14:textId="77777777" w:rsidR="00ED051B" w:rsidRPr="00ED051B" w:rsidRDefault="00ED051B" w:rsidP="00ED05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6"/>
          <w:szCs w:val="16"/>
        </w:rPr>
      </w:pPr>
      <w:r w:rsidRPr="00ED051B">
        <w:rPr>
          <w:rFonts w:ascii="Courier New" w:eastAsia="Times New Roman" w:hAnsi="Courier New" w:cs="Courier New"/>
          <w:i/>
          <w:iCs/>
          <w:color w:val="629755"/>
          <w:sz w:val="16"/>
          <w:szCs w:val="16"/>
        </w:rPr>
        <w:t>/**</w:t>
      </w:r>
      <w:r w:rsidRPr="00ED051B">
        <w:rPr>
          <w:rFonts w:ascii="Courier New" w:eastAsia="Times New Roman" w:hAnsi="Courier New" w:cs="Courier New"/>
          <w:i/>
          <w:iCs/>
          <w:color w:val="629755"/>
          <w:sz w:val="16"/>
          <w:szCs w:val="16"/>
        </w:rPr>
        <w:br/>
        <w:t xml:space="preserve"> * Adds strings together, what will they think of next!</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r>
      <w:r w:rsidRPr="00ED051B">
        <w:rPr>
          <w:rFonts w:ascii="Courier New" w:eastAsia="Times New Roman" w:hAnsi="Courier New" w:cs="Courier New"/>
          <w:color w:val="CC7832"/>
          <w:sz w:val="16"/>
          <w:szCs w:val="16"/>
        </w:rPr>
        <w:t xml:space="preserve">public class </w:t>
      </w:r>
      <w:proofErr w:type="spellStart"/>
      <w:r w:rsidRPr="00ED051B">
        <w:rPr>
          <w:rFonts w:ascii="Courier New" w:eastAsia="Times New Roman" w:hAnsi="Courier New" w:cs="Courier New"/>
          <w:color w:val="A9B7C6"/>
          <w:sz w:val="16"/>
          <w:szCs w:val="16"/>
        </w:rPr>
        <w:t>StringAdder</w:t>
      </w:r>
      <w:proofErr w:type="spellEnd"/>
      <w:r w:rsidRPr="00ED051B">
        <w:rPr>
          <w:rFonts w:ascii="Courier New" w:eastAsia="Times New Roman" w:hAnsi="Courier New" w:cs="Courier New"/>
          <w:color w:val="A9B7C6"/>
          <w:sz w:val="16"/>
          <w:szCs w:val="16"/>
        </w:rPr>
        <w:t xml:space="preserve"> </w:t>
      </w:r>
      <w:r w:rsidRPr="00ED051B">
        <w:rPr>
          <w:rFonts w:ascii="Courier New" w:eastAsia="Times New Roman" w:hAnsi="Courier New" w:cs="Courier New"/>
          <w:color w:val="CC7832"/>
          <w:sz w:val="16"/>
          <w:szCs w:val="16"/>
        </w:rPr>
        <w:t xml:space="preserve">implements </w:t>
      </w:r>
      <w:r w:rsidRPr="00ED051B">
        <w:rPr>
          <w:rFonts w:ascii="Courier New" w:eastAsia="Times New Roman" w:hAnsi="Courier New" w:cs="Courier New"/>
          <w:color w:val="A9B7C6"/>
          <w:sz w:val="16"/>
          <w:szCs w:val="16"/>
        </w:rPr>
        <w:t>Adder&lt;String&gt; {</w:t>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i/>
          <w:iCs/>
          <w:color w:val="629755"/>
          <w:sz w:val="16"/>
          <w:szCs w:val="16"/>
        </w:rPr>
        <w:t>/**</w:t>
      </w:r>
      <w:r w:rsidRPr="00ED051B">
        <w:rPr>
          <w:rFonts w:ascii="Courier New" w:eastAsia="Times New Roman" w:hAnsi="Courier New" w:cs="Courier New"/>
          <w:i/>
          <w:iCs/>
          <w:color w:val="629755"/>
          <w:sz w:val="16"/>
          <w:szCs w:val="16"/>
        </w:rPr>
        <w:br/>
        <w:t xml:space="preserve">    * Adds, or rather concatenates,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a</w:t>
      </w:r>
      <w:r w:rsidRPr="00ED051B">
        <w:rPr>
          <w:rFonts w:ascii="Courier New" w:eastAsia="Times New Roman" w:hAnsi="Courier New" w:cs="Courier New"/>
          <w:i/>
          <w:iCs/>
          <w:color w:val="629755"/>
          <w:sz w:val="16"/>
          <w:szCs w:val="16"/>
        </w:rPr>
        <w:t>} and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b</w:t>
      </w:r>
      <w:r w:rsidRPr="00ED051B">
        <w:rPr>
          <w:rFonts w:ascii="Courier New" w:eastAsia="Times New Roman" w:hAnsi="Courier New" w:cs="Courier New"/>
          <w:i/>
          <w:iCs/>
          <w:color w:val="629755"/>
          <w:sz w:val="16"/>
          <w:szCs w:val="16"/>
        </w:rPr>
        <w:t>} together such that</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t xml:space="preserve">    *    a + b -&gt; ab or "Oh Hi" + "Mark" = "Oh </w:t>
      </w:r>
      <w:proofErr w:type="spellStart"/>
      <w:r w:rsidRPr="00ED051B">
        <w:rPr>
          <w:rFonts w:ascii="Courier New" w:eastAsia="Times New Roman" w:hAnsi="Courier New" w:cs="Courier New"/>
          <w:i/>
          <w:iCs/>
          <w:color w:val="629755"/>
          <w:sz w:val="16"/>
          <w:szCs w:val="16"/>
        </w:rPr>
        <w:t>HiMark</w:t>
      </w:r>
      <w:proofErr w:type="spellEnd"/>
      <w:r w:rsidRPr="00ED051B">
        <w:rPr>
          <w:rFonts w:ascii="Courier New" w:eastAsia="Times New Roman" w:hAnsi="Courier New" w:cs="Courier New"/>
          <w:i/>
          <w:iCs/>
          <w:color w:val="629755"/>
          <w:sz w:val="16"/>
          <w:szCs w:val="16"/>
        </w:rPr>
        <w:t>"</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 xml:space="preserve">a </w:t>
      </w:r>
      <w:proofErr w:type="spellStart"/>
      <w:r w:rsidRPr="00ED051B">
        <w:rPr>
          <w:rFonts w:ascii="Courier New" w:eastAsia="Times New Roman" w:hAnsi="Courier New" w:cs="Courier New"/>
          <w:i/>
          <w:iCs/>
          <w:color w:val="629755"/>
          <w:sz w:val="16"/>
          <w:szCs w:val="16"/>
        </w:rPr>
        <w:t>a</w:t>
      </w:r>
      <w:proofErr w:type="spellEnd"/>
      <w:r w:rsidRPr="00ED051B">
        <w:rPr>
          <w:rFonts w:ascii="Courier New" w:eastAsia="Times New Roman" w:hAnsi="Courier New" w:cs="Courier New"/>
          <w:i/>
          <w:iCs/>
          <w:color w:val="629755"/>
          <w:sz w:val="16"/>
          <w:szCs w:val="16"/>
        </w:rPr>
        <w:t xml:space="preserve"> String</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 xml:space="preserve">b </w:t>
      </w:r>
      <w:r w:rsidRPr="00ED051B">
        <w:rPr>
          <w:rFonts w:ascii="Courier New" w:eastAsia="Times New Roman" w:hAnsi="Courier New" w:cs="Courier New"/>
          <w:i/>
          <w:iCs/>
          <w:color w:val="629755"/>
          <w:sz w:val="16"/>
          <w:szCs w:val="16"/>
        </w:rPr>
        <w:t>another String</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@return </w:t>
      </w:r>
      <w:r w:rsidRPr="00ED051B">
        <w:rPr>
          <w:rFonts w:ascii="Courier New" w:eastAsia="Times New Roman" w:hAnsi="Courier New" w:cs="Courier New"/>
          <w:i/>
          <w:iCs/>
          <w:color w:val="629755"/>
          <w:sz w:val="16"/>
          <w:szCs w:val="16"/>
        </w:rPr>
        <w:t>concatenated value of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a</w:t>
      </w:r>
      <w:r w:rsidRPr="00ED051B">
        <w:rPr>
          <w:rFonts w:ascii="Courier New" w:eastAsia="Times New Roman" w:hAnsi="Courier New" w:cs="Courier New"/>
          <w:i/>
          <w:iCs/>
          <w:color w:val="629755"/>
          <w:sz w:val="16"/>
          <w:szCs w:val="16"/>
        </w:rPr>
        <w:t>} +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b</w:t>
      </w:r>
      <w:r w:rsidRPr="00ED051B">
        <w:rPr>
          <w:rFonts w:ascii="Courier New" w:eastAsia="Times New Roman" w:hAnsi="Courier New" w:cs="Courier New"/>
          <w:i/>
          <w:iCs/>
          <w:color w:val="629755"/>
          <w:sz w:val="16"/>
          <w:szCs w:val="16"/>
        </w:rPr>
        <w:t>}</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color w:val="BBB529"/>
          <w:sz w:val="16"/>
          <w:szCs w:val="16"/>
        </w:rPr>
        <w:t>@Override</w:t>
      </w:r>
      <w:r w:rsidRPr="00ED051B">
        <w:rPr>
          <w:rFonts w:ascii="Courier New" w:eastAsia="Times New Roman" w:hAnsi="Courier New" w:cs="Courier New"/>
          <w:color w:val="BBB529"/>
          <w:sz w:val="16"/>
          <w:szCs w:val="16"/>
        </w:rPr>
        <w:br/>
        <w:t xml:space="preserve">   </w:t>
      </w:r>
      <w:r w:rsidRPr="00ED051B">
        <w:rPr>
          <w:rFonts w:ascii="Courier New" w:eastAsia="Times New Roman" w:hAnsi="Courier New" w:cs="Courier New"/>
          <w:color w:val="CC7832"/>
          <w:sz w:val="16"/>
          <w:szCs w:val="16"/>
        </w:rPr>
        <w:t xml:space="preserve">public </w:t>
      </w:r>
      <w:r w:rsidRPr="00ED051B">
        <w:rPr>
          <w:rFonts w:ascii="Courier New" w:eastAsia="Times New Roman" w:hAnsi="Courier New" w:cs="Courier New"/>
          <w:color w:val="A9B7C6"/>
          <w:sz w:val="16"/>
          <w:szCs w:val="16"/>
        </w:rPr>
        <w:t xml:space="preserve">String </w:t>
      </w:r>
      <w:r w:rsidRPr="00ED051B">
        <w:rPr>
          <w:rFonts w:ascii="Courier New" w:eastAsia="Times New Roman" w:hAnsi="Courier New" w:cs="Courier New"/>
          <w:color w:val="FFC66D"/>
          <w:sz w:val="16"/>
          <w:szCs w:val="16"/>
        </w:rPr>
        <w:t>add</w:t>
      </w:r>
      <w:r w:rsidRPr="00ED051B">
        <w:rPr>
          <w:rFonts w:ascii="Courier New" w:eastAsia="Times New Roman" w:hAnsi="Courier New" w:cs="Courier New"/>
          <w:color w:val="A9B7C6"/>
          <w:sz w:val="16"/>
          <w:szCs w:val="16"/>
        </w:rPr>
        <w:t>(String a</w:t>
      </w:r>
      <w:r w:rsidRPr="00ED051B">
        <w:rPr>
          <w:rFonts w:ascii="Courier New" w:eastAsia="Times New Roman" w:hAnsi="Courier New" w:cs="Courier New"/>
          <w:color w:val="CC7832"/>
          <w:sz w:val="16"/>
          <w:szCs w:val="16"/>
        </w:rPr>
        <w:t xml:space="preserve">, </w:t>
      </w:r>
      <w:r w:rsidRPr="00ED051B">
        <w:rPr>
          <w:rFonts w:ascii="Courier New" w:eastAsia="Times New Roman" w:hAnsi="Courier New" w:cs="Courier New"/>
          <w:color w:val="A9B7C6"/>
          <w:sz w:val="16"/>
          <w:szCs w:val="16"/>
        </w:rPr>
        <w:t>String b) {</w:t>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color w:val="CC7832"/>
          <w:sz w:val="16"/>
          <w:szCs w:val="16"/>
        </w:rPr>
        <w:t xml:space="preserve">return </w:t>
      </w:r>
      <w:r w:rsidRPr="00ED051B">
        <w:rPr>
          <w:rFonts w:ascii="Courier New" w:eastAsia="Times New Roman" w:hAnsi="Courier New" w:cs="Courier New"/>
          <w:color w:val="A9B7C6"/>
          <w:sz w:val="16"/>
          <w:szCs w:val="16"/>
        </w:rPr>
        <w:t>a + b</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A9B7C6"/>
          <w:sz w:val="16"/>
          <w:szCs w:val="16"/>
        </w:rPr>
        <w:br/>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i/>
          <w:iCs/>
          <w:color w:val="629755"/>
          <w:sz w:val="16"/>
          <w:szCs w:val="16"/>
        </w:rPr>
        <w:t>/**</w:t>
      </w:r>
      <w:r w:rsidRPr="00ED051B">
        <w:rPr>
          <w:rFonts w:ascii="Courier New" w:eastAsia="Times New Roman" w:hAnsi="Courier New" w:cs="Courier New"/>
          <w:i/>
          <w:iCs/>
          <w:color w:val="629755"/>
          <w:sz w:val="16"/>
          <w:szCs w:val="16"/>
        </w:rPr>
        <w:br/>
        <w:t xml:space="preserve">    * Determines if the object passed in is a String</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 xml:space="preserve">o </w:t>
      </w:r>
      <w:r w:rsidRPr="00ED051B">
        <w:rPr>
          <w:rFonts w:ascii="Courier New" w:eastAsia="Times New Roman" w:hAnsi="Courier New" w:cs="Courier New"/>
          <w:i/>
          <w:iCs/>
          <w:color w:val="629755"/>
          <w:sz w:val="16"/>
          <w:szCs w:val="16"/>
        </w:rPr>
        <w:t xml:space="preserve">the </w:t>
      </w:r>
      <w:r w:rsidRPr="00ED051B">
        <w:rPr>
          <w:rFonts w:ascii="Courier New" w:eastAsia="Times New Roman" w:hAnsi="Courier New" w:cs="Courier New"/>
          <w:i/>
          <w:iCs/>
          <w:color w:val="77B767"/>
          <w:sz w:val="16"/>
          <w:szCs w:val="16"/>
        </w:rPr>
        <w:t>&lt;</w:t>
      </w:r>
      <w:proofErr w:type="spellStart"/>
      <w:r w:rsidRPr="00ED051B">
        <w:rPr>
          <w:rFonts w:ascii="Courier New" w:eastAsia="Times New Roman" w:hAnsi="Courier New" w:cs="Courier New"/>
          <w:i/>
          <w:iCs/>
          <w:color w:val="77B767"/>
          <w:sz w:val="16"/>
          <w:szCs w:val="16"/>
        </w:rPr>
        <w:t>i</w:t>
      </w:r>
      <w:proofErr w:type="spellEnd"/>
      <w:r w:rsidRPr="00ED051B">
        <w:rPr>
          <w:rFonts w:ascii="Courier New" w:eastAsia="Times New Roman" w:hAnsi="Courier New" w:cs="Courier New"/>
          <w:i/>
          <w:iCs/>
          <w:color w:val="77B767"/>
          <w:sz w:val="16"/>
          <w:szCs w:val="16"/>
        </w:rPr>
        <w:t>&gt;</w:t>
      </w:r>
      <w:r w:rsidRPr="00ED051B">
        <w:rPr>
          <w:rFonts w:ascii="Courier New" w:eastAsia="Times New Roman" w:hAnsi="Courier New" w:cs="Courier New"/>
          <w:i/>
          <w:iCs/>
          <w:color w:val="629755"/>
          <w:sz w:val="16"/>
          <w:szCs w:val="16"/>
        </w:rPr>
        <w:t>alleged</w:t>
      </w:r>
      <w:r w:rsidRPr="00ED051B">
        <w:rPr>
          <w:rFonts w:ascii="Courier New" w:eastAsia="Times New Roman" w:hAnsi="Courier New" w:cs="Courier New"/>
          <w:i/>
          <w:iCs/>
          <w:color w:val="77B767"/>
          <w:sz w:val="16"/>
          <w:szCs w:val="16"/>
        </w:rPr>
        <w:t>&lt;/</w:t>
      </w:r>
      <w:proofErr w:type="spellStart"/>
      <w:r w:rsidRPr="00ED051B">
        <w:rPr>
          <w:rFonts w:ascii="Courier New" w:eastAsia="Times New Roman" w:hAnsi="Courier New" w:cs="Courier New"/>
          <w:i/>
          <w:iCs/>
          <w:color w:val="77B767"/>
          <w:sz w:val="16"/>
          <w:szCs w:val="16"/>
        </w:rPr>
        <w:t>i</w:t>
      </w:r>
      <w:proofErr w:type="spellEnd"/>
      <w:r w:rsidRPr="00ED051B">
        <w:rPr>
          <w:rFonts w:ascii="Courier New" w:eastAsia="Times New Roman" w:hAnsi="Courier New" w:cs="Courier New"/>
          <w:i/>
          <w:iCs/>
          <w:color w:val="77B767"/>
          <w:sz w:val="16"/>
          <w:szCs w:val="16"/>
        </w:rPr>
        <w:t xml:space="preserve">&gt; </w:t>
      </w:r>
      <w:r w:rsidRPr="00ED051B">
        <w:rPr>
          <w:rFonts w:ascii="Courier New" w:eastAsia="Times New Roman" w:hAnsi="Courier New" w:cs="Courier New"/>
          <w:i/>
          <w:iCs/>
          <w:color w:val="629755"/>
          <w:sz w:val="16"/>
          <w:szCs w:val="16"/>
        </w:rPr>
        <w:t>String</w:t>
      </w:r>
      <w:r w:rsidRPr="00ED051B">
        <w:rPr>
          <w:rFonts w:ascii="Courier New" w:eastAsia="Times New Roman" w:hAnsi="Courier New" w:cs="Courier New"/>
          <w:i/>
          <w:iCs/>
          <w:color w:val="629755"/>
          <w:sz w:val="16"/>
          <w:szCs w:val="16"/>
        </w:rPr>
        <w:br/>
        <w:t xml:space="preserve">    * </w:t>
      </w:r>
      <w:r w:rsidRPr="00ED051B">
        <w:rPr>
          <w:rFonts w:ascii="Courier New" w:eastAsia="Times New Roman" w:hAnsi="Courier New" w:cs="Courier New"/>
          <w:b/>
          <w:bCs/>
          <w:i/>
          <w:iCs/>
          <w:color w:val="629755"/>
          <w:sz w:val="16"/>
          <w:szCs w:val="16"/>
        </w:rPr>
        <w:t xml:space="preserve">@return </w:t>
      </w:r>
      <w:r w:rsidRPr="00ED051B">
        <w:rPr>
          <w:rFonts w:ascii="Courier New" w:eastAsia="Times New Roman" w:hAnsi="Courier New" w:cs="Courier New"/>
          <w:i/>
          <w:iCs/>
          <w:color w:val="629755"/>
          <w:sz w:val="16"/>
          <w:szCs w:val="16"/>
        </w:rPr>
        <w:t>true if {</w:t>
      </w:r>
      <w:r w:rsidRPr="00ED051B">
        <w:rPr>
          <w:rFonts w:ascii="Courier New" w:eastAsia="Times New Roman" w:hAnsi="Courier New" w:cs="Courier New"/>
          <w:b/>
          <w:bCs/>
          <w:i/>
          <w:iCs/>
          <w:color w:val="629755"/>
          <w:sz w:val="16"/>
          <w:szCs w:val="16"/>
        </w:rPr>
        <w:t xml:space="preserve">@param </w:t>
      </w:r>
      <w:r w:rsidRPr="00ED051B">
        <w:rPr>
          <w:rFonts w:ascii="Courier New" w:eastAsia="Times New Roman" w:hAnsi="Courier New" w:cs="Courier New"/>
          <w:i/>
          <w:iCs/>
          <w:color w:val="8A653B"/>
          <w:sz w:val="16"/>
          <w:szCs w:val="16"/>
        </w:rPr>
        <w:t>o</w:t>
      </w:r>
      <w:r w:rsidRPr="00ED051B">
        <w:rPr>
          <w:rFonts w:ascii="Courier New" w:eastAsia="Times New Roman" w:hAnsi="Courier New" w:cs="Courier New"/>
          <w:i/>
          <w:iCs/>
          <w:color w:val="629755"/>
          <w:sz w:val="16"/>
          <w:szCs w:val="16"/>
        </w:rPr>
        <w:t>} is a String;</w:t>
      </w:r>
      <w:r w:rsidRPr="00ED051B">
        <w:rPr>
          <w:rFonts w:ascii="Courier New" w:eastAsia="Times New Roman" w:hAnsi="Courier New" w:cs="Courier New"/>
          <w:i/>
          <w:iCs/>
          <w:color w:val="629755"/>
          <w:sz w:val="16"/>
          <w:szCs w:val="16"/>
        </w:rPr>
        <w:br/>
        <w:t xml:space="preserve">    *      *           otherwise false</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i/>
          <w:iCs/>
          <w:color w:val="629755"/>
          <w:sz w:val="16"/>
          <w:szCs w:val="16"/>
        </w:rPr>
        <w:br/>
        <w:t xml:space="preserve">   </w:t>
      </w:r>
      <w:r w:rsidRPr="00ED051B">
        <w:rPr>
          <w:rFonts w:ascii="Courier New" w:eastAsia="Times New Roman" w:hAnsi="Courier New" w:cs="Courier New"/>
          <w:color w:val="BBB529"/>
          <w:sz w:val="16"/>
          <w:szCs w:val="16"/>
        </w:rPr>
        <w:t>@Override</w:t>
      </w:r>
      <w:r w:rsidRPr="00ED051B">
        <w:rPr>
          <w:rFonts w:ascii="Courier New" w:eastAsia="Times New Roman" w:hAnsi="Courier New" w:cs="Courier New"/>
          <w:color w:val="BBB529"/>
          <w:sz w:val="16"/>
          <w:szCs w:val="16"/>
        </w:rPr>
        <w:br/>
        <w:t xml:space="preserve">   </w:t>
      </w:r>
      <w:r w:rsidRPr="00ED051B">
        <w:rPr>
          <w:rFonts w:ascii="Courier New" w:eastAsia="Times New Roman" w:hAnsi="Courier New" w:cs="Courier New"/>
          <w:color w:val="CC7832"/>
          <w:sz w:val="16"/>
          <w:szCs w:val="16"/>
        </w:rPr>
        <w:t xml:space="preserve">public </w:t>
      </w:r>
      <w:proofErr w:type="spellStart"/>
      <w:r w:rsidRPr="00ED051B">
        <w:rPr>
          <w:rFonts w:ascii="Courier New" w:eastAsia="Times New Roman" w:hAnsi="Courier New" w:cs="Courier New"/>
          <w:color w:val="CC7832"/>
          <w:sz w:val="16"/>
          <w:szCs w:val="16"/>
        </w:rPr>
        <w:t>boolean</w:t>
      </w:r>
      <w:proofErr w:type="spellEnd"/>
      <w:r w:rsidRPr="00ED051B">
        <w:rPr>
          <w:rFonts w:ascii="Courier New" w:eastAsia="Times New Roman" w:hAnsi="Courier New" w:cs="Courier New"/>
          <w:color w:val="CC7832"/>
          <w:sz w:val="16"/>
          <w:szCs w:val="16"/>
        </w:rPr>
        <w:t xml:space="preserve"> </w:t>
      </w:r>
      <w:proofErr w:type="spellStart"/>
      <w:r w:rsidRPr="00ED051B">
        <w:rPr>
          <w:rFonts w:ascii="Courier New" w:eastAsia="Times New Roman" w:hAnsi="Courier New" w:cs="Courier New"/>
          <w:color w:val="FFC66D"/>
          <w:sz w:val="16"/>
          <w:szCs w:val="16"/>
        </w:rPr>
        <w:t>isType</w:t>
      </w:r>
      <w:proofErr w:type="spellEnd"/>
      <w:r w:rsidRPr="00ED051B">
        <w:rPr>
          <w:rFonts w:ascii="Courier New" w:eastAsia="Times New Roman" w:hAnsi="Courier New" w:cs="Courier New"/>
          <w:color w:val="A9B7C6"/>
          <w:sz w:val="16"/>
          <w:szCs w:val="16"/>
        </w:rPr>
        <w:t>(Object o) {</w:t>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color w:val="CC7832"/>
          <w:sz w:val="16"/>
          <w:szCs w:val="16"/>
        </w:rPr>
        <w:t xml:space="preserve">return </w:t>
      </w:r>
      <w:r w:rsidRPr="00ED051B">
        <w:rPr>
          <w:rFonts w:ascii="Courier New" w:eastAsia="Times New Roman" w:hAnsi="Courier New" w:cs="Courier New"/>
          <w:color w:val="A9B7C6"/>
          <w:sz w:val="16"/>
          <w:szCs w:val="16"/>
        </w:rPr>
        <w:t xml:space="preserve">o </w:t>
      </w:r>
      <w:proofErr w:type="spellStart"/>
      <w:r w:rsidRPr="00ED051B">
        <w:rPr>
          <w:rFonts w:ascii="Courier New" w:eastAsia="Times New Roman" w:hAnsi="Courier New" w:cs="Courier New"/>
          <w:color w:val="CC7832"/>
          <w:sz w:val="16"/>
          <w:szCs w:val="16"/>
        </w:rPr>
        <w:t>instanceof</w:t>
      </w:r>
      <w:proofErr w:type="spellEnd"/>
      <w:r w:rsidRPr="00ED051B">
        <w:rPr>
          <w:rFonts w:ascii="Courier New" w:eastAsia="Times New Roman" w:hAnsi="Courier New" w:cs="Courier New"/>
          <w:color w:val="CC7832"/>
          <w:sz w:val="16"/>
          <w:szCs w:val="16"/>
        </w:rPr>
        <w:t xml:space="preserve"> </w:t>
      </w:r>
      <w:r w:rsidRPr="00ED051B">
        <w:rPr>
          <w:rFonts w:ascii="Courier New" w:eastAsia="Times New Roman" w:hAnsi="Courier New" w:cs="Courier New"/>
          <w:color w:val="A9B7C6"/>
          <w:sz w:val="16"/>
          <w:szCs w:val="16"/>
        </w:rPr>
        <w:t>String</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A9B7C6"/>
          <w:sz w:val="16"/>
          <w:szCs w:val="16"/>
        </w:rPr>
        <w:br/>
        <w:t>}</w:t>
      </w:r>
    </w:p>
    <w:p w14:paraId="5FBC42AD" w14:textId="44E578CA" w:rsidR="00463D8B" w:rsidRDefault="00463D8B" w:rsidP="008C7B60"/>
    <w:p w14:paraId="3257BC3E" w14:textId="6ADD6EB6" w:rsidR="00CD133C" w:rsidRDefault="00CD133C" w:rsidP="008C7B60"/>
    <w:p w14:paraId="66EDB0F4" w14:textId="77777777" w:rsidR="00463D8B" w:rsidRDefault="00463D8B" w:rsidP="008C7B60"/>
    <w:p w14:paraId="348C9DF0" w14:textId="048CD402" w:rsidR="00543AAB" w:rsidRDefault="00CD133C" w:rsidP="00FC2C16">
      <w:pPr>
        <w:pStyle w:val="Heading2"/>
      </w:pPr>
      <w:bookmarkStart w:id="12" w:name="_Toc52111540"/>
      <w:r>
        <w:lastRenderedPageBreak/>
        <w:t>Integration</w:t>
      </w:r>
      <w:r w:rsidR="00FC2C16">
        <w:t xml:space="preserve"> Test Example</w:t>
      </w:r>
      <w:bookmarkEnd w:id="12"/>
    </w:p>
    <w:p w14:paraId="29ADF3A5" w14:textId="01918E79" w:rsidR="005B0D01" w:rsidRDefault="00ED051B" w:rsidP="005B0D01">
      <w:r>
        <w:t xml:space="preserve">Integration tests are the easiest to </w:t>
      </w:r>
      <w:proofErr w:type="gramStart"/>
      <w:r w:rsidR="005B0D01">
        <w:t>As</w:t>
      </w:r>
      <w:proofErr w:type="gramEnd"/>
      <w:r w:rsidR="005B0D01">
        <w:t xml:space="preserve"> described above</w:t>
      </w:r>
      <w:r w:rsidR="00EB555D">
        <w:t>;</w:t>
      </w:r>
      <w:r w:rsidR="005B0D01">
        <w:t xml:space="preserve"> an integration test shall test a collection of components. For this example, we will be testing AddThings.java using, including its dependency on its Adders.</w:t>
      </w:r>
    </w:p>
    <w:p w14:paraId="4392D1A8" w14:textId="76A4243D" w:rsidR="005B0D01" w:rsidRPr="00C713FC" w:rsidRDefault="005B0D01" w:rsidP="00104809">
      <w:pPr>
        <w:pStyle w:val="HTMLPreformatted"/>
        <w:shd w:val="clear" w:color="auto" w:fill="2B2B2B"/>
        <w:rPr>
          <w:color w:val="A9B7C6"/>
          <w:sz w:val="16"/>
          <w:szCs w:val="16"/>
        </w:rPr>
      </w:pPr>
      <w:r w:rsidRPr="00C713FC">
        <w:rPr>
          <w:color w:val="CC7832"/>
          <w:sz w:val="16"/>
          <w:szCs w:val="16"/>
        </w:rPr>
        <w:t xml:space="preserve">class </w:t>
      </w:r>
      <w:proofErr w:type="spellStart"/>
      <w:r w:rsidR="00104809" w:rsidRPr="00C713FC">
        <w:rPr>
          <w:color w:val="A9B7C6"/>
          <w:sz w:val="16"/>
          <w:szCs w:val="16"/>
        </w:rPr>
        <w:t>AddThingsIntegrationTest</w:t>
      </w:r>
      <w:proofErr w:type="spellEnd"/>
      <w:r w:rsidRPr="00C713FC">
        <w:rPr>
          <w:color w:val="A9B7C6"/>
          <w:sz w:val="16"/>
          <w:szCs w:val="16"/>
        </w:rPr>
        <w:t>{</w:t>
      </w:r>
      <w:r w:rsidRPr="00C713FC">
        <w:rPr>
          <w:color w:val="A9B7C6"/>
          <w:sz w:val="16"/>
          <w:szCs w:val="16"/>
        </w:rPr>
        <w:br/>
        <w:t xml:space="preserve">   </w:t>
      </w:r>
      <w:r w:rsidRPr="00C713FC">
        <w:rPr>
          <w:color w:val="BBB529"/>
          <w:sz w:val="16"/>
          <w:szCs w:val="16"/>
        </w:rPr>
        <w:t>@Test</w:t>
      </w:r>
      <w:r w:rsidRPr="00C713FC">
        <w:rPr>
          <w:color w:val="BBB529"/>
          <w:sz w:val="16"/>
          <w:szCs w:val="16"/>
        </w:rPr>
        <w:br/>
        <w:t xml:space="preserve">   </w:t>
      </w:r>
      <w:r w:rsidRPr="00C713FC">
        <w:rPr>
          <w:color w:val="CC7832"/>
          <w:sz w:val="16"/>
          <w:szCs w:val="16"/>
        </w:rPr>
        <w:t xml:space="preserve">public void </w:t>
      </w:r>
      <w:proofErr w:type="spellStart"/>
      <w:r w:rsidRPr="00C713FC">
        <w:rPr>
          <w:color w:val="FFC66D"/>
          <w:sz w:val="16"/>
          <w:szCs w:val="16"/>
        </w:rPr>
        <w:t>AddNumber</w:t>
      </w:r>
      <w:proofErr w:type="spellEnd"/>
      <w:r w:rsidRPr="00C713FC">
        <w:rPr>
          <w:color w:val="A9B7C6"/>
          <w:sz w:val="16"/>
          <w:szCs w:val="16"/>
        </w:rPr>
        <w:t>() {</w:t>
      </w:r>
      <w:r w:rsidRPr="00C713FC">
        <w:rPr>
          <w:color w:val="A9B7C6"/>
          <w:sz w:val="16"/>
          <w:szCs w:val="16"/>
        </w:rPr>
        <w:br/>
        <w:t xml:space="preserve">      </w:t>
      </w:r>
      <w:proofErr w:type="spellStart"/>
      <w:r w:rsidRPr="00C713FC">
        <w:rPr>
          <w:i/>
          <w:iCs/>
          <w:color w:val="A9B7C6"/>
          <w:sz w:val="16"/>
          <w:szCs w:val="16"/>
        </w:rPr>
        <w:t>assertEquals</w:t>
      </w:r>
      <w:proofErr w:type="spellEnd"/>
      <w:r w:rsidRPr="00C713FC">
        <w:rPr>
          <w:color w:val="A9B7C6"/>
          <w:sz w:val="16"/>
          <w:szCs w:val="16"/>
        </w:rPr>
        <w:t>(</w:t>
      </w:r>
      <w:r w:rsidRPr="00C713FC">
        <w:rPr>
          <w:color w:val="6897BB"/>
          <w:sz w:val="16"/>
          <w:szCs w:val="16"/>
        </w:rPr>
        <w:t>3</w:t>
      </w:r>
      <w:r w:rsidRPr="00C713FC">
        <w:rPr>
          <w:color w:val="CC7832"/>
          <w:sz w:val="16"/>
          <w:szCs w:val="16"/>
        </w:rPr>
        <w:t xml:space="preserve">, new </w:t>
      </w:r>
      <w:proofErr w:type="spellStart"/>
      <w:r w:rsidRPr="00C713FC">
        <w:rPr>
          <w:color w:val="A9B7C6"/>
          <w:sz w:val="16"/>
          <w:szCs w:val="16"/>
        </w:rPr>
        <w:t>AddThings</w:t>
      </w:r>
      <w:proofErr w:type="spellEnd"/>
      <w:r w:rsidRPr="00C713FC">
        <w:rPr>
          <w:color w:val="A9B7C6"/>
          <w:sz w:val="16"/>
          <w:szCs w:val="16"/>
        </w:rPr>
        <w:t>().add(</w:t>
      </w:r>
      <w:r w:rsidRPr="00C713FC">
        <w:rPr>
          <w:color w:val="6897BB"/>
          <w:sz w:val="16"/>
          <w:szCs w:val="16"/>
        </w:rPr>
        <w:t>1</w:t>
      </w:r>
      <w:r w:rsidRPr="00C713FC">
        <w:rPr>
          <w:color w:val="CC7832"/>
          <w:sz w:val="16"/>
          <w:szCs w:val="16"/>
        </w:rPr>
        <w:t xml:space="preserve">, </w:t>
      </w:r>
      <w:r w:rsidRPr="00C713FC">
        <w:rPr>
          <w:color w:val="6897BB"/>
          <w:sz w:val="16"/>
          <w:szCs w:val="16"/>
        </w:rPr>
        <w:t>2</w:t>
      </w:r>
      <w:r w:rsidRPr="00C713FC">
        <w:rPr>
          <w:color w:val="A9B7C6"/>
          <w:sz w:val="16"/>
          <w:szCs w:val="16"/>
        </w:rPr>
        <w:t>).get())</w:t>
      </w:r>
      <w:r w:rsidRPr="00C713FC">
        <w:rPr>
          <w:color w:val="CC7832"/>
          <w:sz w:val="16"/>
          <w:szCs w:val="16"/>
        </w:rPr>
        <w:t>;</w:t>
      </w:r>
      <w:r w:rsidRPr="00C713FC">
        <w:rPr>
          <w:color w:val="CC7832"/>
          <w:sz w:val="16"/>
          <w:szCs w:val="16"/>
        </w:rPr>
        <w:br/>
        <w:t xml:space="preserve">   </w:t>
      </w:r>
      <w:r w:rsidRPr="00C713FC">
        <w:rPr>
          <w:color w:val="A9B7C6"/>
          <w:sz w:val="16"/>
          <w:szCs w:val="16"/>
        </w:rPr>
        <w:t>}</w:t>
      </w:r>
      <w:r w:rsidRPr="00C713FC">
        <w:rPr>
          <w:color w:val="A9B7C6"/>
          <w:sz w:val="16"/>
          <w:szCs w:val="16"/>
        </w:rPr>
        <w:br/>
      </w:r>
      <w:r w:rsidRPr="00C713FC">
        <w:rPr>
          <w:color w:val="A9B7C6"/>
          <w:sz w:val="16"/>
          <w:szCs w:val="16"/>
        </w:rPr>
        <w:br/>
        <w:t xml:space="preserve">   </w:t>
      </w:r>
      <w:r w:rsidRPr="00C713FC">
        <w:rPr>
          <w:color w:val="BBB529"/>
          <w:sz w:val="16"/>
          <w:szCs w:val="16"/>
        </w:rPr>
        <w:t>@Test</w:t>
      </w:r>
      <w:r w:rsidRPr="00C713FC">
        <w:rPr>
          <w:color w:val="BBB529"/>
          <w:sz w:val="16"/>
          <w:szCs w:val="16"/>
        </w:rPr>
        <w:br/>
        <w:t xml:space="preserve">   </w:t>
      </w:r>
      <w:r w:rsidRPr="00C713FC">
        <w:rPr>
          <w:color w:val="CC7832"/>
          <w:sz w:val="16"/>
          <w:szCs w:val="16"/>
        </w:rPr>
        <w:t xml:space="preserve">public void </w:t>
      </w:r>
      <w:proofErr w:type="spellStart"/>
      <w:r w:rsidRPr="00C713FC">
        <w:rPr>
          <w:color w:val="FFC66D"/>
          <w:sz w:val="16"/>
          <w:szCs w:val="16"/>
        </w:rPr>
        <w:t>AddString</w:t>
      </w:r>
      <w:proofErr w:type="spellEnd"/>
      <w:r w:rsidRPr="00C713FC">
        <w:rPr>
          <w:color w:val="A9B7C6"/>
          <w:sz w:val="16"/>
          <w:szCs w:val="16"/>
        </w:rPr>
        <w:t>() {</w:t>
      </w:r>
      <w:r w:rsidRPr="00C713FC">
        <w:rPr>
          <w:color w:val="A9B7C6"/>
          <w:sz w:val="16"/>
          <w:szCs w:val="16"/>
        </w:rPr>
        <w:br/>
        <w:t xml:space="preserve">      </w:t>
      </w:r>
      <w:proofErr w:type="spellStart"/>
      <w:r w:rsidRPr="00C713FC">
        <w:rPr>
          <w:i/>
          <w:iCs/>
          <w:color w:val="A9B7C6"/>
          <w:sz w:val="16"/>
          <w:szCs w:val="16"/>
        </w:rPr>
        <w:t>assertEquals</w:t>
      </w:r>
      <w:proofErr w:type="spellEnd"/>
      <w:r w:rsidRPr="00C713FC">
        <w:rPr>
          <w:color w:val="A9B7C6"/>
          <w:sz w:val="16"/>
          <w:szCs w:val="16"/>
        </w:rPr>
        <w:t>(</w:t>
      </w:r>
      <w:r w:rsidRPr="00C713FC">
        <w:rPr>
          <w:color w:val="6A8759"/>
          <w:sz w:val="16"/>
          <w:szCs w:val="16"/>
        </w:rPr>
        <w:t>"</w:t>
      </w:r>
      <w:proofErr w:type="spellStart"/>
      <w:r w:rsidRPr="00C713FC">
        <w:rPr>
          <w:color w:val="6A8759"/>
          <w:sz w:val="16"/>
          <w:szCs w:val="16"/>
        </w:rPr>
        <w:t>TacoPocket</w:t>
      </w:r>
      <w:proofErr w:type="spellEnd"/>
      <w:r w:rsidRPr="00C713FC">
        <w:rPr>
          <w:color w:val="6A8759"/>
          <w:sz w:val="16"/>
          <w:szCs w:val="16"/>
        </w:rPr>
        <w:t>"</w:t>
      </w:r>
      <w:r w:rsidRPr="00C713FC">
        <w:rPr>
          <w:color w:val="CC7832"/>
          <w:sz w:val="16"/>
          <w:szCs w:val="16"/>
        </w:rPr>
        <w:t>,</w:t>
      </w:r>
      <w:r w:rsidRPr="00C713FC">
        <w:rPr>
          <w:color w:val="CC7832"/>
          <w:sz w:val="16"/>
          <w:szCs w:val="16"/>
        </w:rPr>
        <w:br/>
        <w:t xml:space="preserve">            new </w:t>
      </w:r>
      <w:proofErr w:type="spellStart"/>
      <w:r w:rsidRPr="00C713FC">
        <w:rPr>
          <w:color w:val="A9B7C6"/>
          <w:sz w:val="16"/>
          <w:szCs w:val="16"/>
        </w:rPr>
        <w:t>AddThings</w:t>
      </w:r>
      <w:proofErr w:type="spellEnd"/>
      <w:r w:rsidRPr="00C713FC">
        <w:rPr>
          <w:color w:val="A9B7C6"/>
          <w:sz w:val="16"/>
          <w:szCs w:val="16"/>
        </w:rPr>
        <w:t>().add(</w:t>
      </w:r>
      <w:r w:rsidRPr="00C713FC">
        <w:rPr>
          <w:color w:val="6A8759"/>
          <w:sz w:val="16"/>
          <w:szCs w:val="16"/>
        </w:rPr>
        <w:t>"Taco"</w:t>
      </w:r>
      <w:r w:rsidRPr="00C713FC">
        <w:rPr>
          <w:color w:val="CC7832"/>
          <w:sz w:val="16"/>
          <w:szCs w:val="16"/>
        </w:rPr>
        <w:t xml:space="preserve">, </w:t>
      </w:r>
      <w:r w:rsidRPr="00C713FC">
        <w:rPr>
          <w:color w:val="6A8759"/>
          <w:sz w:val="16"/>
          <w:szCs w:val="16"/>
        </w:rPr>
        <w:t>"Pocket"</w:t>
      </w:r>
      <w:r w:rsidRPr="00C713FC">
        <w:rPr>
          <w:color w:val="A9B7C6"/>
          <w:sz w:val="16"/>
          <w:szCs w:val="16"/>
        </w:rPr>
        <w:t>).get())</w:t>
      </w:r>
      <w:r w:rsidRPr="00C713FC">
        <w:rPr>
          <w:color w:val="CC7832"/>
          <w:sz w:val="16"/>
          <w:szCs w:val="16"/>
        </w:rPr>
        <w:t>;</w:t>
      </w:r>
      <w:r w:rsidRPr="00C713FC">
        <w:rPr>
          <w:color w:val="CC7832"/>
          <w:sz w:val="16"/>
          <w:szCs w:val="16"/>
        </w:rPr>
        <w:br/>
        <w:t xml:space="preserve">   </w:t>
      </w:r>
      <w:r w:rsidRPr="00C713FC">
        <w:rPr>
          <w:color w:val="A9B7C6"/>
          <w:sz w:val="16"/>
          <w:szCs w:val="16"/>
        </w:rPr>
        <w:t>}</w:t>
      </w:r>
      <w:r w:rsidRPr="00C713FC">
        <w:rPr>
          <w:color w:val="A9B7C6"/>
          <w:sz w:val="16"/>
          <w:szCs w:val="16"/>
        </w:rPr>
        <w:br/>
      </w:r>
      <w:r w:rsidRPr="00C713FC">
        <w:rPr>
          <w:color w:val="A9B7C6"/>
          <w:sz w:val="16"/>
          <w:szCs w:val="16"/>
        </w:rPr>
        <w:br/>
        <w:t xml:space="preserve">   </w:t>
      </w:r>
      <w:r w:rsidRPr="00C713FC">
        <w:rPr>
          <w:color w:val="BBB529"/>
          <w:sz w:val="16"/>
          <w:szCs w:val="16"/>
        </w:rPr>
        <w:t>@Test</w:t>
      </w:r>
      <w:r w:rsidRPr="00C713FC">
        <w:rPr>
          <w:color w:val="BBB529"/>
          <w:sz w:val="16"/>
          <w:szCs w:val="16"/>
        </w:rPr>
        <w:br/>
        <w:t xml:space="preserve">   </w:t>
      </w:r>
      <w:r w:rsidRPr="00C713FC">
        <w:rPr>
          <w:color w:val="CC7832"/>
          <w:sz w:val="16"/>
          <w:szCs w:val="16"/>
        </w:rPr>
        <w:t xml:space="preserve">public void </w:t>
      </w:r>
      <w:proofErr w:type="spellStart"/>
      <w:r w:rsidRPr="00C713FC">
        <w:rPr>
          <w:color w:val="FFC66D"/>
          <w:sz w:val="16"/>
          <w:szCs w:val="16"/>
        </w:rPr>
        <w:t>AddNotSupported</w:t>
      </w:r>
      <w:proofErr w:type="spellEnd"/>
      <w:r w:rsidRPr="00C713FC">
        <w:rPr>
          <w:color w:val="A9B7C6"/>
          <w:sz w:val="16"/>
          <w:szCs w:val="16"/>
        </w:rPr>
        <w:t>() {</w:t>
      </w:r>
      <w:r w:rsidRPr="00C713FC">
        <w:rPr>
          <w:color w:val="A9B7C6"/>
          <w:sz w:val="16"/>
          <w:szCs w:val="16"/>
        </w:rPr>
        <w:br/>
        <w:t xml:space="preserve">      </w:t>
      </w:r>
      <w:proofErr w:type="spellStart"/>
      <w:r w:rsidRPr="00C713FC">
        <w:rPr>
          <w:i/>
          <w:iCs/>
          <w:color w:val="A9B7C6"/>
          <w:sz w:val="16"/>
          <w:szCs w:val="16"/>
        </w:rPr>
        <w:t>assertEquals</w:t>
      </w:r>
      <w:proofErr w:type="spellEnd"/>
      <w:r w:rsidRPr="00C713FC">
        <w:rPr>
          <w:color w:val="A9B7C6"/>
          <w:sz w:val="16"/>
          <w:szCs w:val="16"/>
        </w:rPr>
        <w:t>(</w:t>
      </w:r>
      <w:proofErr w:type="spellStart"/>
      <w:r w:rsidRPr="00C713FC">
        <w:rPr>
          <w:color w:val="A9B7C6"/>
          <w:sz w:val="16"/>
          <w:szCs w:val="16"/>
        </w:rPr>
        <w:t>Optional.</w:t>
      </w:r>
      <w:r w:rsidRPr="00C713FC">
        <w:rPr>
          <w:i/>
          <w:iCs/>
          <w:color w:val="A9B7C6"/>
          <w:sz w:val="16"/>
          <w:szCs w:val="16"/>
        </w:rPr>
        <w:t>empty</w:t>
      </w:r>
      <w:proofErr w:type="spellEnd"/>
      <w:r w:rsidRPr="00C713FC">
        <w:rPr>
          <w:color w:val="A9B7C6"/>
          <w:sz w:val="16"/>
          <w:szCs w:val="16"/>
        </w:rPr>
        <w:t>()</w:t>
      </w:r>
      <w:r w:rsidRPr="00C713FC">
        <w:rPr>
          <w:color w:val="CC7832"/>
          <w:sz w:val="16"/>
          <w:szCs w:val="16"/>
        </w:rPr>
        <w:t xml:space="preserve">, new </w:t>
      </w:r>
      <w:proofErr w:type="spellStart"/>
      <w:r w:rsidRPr="00C713FC">
        <w:rPr>
          <w:color w:val="A9B7C6"/>
          <w:sz w:val="16"/>
          <w:szCs w:val="16"/>
        </w:rPr>
        <w:t>AddThings</w:t>
      </w:r>
      <w:proofErr w:type="spellEnd"/>
      <w:r w:rsidRPr="00C713FC">
        <w:rPr>
          <w:color w:val="A9B7C6"/>
          <w:sz w:val="16"/>
          <w:szCs w:val="16"/>
        </w:rPr>
        <w:t>().add(</w:t>
      </w:r>
      <w:r w:rsidRPr="00C713FC">
        <w:rPr>
          <w:color w:val="CC7832"/>
          <w:sz w:val="16"/>
          <w:szCs w:val="16"/>
        </w:rPr>
        <w:t xml:space="preserve">new </w:t>
      </w:r>
      <w:r w:rsidRPr="00C713FC">
        <w:rPr>
          <w:color w:val="A9B7C6"/>
          <w:sz w:val="16"/>
          <w:szCs w:val="16"/>
        </w:rPr>
        <w:t>Object()</w:t>
      </w:r>
      <w:r w:rsidRPr="00C713FC">
        <w:rPr>
          <w:color w:val="CC7832"/>
          <w:sz w:val="16"/>
          <w:szCs w:val="16"/>
        </w:rPr>
        <w:t xml:space="preserve">, new </w:t>
      </w:r>
      <w:r w:rsidRPr="00C713FC">
        <w:rPr>
          <w:color w:val="A9B7C6"/>
          <w:sz w:val="16"/>
          <w:szCs w:val="16"/>
        </w:rPr>
        <w:t>Object()))</w:t>
      </w:r>
      <w:r w:rsidRPr="00C713FC">
        <w:rPr>
          <w:color w:val="CC7832"/>
          <w:sz w:val="16"/>
          <w:szCs w:val="16"/>
        </w:rPr>
        <w:t>;</w:t>
      </w:r>
      <w:r w:rsidRPr="00C713FC">
        <w:rPr>
          <w:color w:val="CC7832"/>
          <w:sz w:val="16"/>
          <w:szCs w:val="16"/>
        </w:rPr>
        <w:br/>
        <w:t xml:space="preserve">   </w:t>
      </w:r>
      <w:r w:rsidRPr="00C713FC">
        <w:rPr>
          <w:color w:val="A9B7C6"/>
          <w:sz w:val="16"/>
          <w:szCs w:val="16"/>
        </w:rPr>
        <w:t>}</w:t>
      </w:r>
      <w:r w:rsidRPr="00C713FC">
        <w:rPr>
          <w:color w:val="A9B7C6"/>
          <w:sz w:val="16"/>
          <w:szCs w:val="16"/>
        </w:rPr>
        <w:br/>
      </w:r>
      <w:r w:rsidRPr="00C713FC">
        <w:rPr>
          <w:color w:val="A9B7C6"/>
          <w:sz w:val="16"/>
          <w:szCs w:val="16"/>
        </w:rPr>
        <w:br/>
        <w:t xml:space="preserve">   </w:t>
      </w:r>
      <w:r w:rsidRPr="00C713FC">
        <w:rPr>
          <w:color w:val="BBB529"/>
          <w:sz w:val="16"/>
          <w:szCs w:val="16"/>
        </w:rPr>
        <w:t>@Test</w:t>
      </w:r>
      <w:r w:rsidRPr="00C713FC">
        <w:rPr>
          <w:color w:val="BBB529"/>
          <w:sz w:val="16"/>
          <w:szCs w:val="16"/>
        </w:rPr>
        <w:br/>
        <w:t xml:space="preserve">   </w:t>
      </w:r>
      <w:r w:rsidRPr="00C713FC">
        <w:rPr>
          <w:color w:val="CC7832"/>
          <w:sz w:val="16"/>
          <w:szCs w:val="16"/>
        </w:rPr>
        <w:t xml:space="preserve">public void </w:t>
      </w:r>
      <w:proofErr w:type="spellStart"/>
      <w:r w:rsidRPr="00C713FC">
        <w:rPr>
          <w:color w:val="FFC66D"/>
          <w:sz w:val="16"/>
          <w:szCs w:val="16"/>
        </w:rPr>
        <w:t>ExceptionThrownWhenArgumentsDoNotMatch</w:t>
      </w:r>
      <w:proofErr w:type="spellEnd"/>
      <w:r w:rsidRPr="00C713FC">
        <w:rPr>
          <w:color w:val="A9B7C6"/>
          <w:sz w:val="16"/>
          <w:szCs w:val="16"/>
        </w:rPr>
        <w:t>() {</w:t>
      </w:r>
      <w:r w:rsidRPr="00C713FC">
        <w:rPr>
          <w:color w:val="A9B7C6"/>
          <w:sz w:val="16"/>
          <w:szCs w:val="16"/>
        </w:rPr>
        <w:br/>
        <w:t xml:space="preserve">      </w:t>
      </w:r>
      <w:proofErr w:type="spellStart"/>
      <w:r w:rsidRPr="00C713FC">
        <w:rPr>
          <w:i/>
          <w:iCs/>
          <w:color w:val="A9B7C6"/>
          <w:sz w:val="16"/>
          <w:szCs w:val="16"/>
        </w:rPr>
        <w:t>assertThrows</w:t>
      </w:r>
      <w:proofErr w:type="spellEnd"/>
      <w:r w:rsidRPr="00C713FC">
        <w:rPr>
          <w:color w:val="A9B7C6"/>
          <w:sz w:val="16"/>
          <w:szCs w:val="16"/>
        </w:rPr>
        <w:t>(</w:t>
      </w:r>
      <w:proofErr w:type="spellStart"/>
      <w:r w:rsidRPr="00C713FC">
        <w:rPr>
          <w:color w:val="A9B7C6"/>
          <w:sz w:val="16"/>
          <w:szCs w:val="16"/>
        </w:rPr>
        <w:t>IllegalArgumentException.</w:t>
      </w:r>
      <w:r w:rsidRPr="00C713FC">
        <w:rPr>
          <w:color w:val="CC7832"/>
          <w:sz w:val="16"/>
          <w:szCs w:val="16"/>
        </w:rPr>
        <w:t>class</w:t>
      </w:r>
      <w:proofErr w:type="spellEnd"/>
      <w:r w:rsidRPr="00C713FC">
        <w:rPr>
          <w:color w:val="CC7832"/>
          <w:sz w:val="16"/>
          <w:szCs w:val="16"/>
        </w:rPr>
        <w:t>,</w:t>
      </w:r>
      <w:r w:rsidRPr="00C713FC">
        <w:rPr>
          <w:color w:val="CC7832"/>
          <w:sz w:val="16"/>
          <w:szCs w:val="16"/>
        </w:rPr>
        <w:br/>
        <w:t xml:space="preserve">            </w:t>
      </w:r>
      <w:r w:rsidRPr="00C713FC">
        <w:rPr>
          <w:color w:val="A9B7C6"/>
          <w:sz w:val="16"/>
          <w:szCs w:val="16"/>
        </w:rPr>
        <w:t xml:space="preserve">() -&gt; </w:t>
      </w:r>
      <w:r w:rsidRPr="00C713FC">
        <w:rPr>
          <w:color w:val="CC7832"/>
          <w:sz w:val="16"/>
          <w:szCs w:val="16"/>
        </w:rPr>
        <w:t xml:space="preserve">new </w:t>
      </w:r>
      <w:proofErr w:type="spellStart"/>
      <w:r w:rsidRPr="00C713FC">
        <w:rPr>
          <w:color w:val="A9B7C6"/>
          <w:sz w:val="16"/>
          <w:szCs w:val="16"/>
        </w:rPr>
        <w:t>AddThings</w:t>
      </w:r>
      <w:proofErr w:type="spellEnd"/>
      <w:r w:rsidRPr="00C713FC">
        <w:rPr>
          <w:color w:val="A9B7C6"/>
          <w:sz w:val="16"/>
          <w:szCs w:val="16"/>
        </w:rPr>
        <w:t>().add(</w:t>
      </w:r>
      <w:r w:rsidRPr="00C713FC">
        <w:rPr>
          <w:color w:val="6897BB"/>
          <w:sz w:val="16"/>
          <w:szCs w:val="16"/>
        </w:rPr>
        <w:t>1</w:t>
      </w:r>
      <w:r w:rsidRPr="00C713FC">
        <w:rPr>
          <w:color w:val="CC7832"/>
          <w:sz w:val="16"/>
          <w:szCs w:val="16"/>
        </w:rPr>
        <w:t xml:space="preserve">, </w:t>
      </w:r>
      <w:r w:rsidRPr="00C713FC">
        <w:rPr>
          <w:color w:val="6A8759"/>
          <w:sz w:val="16"/>
          <w:szCs w:val="16"/>
        </w:rPr>
        <w:t>"Hi Mom"</w:t>
      </w:r>
      <w:r w:rsidRPr="00C713FC">
        <w:rPr>
          <w:color w:val="A9B7C6"/>
          <w:sz w:val="16"/>
          <w:szCs w:val="16"/>
        </w:rPr>
        <w:t>))</w:t>
      </w:r>
      <w:r w:rsidRPr="00C713FC">
        <w:rPr>
          <w:color w:val="CC7832"/>
          <w:sz w:val="16"/>
          <w:szCs w:val="16"/>
        </w:rPr>
        <w:t>;</w:t>
      </w:r>
      <w:r w:rsidRPr="00C713FC">
        <w:rPr>
          <w:color w:val="CC7832"/>
          <w:sz w:val="16"/>
          <w:szCs w:val="16"/>
        </w:rPr>
        <w:br/>
        <w:t xml:space="preserve">   </w:t>
      </w:r>
      <w:r w:rsidRPr="00C713FC">
        <w:rPr>
          <w:color w:val="A9B7C6"/>
          <w:sz w:val="16"/>
          <w:szCs w:val="16"/>
        </w:rPr>
        <w:t>}</w:t>
      </w:r>
      <w:r w:rsidRPr="00C713FC">
        <w:rPr>
          <w:color w:val="A9B7C6"/>
          <w:sz w:val="16"/>
          <w:szCs w:val="16"/>
        </w:rPr>
        <w:br/>
      </w:r>
      <w:r w:rsidRPr="00C713FC">
        <w:rPr>
          <w:color w:val="A9B7C6"/>
          <w:sz w:val="16"/>
          <w:szCs w:val="16"/>
        </w:rPr>
        <w:br/>
        <w:t>}</w:t>
      </w:r>
    </w:p>
    <w:p w14:paraId="4B95B97B" w14:textId="765033B8" w:rsidR="005B0D01" w:rsidRDefault="005B0D01" w:rsidP="005B0D01"/>
    <w:p w14:paraId="668D00B1" w14:textId="48135F4B" w:rsidR="00762895" w:rsidRDefault="005B0D01" w:rsidP="00543AAB">
      <w:r>
        <w:t>A key aspect that should be noted in the above example is that this test</w:t>
      </w:r>
      <w:r w:rsidR="00104809">
        <w:t xml:space="preserve"> verifies the correctness of the entire suite of components, not just a single class.</w:t>
      </w:r>
    </w:p>
    <w:p w14:paraId="1E7C21CF" w14:textId="77777777" w:rsidR="00ED051B" w:rsidRPr="00543AAB" w:rsidRDefault="00ED051B" w:rsidP="00543AAB"/>
    <w:p w14:paraId="106EB5D3" w14:textId="46909635" w:rsidR="00FC2C16" w:rsidRDefault="00104809" w:rsidP="00FC2C16">
      <w:pPr>
        <w:pStyle w:val="Heading2"/>
      </w:pPr>
      <w:bookmarkStart w:id="13" w:name="_Toc52111541"/>
      <w:r>
        <w:t>Unit</w:t>
      </w:r>
      <w:r w:rsidR="00FC2C16">
        <w:t xml:space="preserve"> Test</w:t>
      </w:r>
      <w:bookmarkEnd w:id="13"/>
    </w:p>
    <w:p w14:paraId="3FFC1418" w14:textId="16671823" w:rsidR="00FC2C16" w:rsidRDefault="00104809" w:rsidP="00FC2C16">
      <w:r>
        <w:t>A Unit Test, by comparison, will only test a specific comp</w:t>
      </w:r>
      <w:r w:rsidR="00EB555D">
        <w:t>o</w:t>
      </w:r>
      <w:r>
        <w:t>nent</w:t>
      </w:r>
      <w:r w:rsidR="00762895">
        <w:t>. In this exercise</w:t>
      </w:r>
      <w:r w:rsidR="00EB555D">
        <w:t>,</w:t>
      </w:r>
      <w:r w:rsidR="00762895">
        <w:t xml:space="preserve"> we will write a unit test for StringAdder.java</w:t>
      </w:r>
    </w:p>
    <w:p w14:paraId="0727DE8F" w14:textId="120F3A8A" w:rsidR="00104809" w:rsidRPr="00ED051B" w:rsidRDefault="00762895" w:rsidP="007628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6"/>
          <w:szCs w:val="16"/>
        </w:rPr>
      </w:pPr>
      <w:r w:rsidRPr="00ED051B">
        <w:rPr>
          <w:rFonts w:ascii="Courier New" w:eastAsia="Times New Roman" w:hAnsi="Courier New" w:cs="Courier New"/>
          <w:color w:val="CC7832"/>
          <w:sz w:val="16"/>
          <w:szCs w:val="16"/>
        </w:rPr>
        <w:t xml:space="preserve">class </w:t>
      </w:r>
      <w:proofErr w:type="spellStart"/>
      <w:r w:rsidRPr="00ED051B">
        <w:rPr>
          <w:rFonts w:ascii="Courier New" w:eastAsia="Times New Roman" w:hAnsi="Courier New" w:cs="Courier New"/>
          <w:color w:val="A9B7C6"/>
          <w:sz w:val="16"/>
          <w:szCs w:val="16"/>
        </w:rPr>
        <w:t>StringAdderTest</w:t>
      </w:r>
      <w:proofErr w:type="spellEnd"/>
      <w:r w:rsidRPr="00ED051B">
        <w:rPr>
          <w:rFonts w:ascii="Courier New" w:eastAsia="Times New Roman" w:hAnsi="Courier New" w:cs="Courier New"/>
          <w:color w:val="A9B7C6"/>
          <w:sz w:val="16"/>
          <w:szCs w:val="16"/>
        </w:rPr>
        <w:t xml:space="preserve"> {</w:t>
      </w:r>
      <w:r w:rsidRPr="00ED051B">
        <w:rPr>
          <w:rFonts w:ascii="Courier New" w:eastAsia="Times New Roman" w:hAnsi="Courier New" w:cs="Courier New"/>
          <w:color w:val="A9B7C6"/>
          <w:sz w:val="16"/>
          <w:szCs w:val="16"/>
        </w:rPr>
        <w:br/>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color w:val="BBB529"/>
          <w:sz w:val="16"/>
          <w:szCs w:val="16"/>
        </w:rPr>
        <w:t>@Test</w:t>
      </w:r>
      <w:r w:rsidRPr="00ED051B">
        <w:rPr>
          <w:rFonts w:ascii="Courier New" w:eastAsia="Times New Roman" w:hAnsi="Courier New" w:cs="Courier New"/>
          <w:color w:val="BBB529"/>
          <w:sz w:val="16"/>
          <w:szCs w:val="16"/>
        </w:rPr>
        <w:br/>
        <w:t xml:space="preserve">   </w:t>
      </w:r>
      <w:r w:rsidRPr="00ED051B">
        <w:rPr>
          <w:rFonts w:ascii="Courier New" w:eastAsia="Times New Roman" w:hAnsi="Courier New" w:cs="Courier New"/>
          <w:color w:val="CC7832"/>
          <w:sz w:val="16"/>
          <w:szCs w:val="16"/>
        </w:rPr>
        <w:t xml:space="preserve">void </w:t>
      </w:r>
      <w:r w:rsidRPr="00ED051B">
        <w:rPr>
          <w:rFonts w:ascii="Courier New" w:eastAsia="Times New Roman" w:hAnsi="Courier New" w:cs="Courier New"/>
          <w:color w:val="FFC66D"/>
          <w:sz w:val="16"/>
          <w:szCs w:val="16"/>
        </w:rPr>
        <w:t>add</w:t>
      </w:r>
      <w:r w:rsidRPr="00ED051B">
        <w:rPr>
          <w:rFonts w:ascii="Courier New" w:eastAsia="Times New Roman" w:hAnsi="Courier New" w:cs="Courier New"/>
          <w:color w:val="A9B7C6"/>
          <w:sz w:val="16"/>
          <w:szCs w:val="16"/>
        </w:rPr>
        <w:t>() {</w:t>
      </w:r>
      <w:r w:rsidRPr="00ED051B">
        <w:rPr>
          <w:rFonts w:ascii="Courier New" w:eastAsia="Times New Roman" w:hAnsi="Courier New" w:cs="Courier New"/>
          <w:color w:val="A9B7C6"/>
          <w:sz w:val="16"/>
          <w:szCs w:val="16"/>
        </w:rPr>
        <w:br/>
        <w:t xml:space="preserve">      </w:t>
      </w:r>
      <w:proofErr w:type="spellStart"/>
      <w:r w:rsidRPr="00ED051B">
        <w:rPr>
          <w:rFonts w:ascii="Courier New" w:eastAsia="Times New Roman" w:hAnsi="Courier New" w:cs="Courier New"/>
          <w:i/>
          <w:iCs/>
          <w:color w:val="A9B7C6"/>
          <w:sz w:val="16"/>
          <w:szCs w:val="16"/>
        </w:rPr>
        <w:t>assertEquals</w:t>
      </w:r>
      <w:proofErr w:type="spellEnd"/>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6A8759"/>
          <w:sz w:val="16"/>
          <w:szCs w:val="16"/>
        </w:rPr>
        <w:t>"</w:t>
      </w:r>
      <w:proofErr w:type="spellStart"/>
      <w:r w:rsidRPr="00ED051B">
        <w:rPr>
          <w:rFonts w:ascii="Courier New" w:eastAsia="Times New Roman" w:hAnsi="Courier New" w:cs="Courier New"/>
          <w:color w:val="6A8759"/>
          <w:sz w:val="16"/>
          <w:szCs w:val="16"/>
        </w:rPr>
        <w:t>YabbaDabba</w:t>
      </w:r>
      <w:proofErr w:type="spellEnd"/>
      <w:r w:rsidRPr="00ED051B">
        <w:rPr>
          <w:rFonts w:ascii="Courier New" w:eastAsia="Times New Roman" w:hAnsi="Courier New" w:cs="Courier New"/>
          <w:color w:val="6A8759"/>
          <w:sz w:val="16"/>
          <w:szCs w:val="16"/>
        </w:rPr>
        <w:t>"</w:t>
      </w:r>
      <w:r w:rsidRPr="00ED051B">
        <w:rPr>
          <w:rFonts w:ascii="Courier New" w:eastAsia="Times New Roman" w:hAnsi="Courier New" w:cs="Courier New"/>
          <w:color w:val="CC7832"/>
          <w:sz w:val="16"/>
          <w:szCs w:val="16"/>
        </w:rPr>
        <w:t xml:space="preserve">, new </w:t>
      </w:r>
      <w:proofErr w:type="spellStart"/>
      <w:r w:rsidRPr="00ED051B">
        <w:rPr>
          <w:rFonts w:ascii="Courier New" w:eastAsia="Times New Roman" w:hAnsi="Courier New" w:cs="Courier New"/>
          <w:color w:val="A9B7C6"/>
          <w:sz w:val="16"/>
          <w:szCs w:val="16"/>
        </w:rPr>
        <w:t>StringAdder</w:t>
      </w:r>
      <w:proofErr w:type="spellEnd"/>
      <w:r w:rsidRPr="00ED051B">
        <w:rPr>
          <w:rFonts w:ascii="Courier New" w:eastAsia="Times New Roman" w:hAnsi="Courier New" w:cs="Courier New"/>
          <w:color w:val="A9B7C6"/>
          <w:sz w:val="16"/>
          <w:szCs w:val="16"/>
        </w:rPr>
        <w:t>().add(</w:t>
      </w:r>
      <w:r w:rsidRPr="00ED051B">
        <w:rPr>
          <w:rFonts w:ascii="Courier New" w:eastAsia="Times New Roman" w:hAnsi="Courier New" w:cs="Courier New"/>
          <w:color w:val="6A8759"/>
          <w:sz w:val="16"/>
          <w:szCs w:val="16"/>
        </w:rPr>
        <w:t>"Yabba"</w:t>
      </w:r>
      <w:r w:rsidRPr="00ED051B">
        <w:rPr>
          <w:rFonts w:ascii="Courier New" w:eastAsia="Times New Roman" w:hAnsi="Courier New" w:cs="Courier New"/>
          <w:color w:val="CC7832"/>
          <w:sz w:val="16"/>
          <w:szCs w:val="16"/>
        </w:rPr>
        <w:t xml:space="preserve">, </w:t>
      </w:r>
      <w:r w:rsidRPr="00ED051B">
        <w:rPr>
          <w:rFonts w:ascii="Courier New" w:eastAsia="Times New Roman" w:hAnsi="Courier New" w:cs="Courier New"/>
          <w:color w:val="6A8759"/>
          <w:sz w:val="16"/>
          <w:szCs w:val="16"/>
        </w:rPr>
        <w:t>"Dabba"</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proofErr w:type="spellStart"/>
      <w:r w:rsidRPr="00ED051B">
        <w:rPr>
          <w:rFonts w:ascii="Courier New" w:eastAsia="Times New Roman" w:hAnsi="Courier New" w:cs="Courier New"/>
          <w:i/>
          <w:iCs/>
          <w:color w:val="A9B7C6"/>
          <w:sz w:val="16"/>
          <w:szCs w:val="16"/>
        </w:rPr>
        <w:t>assertEquals</w:t>
      </w:r>
      <w:proofErr w:type="spellEnd"/>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6A8759"/>
          <w:sz w:val="16"/>
          <w:szCs w:val="16"/>
        </w:rPr>
        <w:t>"</w:t>
      </w:r>
      <w:proofErr w:type="spellStart"/>
      <w:r w:rsidRPr="00ED051B">
        <w:rPr>
          <w:rFonts w:ascii="Courier New" w:eastAsia="Times New Roman" w:hAnsi="Courier New" w:cs="Courier New"/>
          <w:color w:val="6A8759"/>
          <w:sz w:val="16"/>
          <w:szCs w:val="16"/>
        </w:rPr>
        <w:t>nullDabba</w:t>
      </w:r>
      <w:proofErr w:type="spellEnd"/>
      <w:r w:rsidRPr="00ED051B">
        <w:rPr>
          <w:rFonts w:ascii="Courier New" w:eastAsia="Times New Roman" w:hAnsi="Courier New" w:cs="Courier New"/>
          <w:color w:val="6A8759"/>
          <w:sz w:val="16"/>
          <w:szCs w:val="16"/>
        </w:rPr>
        <w:t>"</w:t>
      </w:r>
      <w:r w:rsidRPr="00ED051B">
        <w:rPr>
          <w:rFonts w:ascii="Courier New" w:eastAsia="Times New Roman" w:hAnsi="Courier New" w:cs="Courier New"/>
          <w:color w:val="CC7832"/>
          <w:sz w:val="16"/>
          <w:szCs w:val="16"/>
        </w:rPr>
        <w:t xml:space="preserve">, new </w:t>
      </w:r>
      <w:proofErr w:type="spellStart"/>
      <w:r w:rsidRPr="00ED051B">
        <w:rPr>
          <w:rFonts w:ascii="Courier New" w:eastAsia="Times New Roman" w:hAnsi="Courier New" w:cs="Courier New"/>
          <w:color w:val="A9B7C6"/>
          <w:sz w:val="16"/>
          <w:szCs w:val="16"/>
        </w:rPr>
        <w:t>StringAdder</w:t>
      </w:r>
      <w:proofErr w:type="spellEnd"/>
      <w:r w:rsidRPr="00ED051B">
        <w:rPr>
          <w:rFonts w:ascii="Courier New" w:eastAsia="Times New Roman" w:hAnsi="Courier New" w:cs="Courier New"/>
          <w:color w:val="A9B7C6"/>
          <w:sz w:val="16"/>
          <w:szCs w:val="16"/>
        </w:rPr>
        <w:t>().add(</w:t>
      </w:r>
      <w:r w:rsidRPr="00ED051B">
        <w:rPr>
          <w:rFonts w:ascii="Courier New" w:eastAsia="Times New Roman" w:hAnsi="Courier New" w:cs="Courier New"/>
          <w:color w:val="CC7832"/>
          <w:sz w:val="16"/>
          <w:szCs w:val="16"/>
        </w:rPr>
        <w:t xml:space="preserve">null, </w:t>
      </w:r>
      <w:r w:rsidRPr="00ED051B">
        <w:rPr>
          <w:rFonts w:ascii="Courier New" w:eastAsia="Times New Roman" w:hAnsi="Courier New" w:cs="Courier New"/>
          <w:color w:val="6A8759"/>
          <w:sz w:val="16"/>
          <w:szCs w:val="16"/>
        </w:rPr>
        <w:t>"Dabba"</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proofErr w:type="spellStart"/>
      <w:r w:rsidRPr="00ED051B">
        <w:rPr>
          <w:rFonts w:ascii="Courier New" w:eastAsia="Times New Roman" w:hAnsi="Courier New" w:cs="Courier New"/>
          <w:i/>
          <w:iCs/>
          <w:color w:val="A9B7C6"/>
          <w:sz w:val="16"/>
          <w:szCs w:val="16"/>
        </w:rPr>
        <w:t>assertEquals</w:t>
      </w:r>
      <w:proofErr w:type="spellEnd"/>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6A8759"/>
          <w:sz w:val="16"/>
          <w:szCs w:val="16"/>
        </w:rPr>
        <w:t>"</w:t>
      </w:r>
      <w:proofErr w:type="spellStart"/>
      <w:r w:rsidRPr="00ED051B">
        <w:rPr>
          <w:rFonts w:ascii="Courier New" w:eastAsia="Times New Roman" w:hAnsi="Courier New" w:cs="Courier New"/>
          <w:color w:val="6A8759"/>
          <w:sz w:val="16"/>
          <w:szCs w:val="16"/>
        </w:rPr>
        <w:t>Yabbanull</w:t>
      </w:r>
      <w:proofErr w:type="spellEnd"/>
      <w:r w:rsidRPr="00ED051B">
        <w:rPr>
          <w:rFonts w:ascii="Courier New" w:eastAsia="Times New Roman" w:hAnsi="Courier New" w:cs="Courier New"/>
          <w:color w:val="6A8759"/>
          <w:sz w:val="16"/>
          <w:szCs w:val="16"/>
        </w:rPr>
        <w:t>"</w:t>
      </w:r>
      <w:r w:rsidRPr="00ED051B">
        <w:rPr>
          <w:rFonts w:ascii="Courier New" w:eastAsia="Times New Roman" w:hAnsi="Courier New" w:cs="Courier New"/>
          <w:color w:val="CC7832"/>
          <w:sz w:val="16"/>
          <w:szCs w:val="16"/>
        </w:rPr>
        <w:t xml:space="preserve">, new </w:t>
      </w:r>
      <w:proofErr w:type="spellStart"/>
      <w:r w:rsidRPr="00ED051B">
        <w:rPr>
          <w:rFonts w:ascii="Courier New" w:eastAsia="Times New Roman" w:hAnsi="Courier New" w:cs="Courier New"/>
          <w:color w:val="A9B7C6"/>
          <w:sz w:val="16"/>
          <w:szCs w:val="16"/>
        </w:rPr>
        <w:t>StringAdder</w:t>
      </w:r>
      <w:proofErr w:type="spellEnd"/>
      <w:r w:rsidRPr="00ED051B">
        <w:rPr>
          <w:rFonts w:ascii="Courier New" w:eastAsia="Times New Roman" w:hAnsi="Courier New" w:cs="Courier New"/>
          <w:color w:val="A9B7C6"/>
          <w:sz w:val="16"/>
          <w:szCs w:val="16"/>
        </w:rPr>
        <w:t>().add(</w:t>
      </w:r>
      <w:r w:rsidRPr="00ED051B">
        <w:rPr>
          <w:rFonts w:ascii="Courier New" w:eastAsia="Times New Roman" w:hAnsi="Courier New" w:cs="Courier New"/>
          <w:color w:val="6A8759"/>
          <w:sz w:val="16"/>
          <w:szCs w:val="16"/>
        </w:rPr>
        <w:t>"Yabba"</w:t>
      </w:r>
      <w:r w:rsidRPr="00ED051B">
        <w:rPr>
          <w:rFonts w:ascii="Courier New" w:eastAsia="Times New Roman" w:hAnsi="Courier New" w:cs="Courier New"/>
          <w:color w:val="CC7832"/>
          <w:sz w:val="16"/>
          <w:szCs w:val="16"/>
        </w:rPr>
        <w:t>, null</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proofErr w:type="spellStart"/>
      <w:r w:rsidRPr="00ED051B">
        <w:rPr>
          <w:rFonts w:ascii="Courier New" w:eastAsia="Times New Roman" w:hAnsi="Courier New" w:cs="Courier New"/>
          <w:i/>
          <w:iCs/>
          <w:color w:val="A9B7C6"/>
          <w:sz w:val="16"/>
          <w:szCs w:val="16"/>
        </w:rPr>
        <w:t>assertEquals</w:t>
      </w:r>
      <w:proofErr w:type="spellEnd"/>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6A8759"/>
          <w:sz w:val="16"/>
          <w:szCs w:val="16"/>
        </w:rPr>
        <w:t>"</w:t>
      </w:r>
      <w:proofErr w:type="spellStart"/>
      <w:r w:rsidRPr="00ED051B">
        <w:rPr>
          <w:rFonts w:ascii="Courier New" w:eastAsia="Times New Roman" w:hAnsi="Courier New" w:cs="Courier New"/>
          <w:color w:val="6A8759"/>
          <w:sz w:val="16"/>
          <w:szCs w:val="16"/>
        </w:rPr>
        <w:t>nullnull</w:t>
      </w:r>
      <w:proofErr w:type="spellEnd"/>
      <w:r w:rsidRPr="00ED051B">
        <w:rPr>
          <w:rFonts w:ascii="Courier New" w:eastAsia="Times New Roman" w:hAnsi="Courier New" w:cs="Courier New"/>
          <w:color w:val="6A8759"/>
          <w:sz w:val="16"/>
          <w:szCs w:val="16"/>
        </w:rPr>
        <w:t>"</w:t>
      </w:r>
      <w:r w:rsidRPr="00ED051B">
        <w:rPr>
          <w:rFonts w:ascii="Courier New" w:eastAsia="Times New Roman" w:hAnsi="Courier New" w:cs="Courier New"/>
          <w:color w:val="CC7832"/>
          <w:sz w:val="16"/>
          <w:szCs w:val="16"/>
        </w:rPr>
        <w:t xml:space="preserve">, new </w:t>
      </w:r>
      <w:proofErr w:type="spellStart"/>
      <w:r w:rsidRPr="00ED051B">
        <w:rPr>
          <w:rFonts w:ascii="Courier New" w:eastAsia="Times New Roman" w:hAnsi="Courier New" w:cs="Courier New"/>
          <w:color w:val="A9B7C6"/>
          <w:sz w:val="16"/>
          <w:szCs w:val="16"/>
        </w:rPr>
        <w:t>StringAdder</w:t>
      </w:r>
      <w:proofErr w:type="spellEnd"/>
      <w:r w:rsidRPr="00ED051B">
        <w:rPr>
          <w:rFonts w:ascii="Courier New" w:eastAsia="Times New Roman" w:hAnsi="Courier New" w:cs="Courier New"/>
          <w:color w:val="A9B7C6"/>
          <w:sz w:val="16"/>
          <w:szCs w:val="16"/>
        </w:rPr>
        <w:t>().add(</w:t>
      </w:r>
      <w:r w:rsidRPr="00ED051B">
        <w:rPr>
          <w:rFonts w:ascii="Courier New" w:eastAsia="Times New Roman" w:hAnsi="Courier New" w:cs="Courier New"/>
          <w:color w:val="CC7832"/>
          <w:sz w:val="16"/>
          <w:szCs w:val="16"/>
        </w:rPr>
        <w:t>null, null</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A9B7C6"/>
          <w:sz w:val="16"/>
          <w:szCs w:val="16"/>
        </w:rPr>
        <w:br/>
      </w:r>
      <w:r w:rsidRPr="00ED051B">
        <w:rPr>
          <w:rFonts w:ascii="Courier New" w:eastAsia="Times New Roman" w:hAnsi="Courier New" w:cs="Courier New"/>
          <w:color w:val="A9B7C6"/>
          <w:sz w:val="16"/>
          <w:szCs w:val="16"/>
        </w:rPr>
        <w:br/>
        <w:t xml:space="preserve">   </w:t>
      </w:r>
      <w:r w:rsidRPr="00ED051B">
        <w:rPr>
          <w:rFonts w:ascii="Courier New" w:eastAsia="Times New Roman" w:hAnsi="Courier New" w:cs="Courier New"/>
          <w:color w:val="BBB529"/>
          <w:sz w:val="16"/>
          <w:szCs w:val="16"/>
        </w:rPr>
        <w:t>@Test</w:t>
      </w:r>
      <w:r w:rsidRPr="00ED051B">
        <w:rPr>
          <w:rFonts w:ascii="Courier New" w:eastAsia="Times New Roman" w:hAnsi="Courier New" w:cs="Courier New"/>
          <w:color w:val="BBB529"/>
          <w:sz w:val="16"/>
          <w:szCs w:val="16"/>
        </w:rPr>
        <w:br/>
        <w:t xml:space="preserve">   </w:t>
      </w:r>
      <w:r w:rsidRPr="00ED051B">
        <w:rPr>
          <w:rFonts w:ascii="Courier New" w:eastAsia="Times New Roman" w:hAnsi="Courier New" w:cs="Courier New"/>
          <w:color w:val="CC7832"/>
          <w:sz w:val="16"/>
          <w:szCs w:val="16"/>
        </w:rPr>
        <w:t xml:space="preserve">void </w:t>
      </w:r>
      <w:proofErr w:type="spellStart"/>
      <w:r w:rsidRPr="00ED051B">
        <w:rPr>
          <w:rFonts w:ascii="Courier New" w:eastAsia="Times New Roman" w:hAnsi="Courier New" w:cs="Courier New"/>
          <w:color w:val="FFC66D"/>
          <w:sz w:val="16"/>
          <w:szCs w:val="16"/>
        </w:rPr>
        <w:t>isType</w:t>
      </w:r>
      <w:proofErr w:type="spellEnd"/>
      <w:r w:rsidRPr="00ED051B">
        <w:rPr>
          <w:rFonts w:ascii="Courier New" w:eastAsia="Times New Roman" w:hAnsi="Courier New" w:cs="Courier New"/>
          <w:color w:val="A9B7C6"/>
          <w:sz w:val="16"/>
          <w:szCs w:val="16"/>
        </w:rPr>
        <w:t>() {</w:t>
      </w:r>
      <w:r w:rsidRPr="00ED051B">
        <w:rPr>
          <w:rFonts w:ascii="Courier New" w:eastAsia="Times New Roman" w:hAnsi="Courier New" w:cs="Courier New"/>
          <w:color w:val="A9B7C6"/>
          <w:sz w:val="16"/>
          <w:szCs w:val="16"/>
        </w:rPr>
        <w:br/>
        <w:t xml:space="preserve">      </w:t>
      </w:r>
      <w:proofErr w:type="spellStart"/>
      <w:r w:rsidRPr="00ED051B">
        <w:rPr>
          <w:rFonts w:ascii="Courier New" w:eastAsia="Times New Roman" w:hAnsi="Courier New" w:cs="Courier New"/>
          <w:i/>
          <w:iCs/>
          <w:color w:val="A9B7C6"/>
          <w:sz w:val="16"/>
          <w:szCs w:val="16"/>
        </w:rPr>
        <w:t>assertTrue</w:t>
      </w:r>
      <w:proofErr w:type="spellEnd"/>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CC7832"/>
          <w:sz w:val="16"/>
          <w:szCs w:val="16"/>
        </w:rPr>
        <w:t xml:space="preserve">new </w:t>
      </w:r>
      <w:proofErr w:type="spellStart"/>
      <w:r w:rsidRPr="00ED051B">
        <w:rPr>
          <w:rFonts w:ascii="Courier New" w:eastAsia="Times New Roman" w:hAnsi="Courier New" w:cs="Courier New"/>
          <w:color w:val="A9B7C6"/>
          <w:sz w:val="16"/>
          <w:szCs w:val="16"/>
        </w:rPr>
        <w:t>StringAdder</w:t>
      </w:r>
      <w:proofErr w:type="spellEnd"/>
      <w:r w:rsidRPr="00ED051B">
        <w:rPr>
          <w:rFonts w:ascii="Courier New" w:eastAsia="Times New Roman" w:hAnsi="Courier New" w:cs="Courier New"/>
          <w:color w:val="A9B7C6"/>
          <w:sz w:val="16"/>
          <w:szCs w:val="16"/>
        </w:rPr>
        <w:t>().</w:t>
      </w:r>
      <w:proofErr w:type="spellStart"/>
      <w:r w:rsidRPr="00ED051B">
        <w:rPr>
          <w:rFonts w:ascii="Courier New" w:eastAsia="Times New Roman" w:hAnsi="Courier New" w:cs="Courier New"/>
          <w:color w:val="A9B7C6"/>
          <w:sz w:val="16"/>
          <w:szCs w:val="16"/>
        </w:rPr>
        <w:t>isType</w:t>
      </w:r>
      <w:proofErr w:type="spellEnd"/>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6A8759"/>
          <w:sz w:val="16"/>
          <w:szCs w:val="16"/>
        </w:rPr>
        <w:t>"Hi Mom"</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proofErr w:type="spellStart"/>
      <w:r w:rsidRPr="00ED051B">
        <w:rPr>
          <w:rFonts w:ascii="Courier New" w:eastAsia="Times New Roman" w:hAnsi="Courier New" w:cs="Courier New"/>
          <w:i/>
          <w:iCs/>
          <w:color w:val="A9B7C6"/>
          <w:sz w:val="16"/>
          <w:szCs w:val="16"/>
        </w:rPr>
        <w:t>assertFalse</w:t>
      </w:r>
      <w:proofErr w:type="spellEnd"/>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CC7832"/>
          <w:sz w:val="16"/>
          <w:szCs w:val="16"/>
        </w:rPr>
        <w:t xml:space="preserve">new </w:t>
      </w:r>
      <w:proofErr w:type="spellStart"/>
      <w:r w:rsidRPr="00ED051B">
        <w:rPr>
          <w:rFonts w:ascii="Courier New" w:eastAsia="Times New Roman" w:hAnsi="Courier New" w:cs="Courier New"/>
          <w:color w:val="A9B7C6"/>
          <w:sz w:val="16"/>
          <w:szCs w:val="16"/>
        </w:rPr>
        <w:t>StringAdder</w:t>
      </w:r>
      <w:proofErr w:type="spellEnd"/>
      <w:r w:rsidRPr="00ED051B">
        <w:rPr>
          <w:rFonts w:ascii="Courier New" w:eastAsia="Times New Roman" w:hAnsi="Courier New" w:cs="Courier New"/>
          <w:color w:val="A9B7C6"/>
          <w:sz w:val="16"/>
          <w:szCs w:val="16"/>
        </w:rPr>
        <w:t>().</w:t>
      </w:r>
      <w:proofErr w:type="spellStart"/>
      <w:r w:rsidRPr="00ED051B">
        <w:rPr>
          <w:rFonts w:ascii="Courier New" w:eastAsia="Times New Roman" w:hAnsi="Courier New" w:cs="Courier New"/>
          <w:color w:val="A9B7C6"/>
          <w:sz w:val="16"/>
          <w:szCs w:val="16"/>
        </w:rPr>
        <w:t>isType</w:t>
      </w:r>
      <w:proofErr w:type="spellEnd"/>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6897BB"/>
          <w:sz w:val="16"/>
          <w:szCs w:val="16"/>
        </w:rPr>
        <w:t>24</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CC7832"/>
          <w:sz w:val="16"/>
          <w:szCs w:val="16"/>
        </w:rPr>
        <w:t>;</w:t>
      </w:r>
      <w:r w:rsidRPr="00ED051B">
        <w:rPr>
          <w:rFonts w:ascii="Courier New" w:eastAsia="Times New Roman" w:hAnsi="Courier New" w:cs="Courier New"/>
          <w:color w:val="CC7832"/>
          <w:sz w:val="16"/>
          <w:szCs w:val="16"/>
        </w:rPr>
        <w:br/>
        <w:t xml:space="preserve">   </w:t>
      </w:r>
      <w:r w:rsidRPr="00ED051B">
        <w:rPr>
          <w:rFonts w:ascii="Courier New" w:eastAsia="Times New Roman" w:hAnsi="Courier New" w:cs="Courier New"/>
          <w:color w:val="A9B7C6"/>
          <w:sz w:val="16"/>
          <w:szCs w:val="16"/>
        </w:rPr>
        <w:t>}</w:t>
      </w:r>
      <w:r w:rsidRPr="00ED051B">
        <w:rPr>
          <w:rFonts w:ascii="Courier New" w:eastAsia="Times New Roman" w:hAnsi="Courier New" w:cs="Courier New"/>
          <w:color w:val="A9B7C6"/>
          <w:sz w:val="16"/>
          <w:szCs w:val="16"/>
        </w:rPr>
        <w:br/>
        <w:t>}</w:t>
      </w:r>
    </w:p>
    <w:p w14:paraId="2F368E0E" w14:textId="77777777" w:rsidR="00762895" w:rsidRPr="00FC2C16" w:rsidRDefault="00762895" w:rsidP="00FC2C16"/>
    <w:p w14:paraId="2581BBC9" w14:textId="383A8DC2" w:rsidR="0036372A" w:rsidRDefault="00FC2C16" w:rsidP="00FC2C16">
      <w:pPr>
        <w:pStyle w:val="Heading2"/>
      </w:pPr>
      <w:bookmarkStart w:id="14" w:name="_Toc52111542"/>
      <w:r>
        <w:lastRenderedPageBreak/>
        <w:t xml:space="preserve">Writing Testable Code </w:t>
      </w:r>
      <w:proofErr w:type="gramStart"/>
      <w:r>
        <w:t>With</w:t>
      </w:r>
      <w:proofErr w:type="gramEnd"/>
      <w:r>
        <w:t xml:space="preserve"> Dependency Injection</w:t>
      </w:r>
      <w:bookmarkEnd w:id="14"/>
    </w:p>
    <w:p w14:paraId="71F0C0DF" w14:textId="3BE0E6BC" w:rsidR="00762895" w:rsidRDefault="00FC2C16" w:rsidP="00FC2C16">
      <w:r>
        <w:t>Often developers develop with the idea of testing as an afterthought, something to be considered when the component is finished being written. Doing so often leads to components that are difficult to debug due to high coupling. In the below guide</w:t>
      </w:r>
      <w:r w:rsidR="00EB555D">
        <w:t>,</w:t>
      </w:r>
      <w:r>
        <w:t xml:space="preserve"> we will illustrate how to compose one</w:t>
      </w:r>
      <w:r w:rsidR="00EB555D">
        <w:t>'</w:t>
      </w:r>
      <w:r>
        <w:t>s component in such a way that dependencies are injected at runtime</w:t>
      </w:r>
      <w:r w:rsidR="002B3678">
        <w:t>. This will permit the injection of mock dependencies during test execution</w:t>
      </w:r>
      <w:r w:rsidR="00EB555D">
        <w:t>.</w:t>
      </w:r>
      <w:r w:rsidR="002B3678">
        <w:t xml:space="preserve"> </w:t>
      </w:r>
    </w:p>
    <w:p w14:paraId="11A256CC" w14:textId="77777777" w:rsidR="004A28AC" w:rsidRDefault="004A28AC" w:rsidP="00FC2C16"/>
    <w:p w14:paraId="501C8B70" w14:textId="7AAFA617" w:rsidR="00762895" w:rsidRDefault="00762895" w:rsidP="00FC2C16">
      <w:r>
        <w:t>In the above example</w:t>
      </w:r>
      <w:r w:rsidR="00EB555D">
        <w:t>,</w:t>
      </w:r>
      <w:r>
        <w:t xml:space="preserve"> it might occur to you that creating a pure Unit Test for </w:t>
      </w:r>
      <w:proofErr w:type="spellStart"/>
      <w:r>
        <w:t>AddThings</w:t>
      </w:r>
      <w:proofErr w:type="spellEnd"/>
      <w:r>
        <w:t xml:space="preserve"> would be difficult. This is due to the high coupling between AddThings.java and the Adders. This is illustrated here:</w:t>
      </w:r>
    </w:p>
    <w:p w14:paraId="5C344AD3" w14:textId="5D275997" w:rsidR="00762895" w:rsidRDefault="00762895" w:rsidP="00FC2C16"/>
    <w:p w14:paraId="798A5BA2" w14:textId="1E254E4C" w:rsidR="00762895" w:rsidRPr="00003FEF" w:rsidRDefault="00762895" w:rsidP="007628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6"/>
          <w:szCs w:val="16"/>
        </w:rPr>
      </w:pPr>
      <w:r w:rsidRPr="00003FEF">
        <w:rPr>
          <w:rFonts w:ascii="Courier New" w:eastAsia="Times New Roman" w:hAnsi="Courier New" w:cs="Courier New"/>
          <w:color w:val="CC7832"/>
          <w:sz w:val="16"/>
          <w:szCs w:val="16"/>
        </w:rPr>
        <w:t xml:space="preserve">public class </w:t>
      </w:r>
      <w:proofErr w:type="spellStart"/>
      <w:r w:rsidRPr="00003FEF">
        <w:rPr>
          <w:rFonts w:ascii="Courier New" w:eastAsia="Times New Roman" w:hAnsi="Courier New" w:cs="Courier New"/>
          <w:color w:val="A9B7C6"/>
          <w:sz w:val="16"/>
          <w:szCs w:val="16"/>
        </w:rPr>
        <w:t>AddThings</w:t>
      </w:r>
      <w:proofErr w:type="spellEnd"/>
      <w:r w:rsidRPr="00003FEF">
        <w:rPr>
          <w:rFonts w:ascii="Courier New" w:eastAsia="Times New Roman" w:hAnsi="Courier New" w:cs="Courier New"/>
          <w:color w:val="A9B7C6"/>
          <w:sz w:val="16"/>
          <w:szCs w:val="16"/>
        </w:rPr>
        <w:t xml:space="preserve"> {</w:t>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808080"/>
          <w:sz w:val="16"/>
          <w:szCs w:val="16"/>
        </w:rPr>
        <w:t xml:space="preserve">// We couple </w:t>
      </w:r>
      <w:proofErr w:type="spellStart"/>
      <w:r w:rsidRPr="00003FEF">
        <w:rPr>
          <w:rFonts w:ascii="Courier New" w:eastAsia="Times New Roman" w:hAnsi="Courier New" w:cs="Courier New"/>
          <w:color w:val="808080"/>
          <w:sz w:val="16"/>
          <w:szCs w:val="16"/>
        </w:rPr>
        <w:t>AddThings</w:t>
      </w:r>
      <w:proofErr w:type="spellEnd"/>
      <w:r w:rsidRPr="00003FEF">
        <w:rPr>
          <w:rFonts w:ascii="Courier New" w:eastAsia="Times New Roman" w:hAnsi="Courier New" w:cs="Courier New"/>
          <w:color w:val="808080"/>
          <w:sz w:val="16"/>
          <w:szCs w:val="16"/>
        </w:rPr>
        <w:t xml:space="preserve"> to the Adders here:</w:t>
      </w:r>
      <w:r w:rsidRPr="00003FEF">
        <w:rPr>
          <w:rFonts w:ascii="Courier New" w:eastAsia="Times New Roman" w:hAnsi="Courier New" w:cs="Courier New"/>
          <w:color w:val="808080"/>
          <w:sz w:val="16"/>
          <w:szCs w:val="16"/>
        </w:rPr>
        <w:br/>
        <w:t xml:space="preserve">   </w:t>
      </w:r>
      <w:r w:rsidRPr="00003FEF">
        <w:rPr>
          <w:rFonts w:ascii="Courier New" w:eastAsia="Times New Roman" w:hAnsi="Courier New" w:cs="Courier New"/>
          <w:color w:val="CC7832"/>
          <w:sz w:val="16"/>
          <w:szCs w:val="16"/>
        </w:rPr>
        <w:t xml:space="preserve">private </w:t>
      </w:r>
      <w:proofErr w:type="spellStart"/>
      <w:r w:rsidRPr="00003FEF">
        <w:rPr>
          <w:rFonts w:ascii="Courier New" w:eastAsia="Times New Roman" w:hAnsi="Courier New" w:cs="Courier New"/>
          <w:color w:val="A9B7C6"/>
          <w:sz w:val="16"/>
          <w:szCs w:val="16"/>
        </w:rPr>
        <w:t>ArrayList</w:t>
      </w:r>
      <w:proofErr w:type="spellEnd"/>
      <w:r w:rsidRPr="00003FEF">
        <w:rPr>
          <w:rFonts w:ascii="Courier New" w:eastAsia="Times New Roman" w:hAnsi="Courier New" w:cs="Courier New"/>
          <w:color w:val="A9B7C6"/>
          <w:sz w:val="16"/>
          <w:szCs w:val="16"/>
        </w:rPr>
        <w:t xml:space="preserve">&lt;Adder&lt;?&gt;&gt; </w:t>
      </w:r>
      <w:r w:rsidRPr="00003FEF">
        <w:rPr>
          <w:rFonts w:ascii="Courier New" w:eastAsia="Times New Roman" w:hAnsi="Courier New" w:cs="Courier New"/>
          <w:color w:val="9876AA"/>
          <w:sz w:val="16"/>
          <w:szCs w:val="16"/>
        </w:rPr>
        <w:t xml:space="preserve">adders </w:t>
      </w:r>
      <w:r w:rsidRPr="00003FEF">
        <w:rPr>
          <w:rFonts w:ascii="Courier New" w:eastAsia="Times New Roman" w:hAnsi="Courier New" w:cs="Courier New"/>
          <w:color w:val="A9B7C6"/>
          <w:sz w:val="16"/>
          <w:szCs w:val="16"/>
        </w:rPr>
        <w:t xml:space="preserve">= </w:t>
      </w:r>
      <w:r w:rsidRPr="00003FEF">
        <w:rPr>
          <w:rFonts w:ascii="Courier New" w:eastAsia="Times New Roman" w:hAnsi="Courier New" w:cs="Courier New"/>
          <w:color w:val="CC7832"/>
          <w:sz w:val="16"/>
          <w:szCs w:val="16"/>
        </w:rPr>
        <w:t xml:space="preserve">new </w:t>
      </w:r>
      <w:proofErr w:type="spellStart"/>
      <w:r w:rsidRPr="00003FEF">
        <w:rPr>
          <w:rFonts w:ascii="Courier New" w:eastAsia="Times New Roman" w:hAnsi="Courier New" w:cs="Courier New"/>
          <w:color w:val="A9B7C6"/>
          <w:sz w:val="16"/>
          <w:szCs w:val="16"/>
        </w:rPr>
        <w:t>ArrayList</w:t>
      </w:r>
      <w:proofErr w:type="spellEnd"/>
      <w:r w:rsidRPr="00003FEF">
        <w:rPr>
          <w:rFonts w:ascii="Courier New" w:eastAsia="Times New Roman" w:hAnsi="Courier New" w:cs="Courier New"/>
          <w:color w:val="A9B7C6"/>
          <w:sz w:val="16"/>
          <w:szCs w:val="16"/>
        </w:rPr>
        <w:t>&lt;&gt;() {{</w:t>
      </w:r>
      <w:r w:rsidRPr="00003FEF">
        <w:rPr>
          <w:rFonts w:ascii="Courier New" w:eastAsia="Times New Roman" w:hAnsi="Courier New" w:cs="Courier New"/>
          <w:color w:val="A9B7C6"/>
          <w:sz w:val="16"/>
          <w:szCs w:val="16"/>
        </w:rPr>
        <w:br/>
        <w:t xml:space="preserve">      add(</w:t>
      </w:r>
      <w:r w:rsidRPr="00003FEF">
        <w:rPr>
          <w:rFonts w:ascii="Courier New" w:eastAsia="Times New Roman" w:hAnsi="Courier New" w:cs="Courier New"/>
          <w:color w:val="CC7832"/>
          <w:sz w:val="16"/>
          <w:szCs w:val="16"/>
        </w:rPr>
        <w:t xml:space="preserve">new </w:t>
      </w:r>
      <w:proofErr w:type="spellStart"/>
      <w:r w:rsidRPr="00003FEF">
        <w:rPr>
          <w:rFonts w:ascii="Courier New" w:eastAsia="Times New Roman" w:hAnsi="Courier New" w:cs="Courier New"/>
          <w:color w:val="A9B7C6"/>
          <w:sz w:val="16"/>
          <w:szCs w:val="16"/>
        </w:rPr>
        <w:t>NumberAdder</w:t>
      </w:r>
      <w:proofErr w:type="spellEnd"/>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t xml:space="preserve">      </w:t>
      </w:r>
      <w:r w:rsidRPr="00003FEF">
        <w:rPr>
          <w:rFonts w:ascii="Courier New" w:eastAsia="Times New Roman" w:hAnsi="Courier New" w:cs="Courier New"/>
          <w:color w:val="A9B7C6"/>
          <w:sz w:val="16"/>
          <w:szCs w:val="16"/>
        </w:rPr>
        <w:t>add(</w:t>
      </w:r>
      <w:r w:rsidRPr="00003FEF">
        <w:rPr>
          <w:rFonts w:ascii="Courier New" w:eastAsia="Times New Roman" w:hAnsi="Courier New" w:cs="Courier New"/>
          <w:color w:val="CC7832"/>
          <w:sz w:val="16"/>
          <w:szCs w:val="16"/>
        </w:rPr>
        <w:t xml:space="preserve">new </w:t>
      </w:r>
      <w:proofErr w:type="spellStart"/>
      <w:r w:rsidRPr="00003FEF">
        <w:rPr>
          <w:rFonts w:ascii="Courier New" w:eastAsia="Times New Roman" w:hAnsi="Courier New" w:cs="Courier New"/>
          <w:color w:val="A9B7C6"/>
          <w:sz w:val="16"/>
          <w:szCs w:val="16"/>
        </w:rPr>
        <w:t>StringAdder</w:t>
      </w:r>
      <w:proofErr w:type="spellEnd"/>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t xml:space="preserve">   </w:t>
      </w:r>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CC7832"/>
          <w:sz w:val="16"/>
          <w:szCs w:val="16"/>
        </w:rPr>
        <w:t>;</w:t>
      </w:r>
    </w:p>
    <w:p w14:paraId="49A4E6FF" w14:textId="3E00902A" w:rsidR="00762895" w:rsidRPr="00FC2C16" w:rsidRDefault="00762895" w:rsidP="00FC2C16">
      <w:r>
        <w:t>How could we straighten this up so that we can have a Unit Test for AddThings.java in addition to its integration test? The answer is we can inject the dependencies during its construction.</w:t>
      </w:r>
    </w:p>
    <w:p w14:paraId="1DA674FA" w14:textId="77777777" w:rsidR="00EE12BD" w:rsidRPr="00003FEF" w:rsidRDefault="00EE12BD" w:rsidP="00EE1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6"/>
          <w:szCs w:val="16"/>
        </w:rPr>
      </w:pPr>
      <w:r w:rsidRPr="00003FEF">
        <w:rPr>
          <w:rFonts w:ascii="Courier New" w:eastAsia="Times New Roman" w:hAnsi="Courier New" w:cs="Courier New"/>
          <w:i/>
          <w:iCs/>
          <w:color w:val="629755"/>
          <w:sz w:val="16"/>
          <w:szCs w:val="16"/>
        </w:rPr>
        <w:t>/**</w:t>
      </w:r>
      <w:r w:rsidRPr="00003FEF">
        <w:rPr>
          <w:rFonts w:ascii="Courier New" w:eastAsia="Times New Roman" w:hAnsi="Courier New" w:cs="Courier New"/>
          <w:i/>
          <w:iCs/>
          <w:color w:val="629755"/>
          <w:sz w:val="16"/>
          <w:szCs w:val="16"/>
        </w:rPr>
        <w:br/>
        <w:t xml:space="preserve"> * Adds objects together if possible</w:t>
      </w:r>
      <w:r w:rsidRPr="00003FEF">
        <w:rPr>
          <w:rFonts w:ascii="Courier New" w:eastAsia="Times New Roman" w:hAnsi="Courier New" w:cs="Courier New"/>
          <w:i/>
          <w:iCs/>
          <w:color w:val="629755"/>
          <w:sz w:val="16"/>
          <w:szCs w:val="16"/>
        </w:rPr>
        <w:br/>
        <w:t xml:space="preserve"> */</w:t>
      </w:r>
      <w:r w:rsidRPr="00003FEF">
        <w:rPr>
          <w:rFonts w:ascii="Courier New" w:eastAsia="Times New Roman" w:hAnsi="Courier New" w:cs="Courier New"/>
          <w:i/>
          <w:iCs/>
          <w:color w:val="629755"/>
          <w:sz w:val="16"/>
          <w:szCs w:val="16"/>
        </w:rPr>
        <w:br/>
      </w:r>
      <w:r w:rsidRPr="00003FEF">
        <w:rPr>
          <w:rFonts w:ascii="Courier New" w:eastAsia="Times New Roman" w:hAnsi="Courier New" w:cs="Courier New"/>
          <w:color w:val="CC7832"/>
          <w:sz w:val="16"/>
          <w:szCs w:val="16"/>
        </w:rPr>
        <w:t xml:space="preserve">public class </w:t>
      </w:r>
      <w:proofErr w:type="spellStart"/>
      <w:r w:rsidRPr="00003FEF">
        <w:rPr>
          <w:rFonts w:ascii="Courier New" w:eastAsia="Times New Roman" w:hAnsi="Courier New" w:cs="Courier New"/>
          <w:color w:val="A9B7C6"/>
          <w:sz w:val="16"/>
          <w:szCs w:val="16"/>
        </w:rPr>
        <w:t>AddThings</w:t>
      </w:r>
      <w:proofErr w:type="spellEnd"/>
      <w:r w:rsidRPr="00003FEF">
        <w:rPr>
          <w:rFonts w:ascii="Courier New" w:eastAsia="Times New Roman" w:hAnsi="Courier New" w:cs="Courier New"/>
          <w:color w:val="A9B7C6"/>
          <w:sz w:val="16"/>
          <w:szCs w:val="16"/>
        </w:rPr>
        <w:t xml:space="preserve"> {</w:t>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808080"/>
          <w:sz w:val="16"/>
          <w:szCs w:val="16"/>
        </w:rPr>
        <w:t xml:space="preserve">// We couple </w:t>
      </w:r>
      <w:proofErr w:type="spellStart"/>
      <w:r w:rsidRPr="00003FEF">
        <w:rPr>
          <w:rFonts w:ascii="Courier New" w:eastAsia="Times New Roman" w:hAnsi="Courier New" w:cs="Courier New"/>
          <w:color w:val="808080"/>
          <w:sz w:val="16"/>
          <w:szCs w:val="16"/>
        </w:rPr>
        <w:t>AddThings</w:t>
      </w:r>
      <w:proofErr w:type="spellEnd"/>
      <w:r w:rsidRPr="00003FEF">
        <w:rPr>
          <w:rFonts w:ascii="Courier New" w:eastAsia="Times New Roman" w:hAnsi="Courier New" w:cs="Courier New"/>
          <w:color w:val="808080"/>
          <w:sz w:val="16"/>
          <w:szCs w:val="16"/>
        </w:rPr>
        <w:t xml:space="preserve"> to the Adders here:</w:t>
      </w:r>
      <w:r w:rsidRPr="00003FEF">
        <w:rPr>
          <w:rFonts w:ascii="Courier New" w:eastAsia="Times New Roman" w:hAnsi="Courier New" w:cs="Courier New"/>
          <w:color w:val="808080"/>
          <w:sz w:val="16"/>
          <w:szCs w:val="16"/>
        </w:rPr>
        <w:br/>
        <w:t xml:space="preserve">   </w:t>
      </w:r>
      <w:r w:rsidRPr="00003FEF">
        <w:rPr>
          <w:rFonts w:ascii="Courier New" w:eastAsia="Times New Roman" w:hAnsi="Courier New" w:cs="Courier New"/>
          <w:color w:val="CC7832"/>
          <w:sz w:val="16"/>
          <w:szCs w:val="16"/>
        </w:rPr>
        <w:t xml:space="preserve">private </w:t>
      </w:r>
      <w:proofErr w:type="spellStart"/>
      <w:r w:rsidRPr="00003FEF">
        <w:rPr>
          <w:rFonts w:ascii="Courier New" w:eastAsia="Times New Roman" w:hAnsi="Courier New" w:cs="Courier New"/>
          <w:color w:val="A9B7C6"/>
          <w:sz w:val="16"/>
          <w:szCs w:val="16"/>
        </w:rPr>
        <w:t>ArrayList</w:t>
      </w:r>
      <w:proofErr w:type="spellEnd"/>
      <w:r w:rsidRPr="00003FEF">
        <w:rPr>
          <w:rFonts w:ascii="Courier New" w:eastAsia="Times New Roman" w:hAnsi="Courier New" w:cs="Courier New"/>
          <w:color w:val="A9B7C6"/>
          <w:sz w:val="16"/>
          <w:szCs w:val="16"/>
        </w:rPr>
        <w:t xml:space="preserve">&lt;Adder&lt;?&gt;&gt; </w:t>
      </w:r>
      <w:r w:rsidRPr="00003FEF">
        <w:rPr>
          <w:rFonts w:ascii="Courier New" w:eastAsia="Times New Roman" w:hAnsi="Courier New" w:cs="Courier New"/>
          <w:color w:val="9876AA"/>
          <w:sz w:val="16"/>
          <w:szCs w:val="16"/>
        </w:rPr>
        <w:t xml:space="preserve">adders </w:t>
      </w:r>
      <w:r w:rsidRPr="00003FEF">
        <w:rPr>
          <w:rFonts w:ascii="Courier New" w:eastAsia="Times New Roman" w:hAnsi="Courier New" w:cs="Courier New"/>
          <w:color w:val="A9B7C6"/>
          <w:sz w:val="16"/>
          <w:szCs w:val="16"/>
        </w:rPr>
        <w:t xml:space="preserve">= </w:t>
      </w:r>
      <w:r w:rsidRPr="00003FEF">
        <w:rPr>
          <w:rFonts w:ascii="Courier New" w:eastAsia="Times New Roman" w:hAnsi="Courier New" w:cs="Courier New"/>
          <w:color w:val="CC7832"/>
          <w:sz w:val="16"/>
          <w:szCs w:val="16"/>
        </w:rPr>
        <w:t xml:space="preserve">new </w:t>
      </w:r>
      <w:proofErr w:type="spellStart"/>
      <w:r w:rsidRPr="00003FEF">
        <w:rPr>
          <w:rFonts w:ascii="Courier New" w:eastAsia="Times New Roman" w:hAnsi="Courier New" w:cs="Courier New"/>
          <w:color w:val="A9B7C6"/>
          <w:sz w:val="16"/>
          <w:szCs w:val="16"/>
        </w:rPr>
        <w:t>ArrayList</w:t>
      </w:r>
      <w:proofErr w:type="spellEnd"/>
      <w:r w:rsidRPr="00003FEF">
        <w:rPr>
          <w:rFonts w:ascii="Courier New" w:eastAsia="Times New Roman" w:hAnsi="Courier New" w:cs="Courier New"/>
          <w:color w:val="A9B7C6"/>
          <w:sz w:val="16"/>
          <w:szCs w:val="16"/>
        </w:rPr>
        <w:t>&lt;&gt;()</w:t>
      </w:r>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r>
      <w:r w:rsidRPr="00003FEF">
        <w:rPr>
          <w:rFonts w:ascii="Courier New" w:eastAsia="Times New Roman" w:hAnsi="Courier New" w:cs="Courier New"/>
          <w:color w:val="CC7832"/>
          <w:sz w:val="16"/>
          <w:szCs w:val="16"/>
        </w:rPr>
        <w:br/>
        <w:t xml:space="preserve">   public </w:t>
      </w:r>
      <w:proofErr w:type="spellStart"/>
      <w:r w:rsidRPr="00003FEF">
        <w:rPr>
          <w:rFonts w:ascii="Courier New" w:eastAsia="Times New Roman" w:hAnsi="Courier New" w:cs="Courier New"/>
          <w:color w:val="FFC66D"/>
          <w:sz w:val="16"/>
          <w:szCs w:val="16"/>
        </w:rPr>
        <w:t>AddThings</w:t>
      </w:r>
      <w:proofErr w:type="spellEnd"/>
      <w:r w:rsidRPr="00003FEF">
        <w:rPr>
          <w:rFonts w:ascii="Courier New" w:eastAsia="Times New Roman" w:hAnsi="Courier New" w:cs="Courier New"/>
          <w:color w:val="A9B7C6"/>
          <w:sz w:val="16"/>
          <w:szCs w:val="16"/>
        </w:rPr>
        <w:t>() {</w:t>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CC7832"/>
          <w:sz w:val="16"/>
          <w:szCs w:val="16"/>
        </w:rPr>
        <w:t>this</w:t>
      </w:r>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CC7832"/>
          <w:sz w:val="16"/>
          <w:szCs w:val="16"/>
        </w:rPr>
        <w:t xml:space="preserve">new </w:t>
      </w:r>
      <w:proofErr w:type="spellStart"/>
      <w:r w:rsidRPr="00003FEF">
        <w:rPr>
          <w:rFonts w:ascii="Courier New" w:eastAsia="Times New Roman" w:hAnsi="Courier New" w:cs="Courier New"/>
          <w:color w:val="A9B7C6"/>
          <w:sz w:val="16"/>
          <w:szCs w:val="16"/>
        </w:rPr>
        <w:t>NumberAdder</w:t>
      </w:r>
      <w:proofErr w:type="spellEnd"/>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CC7832"/>
          <w:sz w:val="16"/>
          <w:szCs w:val="16"/>
        </w:rPr>
        <w:t xml:space="preserve">, new </w:t>
      </w:r>
      <w:proofErr w:type="spellStart"/>
      <w:r w:rsidRPr="00003FEF">
        <w:rPr>
          <w:rFonts w:ascii="Courier New" w:eastAsia="Times New Roman" w:hAnsi="Courier New" w:cs="Courier New"/>
          <w:color w:val="A9B7C6"/>
          <w:sz w:val="16"/>
          <w:szCs w:val="16"/>
        </w:rPr>
        <w:t>StringAdder</w:t>
      </w:r>
      <w:proofErr w:type="spellEnd"/>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t xml:space="preserve">   </w:t>
      </w:r>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A9B7C6"/>
          <w:sz w:val="16"/>
          <w:szCs w:val="16"/>
        </w:rPr>
        <w:br/>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808080"/>
          <w:sz w:val="16"/>
          <w:szCs w:val="16"/>
        </w:rPr>
        <w:t>// Inject dependency here</w:t>
      </w:r>
      <w:r w:rsidRPr="00003FEF">
        <w:rPr>
          <w:rFonts w:ascii="Courier New" w:eastAsia="Times New Roman" w:hAnsi="Courier New" w:cs="Courier New"/>
          <w:color w:val="808080"/>
          <w:sz w:val="16"/>
          <w:szCs w:val="16"/>
        </w:rPr>
        <w:br/>
        <w:t xml:space="preserve">   </w:t>
      </w:r>
      <w:proofErr w:type="spellStart"/>
      <w:r w:rsidRPr="00003FEF">
        <w:rPr>
          <w:rFonts w:ascii="Courier New" w:eastAsia="Times New Roman" w:hAnsi="Courier New" w:cs="Courier New"/>
          <w:color w:val="FFC66D"/>
          <w:sz w:val="16"/>
          <w:szCs w:val="16"/>
        </w:rPr>
        <w:t>AddThings</w:t>
      </w:r>
      <w:proofErr w:type="spellEnd"/>
      <w:r w:rsidRPr="00003FEF">
        <w:rPr>
          <w:rFonts w:ascii="Courier New" w:eastAsia="Times New Roman" w:hAnsi="Courier New" w:cs="Courier New"/>
          <w:color w:val="A9B7C6"/>
          <w:sz w:val="16"/>
          <w:szCs w:val="16"/>
        </w:rPr>
        <w:t>(Adder&lt;?&gt;... adders) {</w:t>
      </w:r>
      <w:r w:rsidRPr="00003FEF">
        <w:rPr>
          <w:rFonts w:ascii="Courier New" w:eastAsia="Times New Roman" w:hAnsi="Courier New" w:cs="Courier New"/>
          <w:color w:val="A9B7C6"/>
          <w:sz w:val="16"/>
          <w:szCs w:val="16"/>
        </w:rPr>
        <w:br/>
        <w:t xml:space="preserve">      </w:t>
      </w:r>
      <w:proofErr w:type="spellStart"/>
      <w:r w:rsidRPr="00003FEF">
        <w:rPr>
          <w:rFonts w:ascii="Courier New" w:eastAsia="Times New Roman" w:hAnsi="Courier New" w:cs="Courier New"/>
          <w:color w:val="CC7832"/>
          <w:sz w:val="16"/>
          <w:szCs w:val="16"/>
        </w:rPr>
        <w:t>this</w:t>
      </w:r>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9876AA"/>
          <w:sz w:val="16"/>
          <w:szCs w:val="16"/>
        </w:rPr>
        <w:t>adders</w:t>
      </w:r>
      <w:r w:rsidRPr="00003FEF">
        <w:rPr>
          <w:rFonts w:ascii="Courier New" w:eastAsia="Times New Roman" w:hAnsi="Courier New" w:cs="Courier New"/>
          <w:color w:val="A9B7C6"/>
          <w:sz w:val="16"/>
          <w:szCs w:val="16"/>
        </w:rPr>
        <w:t>.addAll</w:t>
      </w:r>
      <w:proofErr w:type="spellEnd"/>
      <w:r w:rsidRPr="00003FEF">
        <w:rPr>
          <w:rFonts w:ascii="Courier New" w:eastAsia="Times New Roman" w:hAnsi="Courier New" w:cs="Courier New"/>
          <w:color w:val="A9B7C6"/>
          <w:sz w:val="16"/>
          <w:szCs w:val="16"/>
        </w:rPr>
        <w:t>(</w:t>
      </w:r>
      <w:proofErr w:type="spellStart"/>
      <w:r w:rsidRPr="00003FEF">
        <w:rPr>
          <w:rFonts w:ascii="Courier New" w:eastAsia="Times New Roman" w:hAnsi="Courier New" w:cs="Courier New"/>
          <w:color w:val="A9B7C6"/>
          <w:sz w:val="16"/>
          <w:szCs w:val="16"/>
        </w:rPr>
        <w:t>Arrays.</w:t>
      </w:r>
      <w:r w:rsidRPr="00003FEF">
        <w:rPr>
          <w:rFonts w:ascii="Courier New" w:eastAsia="Times New Roman" w:hAnsi="Courier New" w:cs="Courier New"/>
          <w:i/>
          <w:iCs/>
          <w:color w:val="A9B7C6"/>
          <w:sz w:val="16"/>
          <w:szCs w:val="16"/>
        </w:rPr>
        <w:t>asList</w:t>
      </w:r>
      <w:proofErr w:type="spellEnd"/>
      <w:r w:rsidRPr="00003FEF">
        <w:rPr>
          <w:rFonts w:ascii="Courier New" w:eastAsia="Times New Roman" w:hAnsi="Courier New" w:cs="Courier New"/>
          <w:color w:val="A9B7C6"/>
          <w:sz w:val="16"/>
          <w:szCs w:val="16"/>
        </w:rPr>
        <w:t>(adders))</w:t>
      </w:r>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t xml:space="preserve">   </w:t>
      </w:r>
      <w:r w:rsidRPr="00003FEF">
        <w:rPr>
          <w:rFonts w:ascii="Courier New" w:eastAsia="Times New Roman" w:hAnsi="Courier New" w:cs="Courier New"/>
          <w:color w:val="A9B7C6"/>
          <w:sz w:val="16"/>
          <w:szCs w:val="16"/>
        </w:rPr>
        <w:t>}</w:t>
      </w:r>
    </w:p>
    <w:p w14:paraId="5F6B26BC" w14:textId="1DDE408B" w:rsidR="00003FEF" w:rsidRDefault="00003FEF" w:rsidP="0036372A"/>
    <w:p w14:paraId="725ED322" w14:textId="099B4D0C" w:rsidR="00003FEF" w:rsidRPr="00003FEF" w:rsidRDefault="00003FEF" w:rsidP="0036372A">
      <w:r>
        <w:t xml:space="preserve">A quick note on </w:t>
      </w:r>
      <w:proofErr w:type="gramStart"/>
      <w:r>
        <w:t>w</w:t>
      </w:r>
      <w:r w:rsidR="00EB555D">
        <w:t>hat'</w:t>
      </w:r>
      <w:r>
        <w:t>s</w:t>
      </w:r>
      <w:proofErr w:type="gramEnd"/>
      <w:r>
        <w:t xml:space="preserve"> going on here: Initially</w:t>
      </w:r>
      <w:r w:rsidR="00EB555D">
        <w:t>,</w:t>
      </w:r>
      <w:r>
        <w:t xml:space="preserve"> when we first wrote AddThings.java</w:t>
      </w:r>
      <w:r w:rsidR="00EB555D">
        <w:t>,</w:t>
      </w:r>
      <w:r>
        <w:t xml:space="preserve"> we baked in the behavior that it had a list of Adders containing an instance of </w:t>
      </w:r>
      <w:proofErr w:type="spellStart"/>
      <w:r>
        <w:t>NumberAdder.Java</w:t>
      </w:r>
      <w:proofErr w:type="spellEnd"/>
      <w:r>
        <w:t xml:space="preserve"> and </w:t>
      </w:r>
      <w:proofErr w:type="spellStart"/>
      <w:r>
        <w:t>StringAdder.Java</w:t>
      </w:r>
      <w:proofErr w:type="spellEnd"/>
      <w:r>
        <w:t xml:space="preserve">. No matter what we </w:t>
      </w:r>
      <w:r w:rsidR="00EB555D">
        <w:t>made,</w:t>
      </w:r>
      <w:r>
        <w:t xml:space="preserve"> that list would contain those instances as soon as the constructor was called. By rewriting the class such that those </w:t>
      </w:r>
      <w:r>
        <w:rPr>
          <w:i/>
          <w:iCs/>
        </w:rPr>
        <w:t>dependencies</w:t>
      </w:r>
      <w:r>
        <w:t xml:space="preserve"> are supplied by a default constructor</w:t>
      </w:r>
      <w:r w:rsidR="00EB555D">
        <w:t>,</w:t>
      </w:r>
      <w:r>
        <w:t xml:space="preserve"> which in turn would take an array of adders, we have created a loosely coupled class that can have those dependencies supplied if we so wish. </w:t>
      </w:r>
    </w:p>
    <w:p w14:paraId="691A7B1D" w14:textId="37F1FE39" w:rsidR="00003FEF" w:rsidRDefault="00003FEF" w:rsidP="0036372A"/>
    <w:p w14:paraId="59B29FC1" w14:textId="77777777" w:rsidR="00003FEF" w:rsidRDefault="00003FEF" w:rsidP="0036372A"/>
    <w:p w14:paraId="62609732" w14:textId="34A7A128" w:rsidR="00EE12BD" w:rsidRDefault="001C6D15" w:rsidP="0036372A">
      <w:r>
        <w:lastRenderedPageBreak/>
        <w:t>This allows us to inject a mock object into our class during test execution shown below:</w:t>
      </w:r>
    </w:p>
    <w:p w14:paraId="240D8796" w14:textId="2EE06D3F" w:rsidR="00EE12BD" w:rsidRPr="001C6D15" w:rsidRDefault="00EE12BD" w:rsidP="00EE1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6"/>
          <w:szCs w:val="16"/>
        </w:rPr>
      </w:pPr>
      <w:r w:rsidRPr="001C6D15">
        <w:rPr>
          <w:rFonts w:ascii="Courier New" w:eastAsia="Times New Roman" w:hAnsi="Courier New" w:cs="Courier New"/>
          <w:color w:val="CC7832"/>
          <w:sz w:val="16"/>
          <w:szCs w:val="16"/>
        </w:rPr>
        <w:t xml:space="preserve">class </w:t>
      </w:r>
      <w:proofErr w:type="spellStart"/>
      <w:r w:rsidRPr="001C6D15">
        <w:rPr>
          <w:rFonts w:ascii="Courier New" w:eastAsia="Times New Roman" w:hAnsi="Courier New" w:cs="Courier New"/>
          <w:color w:val="A9B7C6"/>
          <w:sz w:val="16"/>
          <w:szCs w:val="16"/>
        </w:rPr>
        <w:t>AddThingsTest</w:t>
      </w:r>
      <w:proofErr w:type="spellEnd"/>
      <w:r w:rsidRPr="001C6D15">
        <w:rPr>
          <w:rFonts w:ascii="Courier New" w:eastAsia="Times New Roman" w:hAnsi="Courier New" w:cs="Courier New"/>
          <w:color w:val="A9B7C6"/>
          <w:sz w:val="16"/>
          <w:szCs w:val="16"/>
        </w:rPr>
        <w:t xml:space="preserve">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private </w:t>
      </w:r>
      <w:r w:rsidRPr="001C6D15">
        <w:rPr>
          <w:rFonts w:ascii="Courier New" w:eastAsia="Times New Roman" w:hAnsi="Courier New" w:cs="Courier New"/>
          <w:color w:val="A9B7C6"/>
          <w:sz w:val="16"/>
          <w:szCs w:val="16"/>
        </w:rPr>
        <w:t xml:space="preserve">Adder&lt;String&gt; </w:t>
      </w:r>
      <w:proofErr w:type="spellStart"/>
      <w:r w:rsidRPr="001C6D15">
        <w:rPr>
          <w:rFonts w:ascii="Courier New" w:eastAsia="Times New Roman" w:hAnsi="Courier New" w:cs="Courier New"/>
          <w:color w:val="9876AA"/>
          <w:sz w:val="16"/>
          <w:szCs w:val="16"/>
        </w:rPr>
        <w:t>mockAdder</w:t>
      </w:r>
      <w:proofErr w:type="spellEnd"/>
      <w:r w:rsidRPr="001C6D15">
        <w:rPr>
          <w:rFonts w:ascii="Courier New" w:eastAsia="Times New Roman" w:hAnsi="Courier New" w:cs="Courier New"/>
          <w:color w:val="9876AA"/>
          <w:sz w:val="16"/>
          <w:szCs w:val="16"/>
        </w:rPr>
        <w:t xml:space="preserve"> </w:t>
      </w:r>
      <w:r w:rsidRPr="001C6D15">
        <w:rPr>
          <w:rFonts w:ascii="Courier New" w:eastAsia="Times New Roman" w:hAnsi="Courier New" w:cs="Courier New"/>
          <w:color w:val="A9B7C6"/>
          <w:sz w:val="16"/>
          <w:szCs w:val="16"/>
        </w:rPr>
        <w:t xml:space="preserve">= </w:t>
      </w:r>
      <w:r w:rsidRPr="001C6D15">
        <w:rPr>
          <w:rFonts w:ascii="Courier New" w:eastAsia="Times New Roman" w:hAnsi="Courier New" w:cs="Courier New"/>
          <w:color w:val="CC7832"/>
          <w:sz w:val="16"/>
          <w:szCs w:val="16"/>
        </w:rPr>
        <w:t xml:space="preserve">new </w:t>
      </w:r>
      <w:r w:rsidRPr="001C6D15">
        <w:rPr>
          <w:rFonts w:ascii="Courier New" w:eastAsia="Times New Roman" w:hAnsi="Courier New" w:cs="Courier New"/>
          <w:color w:val="A9B7C6"/>
          <w:sz w:val="16"/>
          <w:szCs w:val="16"/>
        </w:rPr>
        <w:t>Adder&lt;&gt;()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BBB529"/>
          <w:sz w:val="16"/>
          <w:szCs w:val="16"/>
        </w:rPr>
        <w:t>@Override</w:t>
      </w:r>
      <w:r w:rsidRPr="001C6D15">
        <w:rPr>
          <w:rFonts w:ascii="Courier New" w:eastAsia="Times New Roman" w:hAnsi="Courier New" w:cs="Courier New"/>
          <w:color w:val="BBB529"/>
          <w:sz w:val="16"/>
          <w:szCs w:val="16"/>
        </w:rPr>
        <w:br/>
        <w:t xml:space="preserve">      </w:t>
      </w:r>
      <w:r w:rsidRPr="001C6D15">
        <w:rPr>
          <w:rFonts w:ascii="Courier New" w:eastAsia="Times New Roman" w:hAnsi="Courier New" w:cs="Courier New"/>
          <w:color w:val="CC7832"/>
          <w:sz w:val="16"/>
          <w:szCs w:val="16"/>
        </w:rPr>
        <w:t xml:space="preserve">public </w:t>
      </w:r>
      <w:r w:rsidRPr="001C6D15">
        <w:rPr>
          <w:rFonts w:ascii="Courier New" w:eastAsia="Times New Roman" w:hAnsi="Courier New" w:cs="Courier New"/>
          <w:color w:val="A9B7C6"/>
          <w:sz w:val="16"/>
          <w:szCs w:val="16"/>
        </w:rPr>
        <w:t xml:space="preserve">String </w:t>
      </w:r>
      <w:r w:rsidRPr="001C6D15">
        <w:rPr>
          <w:rFonts w:ascii="Courier New" w:eastAsia="Times New Roman" w:hAnsi="Courier New" w:cs="Courier New"/>
          <w:color w:val="FFC66D"/>
          <w:sz w:val="16"/>
          <w:szCs w:val="16"/>
        </w:rPr>
        <w:t>add</w:t>
      </w:r>
      <w:r w:rsidRPr="001C6D15">
        <w:rPr>
          <w:rFonts w:ascii="Courier New" w:eastAsia="Times New Roman" w:hAnsi="Courier New" w:cs="Courier New"/>
          <w:color w:val="A9B7C6"/>
          <w:sz w:val="16"/>
          <w:szCs w:val="16"/>
        </w:rPr>
        <w:t>(String a</w:t>
      </w:r>
      <w:r w:rsidRPr="001C6D15">
        <w:rPr>
          <w:rFonts w:ascii="Courier New" w:eastAsia="Times New Roman" w:hAnsi="Courier New" w:cs="Courier New"/>
          <w:color w:val="CC7832"/>
          <w:sz w:val="16"/>
          <w:szCs w:val="16"/>
        </w:rPr>
        <w:t xml:space="preserve">, </w:t>
      </w:r>
      <w:r w:rsidRPr="001C6D15">
        <w:rPr>
          <w:rFonts w:ascii="Courier New" w:eastAsia="Times New Roman" w:hAnsi="Courier New" w:cs="Courier New"/>
          <w:color w:val="A9B7C6"/>
          <w:sz w:val="16"/>
          <w:szCs w:val="16"/>
        </w:rPr>
        <w:t>String b)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return </w:t>
      </w:r>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6A8759"/>
          <w:sz w:val="16"/>
          <w:szCs w:val="16"/>
        </w:rPr>
        <w:t>"</w:t>
      </w:r>
      <w:proofErr w:type="spellStart"/>
      <w:r w:rsidRPr="001C6D15">
        <w:rPr>
          <w:rFonts w:ascii="Courier New" w:eastAsia="Times New Roman" w:hAnsi="Courier New" w:cs="Courier New"/>
          <w:color w:val="6A8759"/>
          <w:sz w:val="16"/>
          <w:szCs w:val="16"/>
        </w:rPr>
        <w:t>taco"</w:t>
      </w:r>
      <w:r w:rsidRPr="001C6D15">
        <w:rPr>
          <w:rFonts w:ascii="Courier New" w:eastAsia="Times New Roman" w:hAnsi="Courier New" w:cs="Courier New"/>
          <w:color w:val="A9B7C6"/>
          <w:sz w:val="16"/>
          <w:szCs w:val="16"/>
        </w:rPr>
        <w:t>.equals</w:t>
      </w:r>
      <w:proofErr w:type="spellEnd"/>
      <w:r w:rsidRPr="001C6D15">
        <w:rPr>
          <w:rFonts w:ascii="Courier New" w:eastAsia="Times New Roman" w:hAnsi="Courier New" w:cs="Courier New"/>
          <w:color w:val="A9B7C6"/>
          <w:sz w:val="16"/>
          <w:szCs w:val="16"/>
        </w:rPr>
        <w:t xml:space="preserve">(a) &amp;&amp; </w:t>
      </w:r>
      <w:r w:rsidRPr="001C6D15">
        <w:rPr>
          <w:rFonts w:ascii="Courier New" w:eastAsia="Times New Roman" w:hAnsi="Courier New" w:cs="Courier New"/>
          <w:color w:val="6A8759"/>
          <w:sz w:val="16"/>
          <w:szCs w:val="16"/>
        </w:rPr>
        <w:t>"</w:t>
      </w:r>
      <w:proofErr w:type="spellStart"/>
      <w:r w:rsidRPr="001C6D15">
        <w:rPr>
          <w:rFonts w:ascii="Courier New" w:eastAsia="Times New Roman" w:hAnsi="Courier New" w:cs="Courier New"/>
          <w:color w:val="6A8759"/>
          <w:sz w:val="16"/>
          <w:szCs w:val="16"/>
        </w:rPr>
        <w:t>bell"</w:t>
      </w:r>
      <w:r w:rsidRPr="001C6D15">
        <w:rPr>
          <w:rFonts w:ascii="Courier New" w:eastAsia="Times New Roman" w:hAnsi="Courier New" w:cs="Courier New"/>
          <w:color w:val="A9B7C6"/>
          <w:sz w:val="16"/>
          <w:szCs w:val="16"/>
        </w:rPr>
        <w:t>.equals</w:t>
      </w:r>
      <w:proofErr w:type="spellEnd"/>
      <w:r w:rsidRPr="001C6D15">
        <w:rPr>
          <w:rFonts w:ascii="Courier New" w:eastAsia="Times New Roman" w:hAnsi="Courier New" w:cs="Courier New"/>
          <w:color w:val="A9B7C6"/>
          <w:sz w:val="16"/>
          <w:szCs w:val="16"/>
        </w:rPr>
        <w:t>(b))</w:t>
      </w:r>
      <w:r w:rsidRPr="001C6D15">
        <w:rPr>
          <w:rFonts w:ascii="Courier New" w:eastAsia="Times New Roman" w:hAnsi="Courier New" w:cs="Courier New"/>
          <w:color w:val="A9B7C6"/>
          <w:sz w:val="16"/>
          <w:szCs w:val="16"/>
        </w:rPr>
        <w:br/>
        <w:t xml:space="preserve">               ? </w:t>
      </w:r>
      <w:r w:rsidRPr="001C6D15">
        <w:rPr>
          <w:rFonts w:ascii="Courier New" w:eastAsia="Times New Roman" w:hAnsi="Courier New" w:cs="Courier New"/>
          <w:color w:val="6A8759"/>
          <w:sz w:val="16"/>
          <w:szCs w:val="16"/>
        </w:rPr>
        <w:t xml:space="preserve">"taco bell" </w:t>
      </w:r>
      <w:r w:rsidRPr="001C6D15">
        <w:rPr>
          <w:rFonts w:ascii="Courier New" w:eastAsia="Times New Roman" w:hAnsi="Courier New" w:cs="Courier New"/>
          <w:color w:val="A9B7C6"/>
          <w:sz w:val="16"/>
          <w:szCs w:val="16"/>
        </w:rPr>
        <w:t xml:space="preserve">: </w:t>
      </w:r>
      <w:r w:rsidRPr="001C6D15">
        <w:rPr>
          <w:rFonts w:ascii="Courier New" w:eastAsia="Times New Roman" w:hAnsi="Courier New" w:cs="Courier New"/>
          <w:color w:val="6A8759"/>
          <w:sz w:val="16"/>
          <w:szCs w:val="16"/>
        </w:rPr>
        <w:t>"Doritos"</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w:t>
      </w:r>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A9B7C6"/>
          <w:sz w:val="16"/>
          <w:szCs w:val="16"/>
        </w:rPr>
        <w:br/>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BBB529"/>
          <w:sz w:val="16"/>
          <w:szCs w:val="16"/>
        </w:rPr>
        <w:t>@Override</w:t>
      </w:r>
      <w:r w:rsidRPr="001C6D15">
        <w:rPr>
          <w:rFonts w:ascii="Courier New" w:eastAsia="Times New Roman" w:hAnsi="Courier New" w:cs="Courier New"/>
          <w:color w:val="BBB529"/>
          <w:sz w:val="16"/>
          <w:szCs w:val="16"/>
        </w:rPr>
        <w:br/>
        <w:t xml:space="preserve">      </w:t>
      </w:r>
      <w:r w:rsidRPr="001C6D15">
        <w:rPr>
          <w:rFonts w:ascii="Courier New" w:eastAsia="Times New Roman" w:hAnsi="Courier New" w:cs="Courier New"/>
          <w:color w:val="CC7832"/>
          <w:sz w:val="16"/>
          <w:szCs w:val="16"/>
        </w:rPr>
        <w:t xml:space="preserve">public </w:t>
      </w:r>
      <w:proofErr w:type="spellStart"/>
      <w:r w:rsidRPr="001C6D15">
        <w:rPr>
          <w:rFonts w:ascii="Courier New" w:eastAsia="Times New Roman" w:hAnsi="Courier New" w:cs="Courier New"/>
          <w:color w:val="CC7832"/>
          <w:sz w:val="16"/>
          <w:szCs w:val="16"/>
        </w:rPr>
        <w:t>boolean</w:t>
      </w:r>
      <w:proofErr w:type="spellEnd"/>
      <w:r w:rsidRPr="001C6D15">
        <w:rPr>
          <w:rFonts w:ascii="Courier New" w:eastAsia="Times New Roman" w:hAnsi="Courier New" w:cs="Courier New"/>
          <w:color w:val="CC7832"/>
          <w:sz w:val="16"/>
          <w:szCs w:val="16"/>
        </w:rPr>
        <w:t xml:space="preserve"> </w:t>
      </w:r>
      <w:proofErr w:type="spellStart"/>
      <w:r w:rsidRPr="001C6D15">
        <w:rPr>
          <w:rFonts w:ascii="Courier New" w:eastAsia="Times New Roman" w:hAnsi="Courier New" w:cs="Courier New"/>
          <w:color w:val="FFC66D"/>
          <w:sz w:val="16"/>
          <w:szCs w:val="16"/>
        </w:rPr>
        <w:t>isType</w:t>
      </w:r>
      <w:proofErr w:type="spellEnd"/>
      <w:r w:rsidRPr="001C6D15">
        <w:rPr>
          <w:rFonts w:ascii="Courier New" w:eastAsia="Times New Roman" w:hAnsi="Courier New" w:cs="Courier New"/>
          <w:color w:val="A9B7C6"/>
          <w:sz w:val="16"/>
          <w:szCs w:val="16"/>
        </w:rPr>
        <w:t>(Object o) {</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 xml:space="preserve">return </w:t>
      </w:r>
      <w:r w:rsidRPr="001C6D15">
        <w:rPr>
          <w:rFonts w:ascii="Courier New" w:eastAsia="Times New Roman" w:hAnsi="Courier New" w:cs="Courier New"/>
          <w:color w:val="A9B7C6"/>
          <w:sz w:val="16"/>
          <w:szCs w:val="16"/>
        </w:rPr>
        <w:t xml:space="preserve">o </w:t>
      </w:r>
      <w:proofErr w:type="spellStart"/>
      <w:r w:rsidRPr="001C6D15">
        <w:rPr>
          <w:rFonts w:ascii="Courier New" w:eastAsia="Times New Roman" w:hAnsi="Courier New" w:cs="Courier New"/>
          <w:color w:val="CC7832"/>
          <w:sz w:val="16"/>
          <w:szCs w:val="16"/>
        </w:rPr>
        <w:t>instanceof</w:t>
      </w:r>
      <w:proofErr w:type="spellEnd"/>
      <w:r w:rsidRPr="001C6D15">
        <w:rPr>
          <w:rFonts w:ascii="Courier New" w:eastAsia="Times New Roman" w:hAnsi="Courier New" w:cs="Courier New"/>
          <w:color w:val="CC7832"/>
          <w:sz w:val="16"/>
          <w:szCs w:val="16"/>
        </w:rPr>
        <w:t xml:space="preserve"> </w:t>
      </w:r>
      <w:r w:rsidRPr="001C6D15">
        <w:rPr>
          <w:rFonts w:ascii="Courier New" w:eastAsia="Times New Roman" w:hAnsi="Courier New" w:cs="Courier New"/>
          <w:color w:val="A9B7C6"/>
          <w:sz w:val="16"/>
          <w:szCs w:val="16"/>
        </w:rPr>
        <w:t>String</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w:t>
      </w:r>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A9B7C6"/>
          <w:sz w:val="16"/>
          <w:szCs w:val="16"/>
        </w:rPr>
        <w:br/>
        <w:t xml:space="preserve">   }</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r>
      <w:r w:rsidRPr="001C6D15">
        <w:rPr>
          <w:rFonts w:ascii="Courier New" w:eastAsia="Times New Roman" w:hAnsi="Courier New" w:cs="Courier New"/>
          <w:color w:val="CC7832"/>
          <w:sz w:val="16"/>
          <w:szCs w:val="16"/>
        </w:rPr>
        <w:br/>
        <w:t xml:space="preserve">   </w:t>
      </w:r>
      <w:r w:rsidRPr="001C6D15">
        <w:rPr>
          <w:rFonts w:ascii="Courier New" w:eastAsia="Times New Roman" w:hAnsi="Courier New" w:cs="Courier New"/>
          <w:color w:val="BBB529"/>
          <w:sz w:val="16"/>
          <w:szCs w:val="16"/>
        </w:rPr>
        <w:t>@Test</w:t>
      </w:r>
      <w:r w:rsidRPr="001C6D15">
        <w:rPr>
          <w:rFonts w:ascii="Courier New" w:eastAsia="Times New Roman" w:hAnsi="Courier New" w:cs="Courier New"/>
          <w:color w:val="BBB529"/>
          <w:sz w:val="16"/>
          <w:szCs w:val="16"/>
        </w:rPr>
        <w:br/>
        <w:t xml:space="preserve">   </w:t>
      </w:r>
      <w:r w:rsidRPr="001C6D15">
        <w:rPr>
          <w:rFonts w:ascii="Courier New" w:eastAsia="Times New Roman" w:hAnsi="Courier New" w:cs="Courier New"/>
          <w:color w:val="CC7832"/>
          <w:sz w:val="16"/>
          <w:szCs w:val="16"/>
        </w:rPr>
        <w:t xml:space="preserve">void </w:t>
      </w:r>
      <w:r w:rsidRPr="001C6D15">
        <w:rPr>
          <w:rFonts w:ascii="Courier New" w:eastAsia="Times New Roman" w:hAnsi="Courier New" w:cs="Courier New"/>
          <w:color w:val="FFC66D"/>
          <w:sz w:val="16"/>
          <w:szCs w:val="16"/>
        </w:rPr>
        <w:t>add</w:t>
      </w:r>
      <w:r w:rsidRPr="001C6D15">
        <w:rPr>
          <w:rFonts w:ascii="Courier New" w:eastAsia="Times New Roman" w:hAnsi="Courier New" w:cs="Courier New"/>
          <w:color w:val="A9B7C6"/>
          <w:sz w:val="16"/>
          <w:szCs w:val="16"/>
        </w:rPr>
        <w:t>() {</w:t>
      </w:r>
      <w:r w:rsidRPr="001C6D15">
        <w:rPr>
          <w:rFonts w:ascii="Courier New" w:eastAsia="Times New Roman" w:hAnsi="Courier New" w:cs="Courier New"/>
          <w:color w:val="A9B7C6"/>
          <w:sz w:val="16"/>
          <w:szCs w:val="16"/>
        </w:rPr>
        <w:br/>
        <w:t xml:space="preserve">      </w:t>
      </w:r>
      <w:proofErr w:type="spellStart"/>
      <w:r w:rsidRPr="001C6D15">
        <w:rPr>
          <w:rFonts w:ascii="Courier New" w:eastAsia="Times New Roman" w:hAnsi="Courier New" w:cs="Courier New"/>
          <w:i/>
          <w:iCs/>
          <w:color w:val="A9B7C6"/>
          <w:sz w:val="16"/>
          <w:szCs w:val="16"/>
        </w:rPr>
        <w:t>assertEquals</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6A8759"/>
          <w:sz w:val="16"/>
          <w:szCs w:val="16"/>
        </w:rPr>
        <w:t>"taco bell"</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new </w:t>
      </w:r>
      <w:proofErr w:type="spellStart"/>
      <w:r w:rsidRPr="001C6D15">
        <w:rPr>
          <w:rFonts w:ascii="Courier New" w:eastAsia="Times New Roman" w:hAnsi="Courier New" w:cs="Courier New"/>
          <w:color w:val="A9B7C6"/>
          <w:sz w:val="16"/>
          <w:szCs w:val="16"/>
        </w:rPr>
        <w:t>AddThings</w:t>
      </w:r>
      <w:proofErr w:type="spellEnd"/>
      <w:r w:rsidRPr="001C6D15">
        <w:rPr>
          <w:rFonts w:ascii="Courier New" w:eastAsia="Times New Roman" w:hAnsi="Courier New" w:cs="Courier New"/>
          <w:color w:val="A9B7C6"/>
          <w:sz w:val="16"/>
          <w:szCs w:val="16"/>
        </w:rPr>
        <w:t>(</w:t>
      </w:r>
      <w:proofErr w:type="spellStart"/>
      <w:r w:rsidRPr="001C6D15">
        <w:rPr>
          <w:rFonts w:ascii="Courier New" w:eastAsia="Times New Roman" w:hAnsi="Courier New" w:cs="Courier New"/>
          <w:color w:val="9876AA"/>
          <w:sz w:val="16"/>
          <w:szCs w:val="16"/>
        </w:rPr>
        <w:t>mockAdder</w:t>
      </w:r>
      <w:proofErr w:type="spellEnd"/>
      <w:r w:rsidRPr="001C6D15">
        <w:rPr>
          <w:rFonts w:ascii="Courier New" w:eastAsia="Times New Roman" w:hAnsi="Courier New" w:cs="Courier New"/>
          <w:color w:val="A9B7C6"/>
          <w:sz w:val="16"/>
          <w:szCs w:val="16"/>
        </w:rPr>
        <w:t>).add(</w:t>
      </w:r>
      <w:r w:rsidRPr="001C6D15">
        <w:rPr>
          <w:rFonts w:ascii="Courier New" w:eastAsia="Times New Roman" w:hAnsi="Courier New" w:cs="Courier New"/>
          <w:color w:val="6A8759"/>
          <w:sz w:val="16"/>
          <w:szCs w:val="16"/>
        </w:rPr>
        <w:t>"taco"</w:t>
      </w:r>
      <w:r w:rsidRPr="001C6D15">
        <w:rPr>
          <w:rFonts w:ascii="Courier New" w:eastAsia="Times New Roman" w:hAnsi="Courier New" w:cs="Courier New"/>
          <w:color w:val="CC7832"/>
          <w:sz w:val="16"/>
          <w:szCs w:val="16"/>
        </w:rPr>
        <w:t xml:space="preserve">, </w:t>
      </w:r>
      <w:r w:rsidRPr="001C6D15">
        <w:rPr>
          <w:rFonts w:ascii="Courier New" w:eastAsia="Times New Roman" w:hAnsi="Courier New" w:cs="Courier New"/>
          <w:color w:val="6A8759"/>
          <w:sz w:val="16"/>
          <w:szCs w:val="16"/>
        </w:rPr>
        <w:t>"bell"</w:t>
      </w:r>
      <w:r w:rsidRPr="001C6D15">
        <w:rPr>
          <w:rFonts w:ascii="Courier New" w:eastAsia="Times New Roman" w:hAnsi="Courier New" w:cs="Courier New"/>
          <w:color w:val="A9B7C6"/>
          <w:sz w:val="16"/>
          <w:szCs w:val="16"/>
        </w:rPr>
        <w:t>).get())</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w:t>
      </w:r>
      <w:proofErr w:type="spellStart"/>
      <w:r w:rsidRPr="001C6D15">
        <w:rPr>
          <w:rFonts w:ascii="Courier New" w:eastAsia="Times New Roman" w:hAnsi="Courier New" w:cs="Courier New"/>
          <w:i/>
          <w:iCs/>
          <w:color w:val="A9B7C6"/>
          <w:sz w:val="16"/>
          <w:szCs w:val="16"/>
        </w:rPr>
        <w:t>assertEquals</w:t>
      </w:r>
      <w:proofErr w:type="spellEnd"/>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6A8759"/>
          <w:sz w:val="16"/>
          <w:szCs w:val="16"/>
        </w:rPr>
        <w:t>"Doritos"</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new </w:t>
      </w:r>
      <w:proofErr w:type="spellStart"/>
      <w:r w:rsidRPr="001C6D15">
        <w:rPr>
          <w:rFonts w:ascii="Courier New" w:eastAsia="Times New Roman" w:hAnsi="Courier New" w:cs="Courier New"/>
          <w:color w:val="A9B7C6"/>
          <w:sz w:val="16"/>
          <w:szCs w:val="16"/>
        </w:rPr>
        <w:t>AddThings</w:t>
      </w:r>
      <w:proofErr w:type="spellEnd"/>
      <w:r w:rsidRPr="001C6D15">
        <w:rPr>
          <w:rFonts w:ascii="Courier New" w:eastAsia="Times New Roman" w:hAnsi="Courier New" w:cs="Courier New"/>
          <w:color w:val="A9B7C6"/>
          <w:sz w:val="16"/>
          <w:szCs w:val="16"/>
        </w:rPr>
        <w:t>(</w:t>
      </w:r>
      <w:proofErr w:type="spellStart"/>
      <w:r w:rsidRPr="001C6D15">
        <w:rPr>
          <w:rFonts w:ascii="Courier New" w:eastAsia="Times New Roman" w:hAnsi="Courier New" w:cs="Courier New"/>
          <w:color w:val="9876AA"/>
          <w:sz w:val="16"/>
          <w:szCs w:val="16"/>
        </w:rPr>
        <w:t>mockAdder</w:t>
      </w:r>
      <w:proofErr w:type="spellEnd"/>
      <w:r w:rsidRPr="001C6D15">
        <w:rPr>
          <w:rFonts w:ascii="Courier New" w:eastAsia="Times New Roman" w:hAnsi="Courier New" w:cs="Courier New"/>
          <w:color w:val="A9B7C6"/>
          <w:sz w:val="16"/>
          <w:szCs w:val="16"/>
        </w:rPr>
        <w:t>).add(</w:t>
      </w:r>
      <w:r w:rsidRPr="001C6D15">
        <w:rPr>
          <w:rFonts w:ascii="Courier New" w:eastAsia="Times New Roman" w:hAnsi="Courier New" w:cs="Courier New"/>
          <w:color w:val="6A8759"/>
          <w:sz w:val="16"/>
          <w:szCs w:val="16"/>
        </w:rPr>
        <w:t>"McDonald's"</w:t>
      </w:r>
      <w:r w:rsidRPr="001C6D15">
        <w:rPr>
          <w:rFonts w:ascii="Courier New" w:eastAsia="Times New Roman" w:hAnsi="Courier New" w:cs="Courier New"/>
          <w:color w:val="CC7832"/>
          <w:sz w:val="16"/>
          <w:szCs w:val="16"/>
        </w:rPr>
        <w:t xml:space="preserve">, </w:t>
      </w:r>
      <w:r w:rsidRPr="001C6D15">
        <w:rPr>
          <w:rFonts w:ascii="Courier New" w:eastAsia="Times New Roman" w:hAnsi="Courier New" w:cs="Courier New"/>
          <w:color w:val="6A8759"/>
          <w:sz w:val="16"/>
          <w:szCs w:val="16"/>
        </w:rPr>
        <w:t>"milk"</w:t>
      </w:r>
      <w:r w:rsidRPr="001C6D15">
        <w:rPr>
          <w:rFonts w:ascii="Courier New" w:eastAsia="Times New Roman" w:hAnsi="Courier New" w:cs="Courier New"/>
          <w:color w:val="A9B7C6"/>
          <w:sz w:val="16"/>
          <w:szCs w:val="16"/>
        </w:rPr>
        <w:t>).get())</w:t>
      </w:r>
      <w:r w:rsidRPr="001C6D15">
        <w:rPr>
          <w:rFonts w:ascii="Courier New" w:eastAsia="Times New Roman" w:hAnsi="Courier New" w:cs="Courier New"/>
          <w:color w:val="CC7832"/>
          <w:sz w:val="16"/>
          <w:szCs w:val="16"/>
        </w:rPr>
        <w:t>;</w:t>
      </w:r>
      <w:r w:rsidRPr="001C6D15">
        <w:rPr>
          <w:rFonts w:ascii="Courier New" w:eastAsia="Times New Roman" w:hAnsi="Courier New" w:cs="Courier New"/>
          <w:color w:val="CC7832"/>
          <w:sz w:val="16"/>
          <w:szCs w:val="16"/>
        </w:rPr>
        <w:br/>
        <w:t xml:space="preserve">   </w:t>
      </w:r>
      <w:r w:rsidRPr="001C6D15">
        <w:rPr>
          <w:rFonts w:ascii="Courier New" w:eastAsia="Times New Roman" w:hAnsi="Courier New" w:cs="Courier New"/>
          <w:color w:val="A9B7C6"/>
          <w:sz w:val="16"/>
          <w:szCs w:val="16"/>
        </w:rPr>
        <w:t>}</w:t>
      </w:r>
      <w:r w:rsidRPr="001C6D15">
        <w:rPr>
          <w:rFonts w:ascii="Courier New" w:eastAsia="Times New Roman" w:hAnsi="Courier New" w:cs="Courier New"/>
          <w:color w:val="A9B7C6"/>
          <w:sz w:val="16"/>
          <w:szCs w:val="16"/>
        </w:rPr>
        <w:br/>
        <w:t>}</w:t>
      </w:r>
    </w:p>
    <w:p w14:paraId="06D0AB21" w14:textId="0A578F36" w:rsidR="00003FEF" w:rsidRDefault="00003FEF" w:rsidP="0036372A"/>
    <w:p w14:paraId="5C1DB879" w14:textId="5DBB10B0" w:rsidR="00003FEF" w:rsidRDefault="00003FEF" w:rsidP="00003FEF">
      <w:pPr>
        <w:pStyle w:val="Heading2"/>
      </w:pPr>
      <w:bookmarkStart w:id="15" w:name="_Toc52111543"/>
      <w:r>
        <w:t>How to Uncouple the World</w:t>
      </w:r>
      <w:bookmarkEnd w:id="15"/>
    </w:p>
    <w:p w14:paraId="380D646F" w14:textId="758705AE" w:rsidR="00EE12BD" w:rsidRDefault="00EE12BD" w:rsidP="0036372A">
      <w:r>
        <w:t xml:space="preserve">This practice can be taken even further if you explore functional interfaces. For example, </w:t>
      </w:r>
      <w:r w:rsidR="00EB555D">
        <w:t>imagine</w:t>
      </w:r>
      <w:r>
        <w:t xml:space="preserve"> you have a method that is meant to accept a </w:t>
      </w:r>
      <w:proofErr w:type="spellStart"/>
      <w:r>
        <w:t>userID</w:t>
      </w:r>
      <w:proofErr w:type="spellEnd"/>
      <w:r>
        <w:t xml:space="preserve"> and return an email. </w:t>
      </w:r>
      <w:proofErr w:type="gramStart"/>
      <w:r>
        <w:t>In order for</w:t>
      </w:r>
      <w:proofErr w:type="gramEnd"/>
      <w:r>
        <w:t xml:space="preserve"> this to be properly unit tested</w:t>
      </w:r>
      <w:r w:rsidR="00EB555D">
        <w:t>,</w:t>
      </w:r>
      <w:r>
        <w:t xml:space="preserve"> we can use the Function Interface.</w:t>
      </w:r>
    </w:p>
    <w:p w14:paraId="5C317FF6" w14:textId="738FE260" w:rsidR="00EE12BD" w:rsidRDefault="00EE12BD" w:rsidP="0036372A">
      <w:r>
        <w:t xml:space="preserve">Instead of thinking of our operation as a call to the database, performing a query, retrieving a result, and returning the email. We can think of it as a function </w:t>
      </w:r>
      <w:r w:rsidR="00EB555D">
        <w:t>that</w:t>
      </w:r>
      <w:r>
        <w:t xml:space="preserve"> accepts a String and Returns a String.</w:t>
      </w:r>
    </w:p>
    <w:p w14:paraId="6E7BB55C" w14:textId="77777777" w:rsidR="00003FEF" w:rsidRDefault="00003FEF" w:rsidP="0036372A"/>
    <w:p w14:paraId="49727EF3" w14:textId="77777777" w:rsidR="00EE12BD" w:rsidRPr="00EE12BD" w:rsidRDefault="00EE12BD" w:rsidP="00EE12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003FEF">
        <w:rPr>
          <w:rFonts w:ascii="Courier New" w:eastAsia="Times New Roman" w:hAnsi="Courier New" w:cs="Courier New"/>
          <w:color w:val="CC7832"/>
          <w:sz w:val="16"/>
          <w:szCs w:val="16"/>
        </w:rPr>
        <w:t xml:space="preserve">import </w:t>
      </w:r>
      <w:proofErr w:type="spellStart"/>
      <w:r w:rsidRPr="00003FEF">
        <w:rPr>
          <w:rFonts w:ascii="Courier New" w:eastAsia="Times New Roman" w:hAnsi="Courier New" w:cs="Courier New"/>
          <w:color w:val="A9B7C6"/>
          <w:sz w:val="16"/>
          <w:szCs w:val="16"/>
        </w:rPr>
        <w:t>java.util.function.Function</w:t>
      </w:r>
      <w:proofErr w:type="spellEnd"/>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r>
      <w:r w:rsidRPr="00003FEF">
        <w:rPr>
          <w:rFonts w:ascii="Courier New" w:eastAsia="Times New Roman" w:hAnsi="Courier New" w:cs="Courier New"/>
          <w:color w:val="CC7832"/>
          <w:sz w:val="16"/>
          <w:szCs w:val="16"/>
        </w:rPr>
        <w:br/>
        <w:t xml:space="preserve">public class </w:t>
      </w:r>
      <w:proofErr w:type="spellStart"/>
      <w:r w:rsidRPr="00003FEF">
        <w:rPr>
          <w:rFonts w:ascii="Courier New" w:eastAsia="Times New Roman" w:hAnsi="Courier New" w:cs="Courier New"/>
          <w:color w:val="A9B7C6"/>
          <w:sz w:val="16"/>
          <w:szCs w:val="16"/>
        </w:rPr>
        <w:t>ClassyClass</w:t>
      </w:r>
      <w:proofErr w:type="spellEnd"/>
      <w:r w:rsidRPr="00003FEF">
        <w:rPr>
          <w:rFonts w:ascii="Courier New" w:eastAsia="Times New Roman" w:hAnsi="Courier New" w:cs="Courier New"/>
          <w:color w:val="A9B7C6"/>
          <w:sz w:val="16"/>
          <w:szCs w:val="16"/>
        </w:rPr>
        <w:t xml:space="preserve"> {</w:t>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CC7832"/>
          <w:sz w:val="16"/>
          <w:szCs w:val="16"/>
        </w:rPr>
        <w:t xml:space="preserve">private </w:t>
      </w:r>
      <w:r w:rsidRPr="00003FEF">
        <w:rPr>
          <w:rFonts w:ascii="Courier New" w:eastAsia="Times New Roman" w:hAnsi="Courier New" w:cs="Courier New"/>
          <w:color w:val="A9B7C6"/>
          <w:sz w:val="16"/>
          <w:szCs w:val="16"/>
        </w:rPr>
        <w:t>Function&lt;String</w:t>
      </w:r>
      <w:r w:rsidRPr="00003FEF">
        <w:rPr>
          <w:rFonts w:ascii="Courier New" w:eastAsia="Times New Roman" w:hAnsi="Courier New" w:cs="Courier New"/>
          <w:color w:val="CC7832"/>
          <w:sz w:val="16"/>
          <w:szCs w:val="16"/>
        </w:rPr>
        <w:t xml:space="preserve">, </w:t>
      </w:r>
      <w:r w:rsidRPr="00003FEF">
        <w:rPr>
          <w:rFonts w:ascii="Courier New" w:eastAsia="Times New Roman" w:hAnsi="Courier New" w:cs="Courier New"/>
          <w:color w:val="A9B7C6"/>
          <w:sz w:val="16"/>
          <w:szCs w:val="16"/>
        </w:rPr>
        <w:t xml:space="preserve">String&gt; </w:t>
      </w:r>
      <w:proofErr w:type="spellStart"/>
      <w:r w:rsidRPr="00003FEF">
        <w:rPr>
          <w:rFonts w:ascii="Courier New" w:eastAsia="Times New Roman" w:hAnsi="Courier New" w:cs="Courier New"/>
          <w:color w:val="9876AA"/>
          <w:sz w:val="16"/>
          <w:szCs w:val="16"/>
        </w:rPr>
        <w:t>userEmailProvider</w:t>
      </w:r>
      <w:proofErr w:type="spellEnd"/>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t xml:space="preserve">   </w:t>
      </w:r>
      <w:r w:rsidRPr="00003FEF">
        <w:rPr>
          <w:rFonts w:ascii="Courier New" w:eastAsia="Times New Roman" w:hAnsi="Courier New" w:cs="Courier New"/>
          <w:color w:val="CC7832"/>
          <w:sz w:val="16"/>
          <w:szCs w:val="16"/>
        </w:rPr>
        <w:br/>
        <w:t xml:space="preserve">   public </w:t>
      </w:r>
      <w:proofErr w:type="spellStart"/>
      <w:r w:rsidRPr="00003FEF">
        <w:rPr>
          <w:rFonts w:ascii="Courier New" w:eastAsia="Times New Roman" w:hAnsi="Courier New" w:cs="Courier New"/>
          <w:color w:val="FFC66D"/>
          <w:sz w:val="16"/>
          <w:szCs w:val="16"/>
        </w:rPr>
        <w:t>ClassyClass</w:t>
      </w:r>
      <w:proofErr w:type="spellEnd"/>
      <w:r w:rsidRPr="00003FEF">
        <w:rPr>
          <w:rFonts w:ascii="Courier New" w:eastAsia="Times New Roman" w:hAnsi="Courier New" w:cs="Courier New"/>
          <w:color w:val="A9B7C6"/>
          <w:sz w:val="16"/>
          <w:szCs w:val="16"/>
        </w:rPr>
        <w:t>() {</w:t>
      </w:r>
      <w:r w:rsidRPr="00003FEF">
        <w:rPr>
          <w:rFonts w:ascii="Courier New" w:eastAsia="Times New Roman" w:hAnsi="Courier New" w:cs="Courier New"/>
          <w:color w:val="A9B7C6"/>
          <w:sz w:val="16"/>
          <w:szCs w:val="16"/>
        </w:rPr>
        <w:br/>
        <w:t xml:space="preserve">      Function&lt;String</w:t>
      </w:r>
      <w:r w:rsidRPr="00003FEF">
        <w:rPr>
          <w:rFonts w:ascii="Courier New" w:eastAsia="Times New Roman" w:hAnsi="Courier New" w:cs="Courier New"/>
          <w:color w:val="CC7832"/>
          <w:sz w:val="16"/>
          <w:szCs w:val="16"/>
        </w:rPr>
        <w:t xml:space="preserve">, </w:t>
      </w:r>
      <w:r w:rsidRPr="00003FEF">
        <w:rPr>
          <w:rFonts w:ascii="Courier New" w:eastAsia="Times New Roman" w:hAnsi="Courier New" w:cs="Courier New"/>
          <w:color w:val="A9B7C6"/>
          <w:sz w:val="16"/>
          <w:szCs w:val="16"/>
        </w:rPr>
        <w:t xml:space="preserve">String&gt; </w:t>
      </w:r>
      <w:proofErr w:type="spellStart"/>
      <w:r w:rsidRPr="00003FEF">
        <w:rPr>
          <w:rFonts w:ascii="Courier New" w:eastAsia="Times New Roman" w:hAnsi="Courier New" w:cs="Courier New"/>
          <w:color w:val="A9B7C6"/>
          <w:sz w:val="16"/>
          <w:szCs w:val="16"/>
        </w:rPr>
        <w:t>myUserEmailProvider</w:t>
      </w:r>
      <w:proofErr w:type="spellEnd"/>
      <w:r w:rsidRPr="00003FEF">
        <w:rPr>
          <w:rFonts w:ascii="Courier New" w:eastAsia="Times New Roman" w:hAnsi="Courier New" w:cs="Courier New"/>
          <w:color w:val="A9B7C6"/>
          <w:sz w:val="16"/>
          <w:szCs w:val="16"/>
        </w:rPr>
        <w:t xml:space="preserve"> = </w:t>
      </w:r>
      <w:r w:rsidRPr="00003FEF">
        <w:rPr>
          <w:rFonts w:ascii="Courier New" w:eastAsia="Times New Roman" w:hAnsi="Courier New" w:cs="Courier New"/>
          <w:color w:val="CC7832"/>
          <w:sz w:val="16"/>
          <w:szCs w:val="16"/>
        </w:rPr>
        <w:t xml:space="preserve">new </w:t>
      </w:r>
      <w:r w:rsidRPr="00003FEF">
        <w:rPr>
          <w:rFonts w:ascii="Courier New" w:eastAsia="Times New Roman" w:hAnsi="Courier New" w:cs="Courier New"/>
          <w:color w:val="A9B7C6"/>
          <w:sz w:val="16"/>
          <w:szCs w:val="16"/>
        </w:rPr>
        <w:t>Function&lt;&gt;() {</w:t>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BBB529"/>
          <w:sz w:val="16"/>
          <w:szCs w:val="16"/>
        </w:rPr>
        <w:t>@Override</w:t>
      </w:r>
      <w:r w:rsidRPr="00003FEF">
        <w:rPr>
          <w:rFonts w:ascii="Courier New" w:eastAsia="Times New Roman" w:hAnsi="Courier New" w:cs="Courier New"/>
          <w:color w:val="BBB529"/>
          <w:sz w:val="16"/>
          <w:szCs w:val="16"/>
        </w:rPr>
        <w:br/>
        <w:t xml:space="preserve">         </w:t>
      </w:r>
      <w:r w:rsidRPr="00003FEF">
        <w:rPr>
          <w:rFonts w:ascii="Courier New" w:eastAsia="Times New Roman" w:hAnsi="Courier New" w:cs="Courier New"/>
          <w:color w:val="CC7832"/>
          <w:sz w:val="16"/>
          <w:szCs w:val="16"/>
        </w:rPr>
        <w:t xml:space="preserve">public </w:t>
      </w:r>
      <w:r w:rsidRPr="00003FEF">
        <w:rPr>
          <w:rFonts w:ascii="Courier New" w:eastAsia="Times New Roman" w:hAnsi="Courier New" w:cs="Courier New"/>
          <w:color w:val="A9B7C6"/>
          <w:sz w:val="16"/>
          <w:szCs w:val="16"/>
        </w:rPr>
        <w:t xml:space="preserve">String </w:t>
      </w:r>
      <w:r w:rsidRPr="00003FEF">
        <w:rPr>
          <w:rFonts w:ascii="Courier New" w:eastAsia="Times New Roman" w:hAnsi="Courier New" w:cs="Courier New"/>
          <w:color w:val="FFC66D"/>
          <w:sz w:val="16"/>
          <w:szCs w:val="16"/>
        </w:rPr>
        <w:t>apply</w:t>
      </w:r>
      <w:r w:rsidRPr="00003FEF">
        <w:rPr>
          <w:rFonts w:ascii="Courier New" w:eastAsia="Times New Roman" w:hAnsi="Courier New" w:cs="Courier New"/>
          <w:color w:val="A9B7C6"/>
          <w:sz w:val="16"/>
          <w:szCs w:val="16"/>
        </w:rPr>
        <w:t xml:space="preserve">(String </w:t>
      </w:r>
      <w:proofErr w:type="spellStart"/>
      <w:r w:rsidRPr="00003FEF">
        <w:rPr>
          <w:rFonts w:ascii="Courier New" w:eastAsia="Times New Roman" w:hAnsi="Courier New" w:cs="Courier New"/>
          <w:color w:val="A9B7C6"/>
          <w:sz w:val="16"/>
          <w:szCs w:val="16"/>
        </w:rPr>
        <w:t>uid</w:t>
      </w:r>
      <w:proofErr w:type="spellEnd"/>
      <w:r w:rsidRPr="00003FEF">
        <w:rPr>
          <w:rFonts w:ascii="Courier New" w:eastAsia="Times New Roman" w:hAnsi="Courier New" w:cs="Courier New"/>
          <w:color w:val="A9B7C6"/>
          <w:sz w:val="16"/>
          <w:szCs w:val="16"/>
        </w:rPr>
        <w:t>) {</w:t>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808080"/>
          <w:sz w:val="16"/>
          <w:szCs w:val="16"/>
        </w:rPr>
        <w:t>// Connect to database</w:t>
      </w:r>
      <w:r w:rsidRPr="00003FEF">
        <w:rPr>
          <w:rFonts w:ascii="Courier New" w:eastAsia="Times New Roman" w:hAnsi="Courier New" w:cs="Courier New"/>
          <w:color w:val="808080"/>
          <w:sz w:val="16"/>
          <w:szCs w:val="16"/>
        </w:rPr>
        <w:br/>
        <w:t xml:space="preserve">            // query for </w:t>
      </w:r>
      <w:proofErr w:type="spellStart"/>
      <w:r w:rsidRPr="00003FEF">
        <w:rPr>
          <w:rFonts w:ascii="Courier New" w:eastAsia="Times New Roman" w:hAnsi="Courier New" w:cs="Courier New"/>
          <w:color w:val="808080"/>
          <w:sz w:val="16"/>
          <w:szCs w:val="16"/>
        </w:rPr>
        <w:t>uid</w:t>
      </w:r>
      <w:proofErr w:type="spellEnd"/>
      <w:r w:rsidRPr="00003FEF">
        <w:rPr>
          <w:rFonts w:ascii="Courier New" w:eastAsia="Times New Roman" w:hAnsi="Courier New" w:cs="Courier New"/>
          <w:color w:val="808080"/>
          <w:sz w:val="16"/>
          <w:szCs w:val="16"/>
        </w:rPr>
        <w:br/>
        <w:t xml:space="preserve">            // return users email</w:t>
      </w:r>
      <w:r w:rsidRPr="00003FEF">
        <w:rPr>
          <w:rFonts w:ascii="Courier New" w:eastAsia="Times New Roman" w:hAnsi="Courier New" w:cs="Courier New"/>
          <w:color w:val="808080"/>
          <w:sz w:val="16"/>
          <w:szCs w:val="16"/>
        </w:rPr>
        <w:br/>
        <w:t xml:space="preserve">            </w:t>
      </w:r>
      <w:r w:rsidRPr="00003FEF">
        <w:rPr>
          <w:rFonts w:ascii="Courier New" w:eastAsia="Times New Roman" w:hAnsi="Courier New" w:cs="Courier New"/>
          <w:color w:val="CC7832"/>
          <w:sz w:val="16"/>
          <w:szCs w:val="16"/>
        </w:rPr>
        <w:t xml:space="preserve">return </w:t>
      </w:r>
      <w:r w:rsidRPr="00003FEF">
        <w:rPr>
          <w:rFonts w:ascii="Courier New" w:eastAsia="Times New Roman" w:hAnsi="Courier New" w:cs="Courier New"/>
          <w:color w:val="6A8759"/>
          <w:sz w:val="16"/>
          <w:szCs w:val="16"/>
        </w:rPr>
        <w:t>"taco@timmycorp.com"</w:t>
      </w:r>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t xml:space="preserve">         </w:t>
      </w:r>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t xml:space="preserve">   </w:t>
      </w:r>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A9B7C6"/>
          <w:sz w:val="16"/>
          <w:szCs w:val="16"/>
        </w:rPr>
        <w:br/>
        <w:t xml:space="preserve">   </w:t>
      </w:r>
      <w:r w:rsidRPr="00003FEF">
        <w:rPr>
          <w:rFonts w:ascii="Courier New" w:eastAsia="Times New Roman" w:hAnsi="Courier New" w:cs="Courier New"/>
          <w:color w:val="808080"/>
          <w:sz w:val="16"/>
          <w:szCs w:val="16"/>
        </w:rPr>
        <w:t>// Inject your own email provider here:</w:t>
      </w:r>
      <w:r w:rsidRPr="00003FEF">
        <w:rPr>
          <w:rFonts w:ascii="Courier New" w:eastAsia="Times New Roman" w:hAnsi="Courier New" w:cs="Courier New"/>
          <w:color w:val="808080"/>
          <w:sz w:val="16"/>
          <w:szCs w:val="16"/>
        </w:rPr>
        <w:br/>
        <w:t xml:space="preserve">   </w:t>
      </w:r>
      <w:proofErr w:type="spellStart"/>
      <w:r w:rsidRPr="00003FEF">
        <w:rPr>
          <w:rFonts w:ascii="Courier New" w:eastAsia="Times New Roman" w:hAnsi="Courier New" w:cs="Courier New"/>
          <w:color w:val="FFC66D"/>
          <w:sz w:val="16"/>
          <w:szCs w:val="16"/>
        </w:rPr>
        <w:t>ClassyClass</w:t>
      </w:r>
      <w:proofErr w:type="spellEnd"/>
      <w:r w:rsidRPr="00003FEF">
        <w:rPr>
          <w:rFonts w:ascii="Courier New" w:eastAsia="Times New Roman" w:hAnsi="Courier New" w:cs="Courier New"/>
          <w:color w:val="A9B7C6"/>
          <w:sz w:val="16"/>
          <w:szCs w:val="16"/>
        </w:rPr>
        <w:t>(Function&lt;String</w:t>
      </w:r>
      <w:r w:rsidRPr="00003FEF">
        <w:rPr>
          <w:rFonts w:ascii="Courier New" w:eastAsia="Times New Roman" w:hAnsi="Courier New" w:cs="Courier New"/>
          <w:color w:val="CC7832"/>
          <w:sz w:val="16"/>
          <w:szCs w:val="16"/>
        </w:rPr>
        <w:t xml:space="preserve">, </w:t>
      </w:r>
      <w:r w:rsidRPr="00003FEF">
        <w:rPr>
          <w:rFonts w:ascii="Courier New" w:eastAsia="Times New Roman" w:hAnsi="Courier New" w:cs="Courier New"/>
          <w:color w:val="A9B7C6"/>
          <w:sz w:val="16"/>
          <w:szCs w:val="16"/>
        </w:rPr>
        <w:t xml:space="preserve">String&gt; </w:t>
      </w:r>
      <w:proofErr w:type="spellStart"/>
      <w:r w:rsidRPr="00003FEF">
        <w:rPr>
          <w:rFonts w:ascii="Courier New" w:eastAsia="Times New Roman" w:hAnsi="Courier New" w:cs="Courier New"/>
          <w:color w:val="A9B7C6"/>
          <w:sz w:val="16"/>
          <w:szCs w:val="16"/>
        </w:rPr>
        <w:t>userEmailProvider</w:t>
      </w:r>
      <w:proofErr w:type="spellEnd"/>
      <w:r w:rsidRPr="00003FEF">
        <w:rPr>
          <w:rFonts w:ascii="Courier New" w:eastAsia="Times New Roman" w:hAnsi="Courier New" w:cs="Courier New"/>
          <w:color w:val="A9B7C6"/>
          <w:sz w:val="16"/>
          <w:szCs w:val="16"/>
        </w:rPr>
        <w:t>) {</w:t>
      </w:r>
      <w:r w:rsidRPr="00003FEF">
        <w:rPr>
          <w:rFonts w:ascii="Courier New" w:eastAsia="Times New Roman" w:hAnsi="Courier New" w:cs="Courier New"/>
          <w:color w:val="A9B7C6"/>
          <w:sz w:val="16"/>
          <w:szCs w:val="16"/>
        </w:rPr>
        <w:br/>
        <w:t xml:space="preserve">      </w:t>
      </w:r>
      <w:proofErr w:type="spellStart"/>
      <w:r w:rsidRPr="00003FEF">
        <w:rPr>
          <w:rFonts w:ascii="Courier New" w:eastAsia="Times New Roman" w:hAnsi="Courier New" w:cs="Courier New"/>
          <w:color w:val="CC7832"/>
          <w:sz w:val="16"/>
          <w:szCs w:val="16"/>
        </w:rPr>
        <w:t>this</w:t>
      </w:r>
      <w:r w:rsidRPr="00003FEF">
        <w:rPr>
          <w:rFonts w:ascii="Courier New" w:eastAsia="Times New Roman" w:hAnsi="Courier New" w:cs="Courier New"/>
          <w:color w:val="A9B7C6"/>
          <w:sz w:val="16"/>
          <w:szCs w:val="16"/>
        </w:rPr>
        <w:t>.</w:t>
      </w:r>
      <w:r w:rsidRPr="00003FEF">
        <w:rPr>
          <w:rFonts w:ascii="Courier New" w:eastAsia="Times New Roman" w:hAnsi="Courier New" w:cs="Courier New"/>
          <w:color w:val="9876AA"/>
          <w:sz w:val="16"/>
          <w:szCs w:val="16"/>
        </w:rPr>
        <w:t>userEmailProvider</w:t>
      </w:r>
      <w:proofErr w:type="spellEnd"/>
      <w:r w:rsidRPr="00003FEF">
        <w:rPr>
          <w:rFonts w:ascii="Courier New" w:eastAsia="Times New Roman" w:hAnsi="Courier New" w:cs="Courier New"/>
          <w:color w:val="9876AA"/>
          <w:sz w:val="16"/>
          <w:szCs w:val="16"/>
        </w:rPr>
        <w:t xml:space="preserve"> </w:t>
      </w:r>
      <w:r w:rsidRPr="00003FEF">
        <w:rPr>
          <w:rFonts w:ascii="Courier New" w:eastAsia="Times New Roman" w:hAnsi="Courier New" w:cs="Courier New"/>
          <w:color w:val="A9B7C6"/>
          <w:sz w:val="16"/>
          <w:szCs w:val="16"/>
        </w:rPr>
        <w:t xml:space="preserve">= </w:t>
      </w:r>
      <w:proofErr w:type="spellStart"/>
      <w:r w:rsidRPr="00003FEF">
        <w:rPr>
          <w:rFonts w:ascii="Courier New" w:eastAsia="Times New Roman" w:hAnsi="Courier New" w:cs="Courier New"/>
          <w:color w:val="A9B7C6"/>
          <w:sz w:val="16"/>
          <w:szCs w:val="16"/>
        </w:rPr>
        <w:t>userEmailProvider</w:t>
      </w:r>
      <w:proofErr w:type="spellEnd"/>
      <w:r w:rsidRPr="00003FEF">
        <w:rPr>
          <w:rFonts w:ascii="Courier New" w:eastAsia="Times New Roman" w:hAnsi="Courier New" w:cs="Courier New"/>
          <w:color w:val="CC7832"/>
          <w:sz w:val="16"/>
          <w:szCs w:val="16"/>
        </w:rPr>
        <w:t>;</w:t>
      </w:r>
      <w:r w:rsidRPr="00003FEF">
        <w:rPr>
          <w:rFonts w:ascii="Courier New" w:eastAsia="Times New Roman" w:hAnsi="Courier New" w:cs="Courier New"/>
          <w:color w:val="CC7832"/>
          <w:sz w:val="16"/>
          <w:szCs w:val="16"/>
        </w:rPr>
        <w:br/>
      </w:r>
      <w:r w:rsidRPr="00EE12BD">
        <w:rPr>
          <w:rFonts w:ascii="Courier New" w:eastAsia="Times New Roman" w:hAnsi="Courier New" w:cs="Courier New"/>
          <w:color w:val="CC7832"/>
          <w:sz w:val="20"/>
          <w:szCs w:val="20"/>
        </w:rPr>
        <w:t xml:space="preserve">   </w:t>
      </w:r>
      <w:r w:rsidRPr="00EE12BD">
        <w:rPr>
          <w:rFonts w:ascii="Courier New" w:eastAsia="Times New Roman" w:hAnsi="Courier New" w:cs="Courier New"/>
          <w:color w:val="A9B7C6"/>
          <w:sz w:val="20"/>
          <w:szCs w:val="20"/>
        </w:rPr>
        <w:t>}</w:t>
      </w:r>
      <w:r w:rsidRPr="00EE12BD">
        <w:rPr>
          <w:rFonts w:ascii="Courier New" w:eastAsia="Times New Roman" w:hAnsi="Courier New" w:cs="Courier New"/>
          <w:color w:val="A9B7C6"/>
          <w:sz w:val="20"/>
          <w:szCs w:val="20"/>
        </w:rPr>
        <w:br/>
        <w:t>}</w:t>
      </w:r>
    </w:p>
    <w:p w14:paraId="6FE5D1CC" w14:textId="77777777" w:rsidR="00EE12BD" w:rsidRDefault="00EE12BD" w:rsidP="0036372A"/>
    <w:p w14:paraId="4477B80A" w14:textId="77777777" w:rsidR="00543AAB" w:rsidRDefault="00543AAB" w:rsidP="00543AAB">
      <w:pPr>
        <w:pStyle w:val="Heading1"/>
        <w:numPr>
          <w:ilvl w:val="0"/>
          <w:numId w:val="2"/>
        </w:numPr>
        <w:ind w:left="0" w:firstLine="0"/>
      </w:pPr>
      <w:bookmarkStart w:id="16" w:name="_Toc52111544"/>
      <w:r>
        <w:lastRenderedPageBreak/>
        <w:t>Coding Standards</w:t>
      </w:r>
      <w:bookmarkEnd w:id="16"/>
    </w:p>
    <w:p w14:paraId="50F88AB1" w14:textId="30D039ED" w:rsidR="00543AAB" w:rsidRDefault="00543AAB" w:rsidP="00543AAB">
      <w:pPr>
        <w:pStyle w:val="Heading2"/>
      </w:pPr>
      <w:bookmarkStart w:id="17" w:name="_Toc52111545"/>
      <w:r>
        <w:t>Java</w:t>
      </w:r>
      <w:bookmarkEnd w:id="17"/>
    </w:p>
    <w:p w14:paraId="3F4AFF9B" w14:textId="55601CE7" w:rsidR="002D5732" w:rsidRDefault="002D5732" w:rsidP="002D5732">
      <w:r>
        <w:t xml:space="preserve">We will be conforming to the Google Java Style Guidelines. </w:t>
      </w:r>
    </w:p>
    <w:p w14:paraId="52AFCE41" w14:textId="04405A2F" w:rsidR="002D5732" w:rsidRDefault="00DD1953" w:rsidP="00DE18A4">
      <w:pPr>
        <w:ind w:firstLine="720"/>
      </w:pPr>
      <w:hyperlink r:id="rId21" w:history="1">
        <w:r w:rsidR="002D5732" w:rsidRPr="00883867">
          <w:rPr>
            <w:rStyle w:val="Hyperlink"/>
          </w:rPr>
          <w:t>https://google.github.io/styleguide/javaguide.html</w:t>
        </w:r>
      </w:hyperlink>
    </w:p>
    <w:p w14:paraId="0C026C22" w14:textId="495A39E6" w:rsidR="00DE18A4" w:rsidRDefault="00DE18A4" w:rsidP="00DE18A4">
      <w:r>
        <w:t xml:space="preserve">There are instructions located on the link above for integrating the style </w:t>
      </w:r>
      <w:proofErr w:type="spellStart"/>
      <w:r>
        <w:t>guidline</w:t>
      </w:r>
      <w:proofErr w:type="spellEnd"/>
      <w:r>
        <w:t xml:space="preserve"> with whatever IDE you are using. </w:t>
      </w:r>
    </w:p>
    <w:p w14:paraId="256C00DA" w14:textId="77777777" w:rsidR="00DE18A4" w:rsidRDefault="00DE18A4" w:rsidP="00DE18A4"/>
    <w:p w14:paraId="5D6A813F" w14:textId="3B696BEF" w:rsidR="00DE18A4" w:rsidRPr="002D5732" w:rsidRDefault="00DE18A4" w:rsidP="00DE18A4">
      <w:pPr>
        <w:pStyle w:val="Heading2"/>
      </w:pPr>
      <w:bookmarkStart w:id="18" w:name="_Toc52111546"/>
      <w:r>
        <w:t>Enforcement</w:t>
      </w:r>
      <w:bookmarkEnd w:id="18"/>
    </w:p>
    <w:p w14:paraId="0B35CA2B" w14:textId="5DB772D2" w:rsidR="00A03DDF" w:rsidRDefault="002D5732" w:rsidP="00A03DDF">
      <w:r>
        <w:t xml:space="preserve">We will be enforcing this </w:t>
      </w:r>
      <w:proofErr w:type="spellStart"/>
      <w:r>
        <w:t>guidline</w:t>
      </w:r>
      <w:proofErr w:type="spellEnd"/>
      <w:r>
        <w:t xml:space="preserve"> using </w:t>
      </w:r>
      <w:hyperlink r:id="rId22" w:anchor="google-java-format" w:history="1">
        <w:r w:rsidRPr="002D5732">
          <w:rPr>
            <w:rStyle w:val="Hyperlink"/>
          </w:rPr>
          <w:t>spotless</w:t>
        </w:r>
      </w:hyperlink>
      <w:r>
        <w:t>, a maven/</w:t>
      </w:r>
      <w:proofErr w:type="spellStart"/>
      <w:r>
        <w:t>gradle</w:t>
      </w:r>
      <w:proofErr w:type="spellEnd"/>
      <w:r>
        <w:t xml:space="preserve"> plugin that will verify your coding </w:t>
      </w:r>
      <w:proofErr w:type="spellStart"/>
      <w:r>
        <w:t>convesions</w:t>
      </w:r>
      <w:proofErr w:type="spellEnd"/>
      <w:r>
        <w:t xml:space="preserve"> on build. When building your project, you will see output like the following if you are not conforming to the </w:t>
      </w:r>
      <w:proofErr w:type="gramStart"/>
      <w:r>
        <w:t>style :</w:t>
      </w:r>
      <w:proofErr w:type="gramEnd"/>
    </w:p>
    <w:p w14:paraId="61BCC4F8" w14:textId="21DD4067" w:rsidR="002D5732" w:rsidRDefault="002D5732" w:rsidP="00A03DDF"/>
    <w:p w14:paraId="13718D32"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proofErr w:type="spellStart"/>
      <w:r w:rsidRPr="002D5732">
        <w:rPr>
          <w:rFonts w:ascii="Courier New" w:eastAsia="Times New Roman" w:hAnsi="Courier New" w:cs="Courier New"/>
          <w:color w:val="auto"/>
          <w:sz w:val="20"/>
          <w:szCs w:val="20"/>
        </w:rPr>
        <w:t>user@machine</w:t>
      </w:r>
      <w:proofErr w:type="spellEnd"/>
      <w:r w:rsidRPr="002D5732">
        <w:rPr>
          <w:rFonts w:ascii="Courier New" w:eastAsia="Times New Roman" w:hAnsi="Courier New" w:cs="Courier New"/>
          <w:color w:val="auto"/>
          <w:sz w:val="20"/>
          <w:szCs w:val="20"/>
        </w:rPr>
        <w:t xml:space="preserve"> repo % </w:t>
      </w:r>
      <w:proofErr w:type="spellStart"/>
      <w:r w:rsidRPr="002D5732">
        <w:rPr>
          <w:rFonts w:ascii="Courier New" w:eastAsia="Times New Roman" w:hAnsi="Courier New" w:cs="Courier New"/>
          <w:color w:val="auto"/>
          <w:sz w:val="20"/>
          <w:szCs w:val="20"/>
        </w:rPr>
        <w:t>mvn</w:t>
      </w:r>
      <w:proofErr w:type="spellEnd"/>
      <w:r w:rsidRPr="002D5732">
        <w:rPr>
          <w:rFonts w:ascii="Courier New" w:eastAsia="Times New Roman" w:hAnsi="Courier New" w:cs="Courier New"/>
          <w:color w:val="auto"/>
          <w:sz w:val="20"/>
          <w:szCs w:val="20"/>
        </w:rPr>
        <w:t xml:space="preserve"> </w:t>
      </w:r>
      <w:proofErr w:type="spellStart"/>
      <w:proofErr w:type="gramStart"/>
      <w:r w:rsidRPr="002D5732">
        <w:rPr>
          <w:rFonts w:ascii="Courier New" w:eastAsia="Times New Roman" w:hAnsi="Courier New" w:cs="Courier New"/>
          <w:color w:val="auto"/>
          <w:sz w:val="20"/>
          <w:szCs w:val="20"/>
        </w:rPr>
        <w:t>spotless:check</w:t>
      </w:r>
      <w:proofErr w:type="spellEnd"/>
      <w:proofErr w:type="gramEnd"/>
    </w:p>
    <w:p w14:paraId="064284B8"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r w:rsidRPr="002D5732">
        <w:rPr>
          <w:rFonts w:ascii="Courier New" w:eastAsia="Times New Roman" w:hAnsi="Courier New" w:cs="Courier New"/>
          <w:color w:val="auto"/>
          <w:sz w:val="20"/>
          <w:szCs w:val="20"/>
        </w:rPr>
        <w:t>[</w:t>
      </w:r>
      <w:proofErr w:type="gramStart"/>
      <w:r w:rsidRPr="002D5732">
        <w:rPr>
          <w:rFonts w:ascii="Courier New" w:eastAsia="Times New Roman" w:hAnsi="Courier New" w:cs="Courier New"/>
          <w:color w:val="auto"/>
          <w:sz w:val="20"/>
          <w:szCs w:val="20"/>
        </w:rPr>
        <w:t>ERROR]  &gt;</w:t>
      </w:r>
      <w:proofErr w:type="gramEnd"/>
      <w:r w:rsidRPr="002D5732">
        <w:rPr>
          <w:rFonts w:ascii="Courier New" w:eastAsia="Times New Roman" w:hAnsi="Courier New" w:cs="Courier New"/>
          <w:color w:val="auto"/>
          <w:sz w:val="20"/>
          <w:szCs w:val="20"/>
        </w:rPr>
        <w:t xml:space="preserve"> The following files had format violations:</w:t>
      </w:r>
    </w:p>
    <w:p w14:paraId="40EA3A3F"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r w:rsidRPr="002D5732">
        <w:rPr>
          <w:rFonts w:ascii="Courier New" w:eastAsia="Times New Roman" w:hAnsi="Courier New" w:cs="Courier New"/>
          <w:color w:val="auto"/>
          <w:sz w:val="20"/>
          <w:szCs w:val="20"/>
        </w:rPr>
        <w:t>[</w:t>
      </w:r>
      <w:proofErr w:type="gramStart"/>
      <w:r w:rsidRPr="002D5732">
        <w:rPr>
          <w:rFonts w:ascii="Courier New" w:eastAsia="Times New Roman" w:hAnsi="Courier New" w:cs="Courier New"/>
          <w:color w:val="auto"/>
          <w:sz w:val="20"/>
          <w:szCs w:val="20"/>
        </w:rPr>
        <w:t xml:space="preserve">ERROR]  </w:t>
      </w:r>
      <w:proofErr w:type="spellStart"/>
      <w:r w:rsidRPr="002D5732">
        <w:rPr>
          <w:rFonts w:ascii="Courier New" w:eastAsia="Times New Roman" w:hAnsi="Courier New" w:cs="Courier New"/>
          <w:color w:val="auto"/>
          <w:sz w:val="20"/>
          <w:szCs w:val="20"/>
        </w:rPr>
        <w:t>src</w:t>
      </w:r>
      <w:proofErr w:type="spellEnd"/>
      <w:r w:rsidRPr="002D5732">
        <w:rPr>
          <w:rFonts w:ascii="Courier New" w:eastAsia="Times New Roman" w:hAnsi="Courier New" w:cs="Courier New"/>
          <w:color w:val="auto"/>
          <w:sz w:val="20"/>
          <w:szCs w:val="20"/>
        </w:rPr>
        <w:t>\main\java\com\</w:t>
      </w:r>
      <w:proofErr w:type="spellStart"/>
      <w:r w:rsidRPr="002D5732">
        <w:rPr>
          <w:rFonts w:ascii="Courier New" w:eastAsia="Times New Roman" w:hAnsi="Courier New" w:cs="Courier New"/>
          <w:color w:val="auto"/>
          <w:sz w:val="20"/>
          <w:szCs w:val="20"/>
        </w:rPr>
        <w:t>diffplug</w:t>
      </w:r>
      <w:proofErr w:type="spellEnd"/>
      <w:r w:rsidRPr="002D5732">
        <w:rPr>
          <w:rFonts w:ascii="Courier New" w:eastAsia="Times New Roman" w:hAnsi="Courier New" w:cs="Courier New"/>
          <w:color w:val="auto"/>
          <w:sz w:val="20"/>
          <w:szCs w:val="20"/>
        </w:rPr>
        <w:t>\</w:t>
      </w:r>
      <w:proofErr w:type="spellStart"/>
      <w:r w:rsidRPr="002D5732">
        <w:rPr>
          <w:rFonts w:ascii="Courier New" w:eastAsia="Times New Roman" w:hAnsi="Courier New" w:cs="Courier New"/>
          <w:color w:val="auto"/>
          <w:sz w:val="20"/>
          <w:szCs w:val="20"/>
        </w:rPr>
        <w:t>gradle</w:t>
      </w:r>
      <w:proofErr w:type="spellEnd"/>
      <w:r w:rsidRPr="002D5732">
        <w:rPr>
          <w:rFonts w:ascii="Courier New" w:eastAsia="Times New Roman" w:hAnsi="Courier New" w:cs="Courier New"/>
          <w:color w:val="auto"/>
          <w:sz w:val="20"/>
          <w:szCs w:val="20"/>
        </w:rPr>
        <w:t>\spotless\FormatExtension.java</w:t>
      </w:r>
      <w:proofErr w:type="gramEnd"/>
    </w:p>
    <w:p w14:paraId="74C94D96"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r w:rsidRPr="002D5732">
        <w:rPr>
          <w:rFonts w:ascii="Courier New" w:eastAsia="Times New Roman" w:hAnsi="Courier New" w:cs="Courier New"/>
          <w:color w:val="auto"/>
          <w:sz w:val="20"/>
          <w:szCs w:val="20"/>
        </w:rPr>
        <w:t>[</w:t>
      </w:r>
      <w:proofErr w:type="gramStart"/>
      <w:r w:rsidRPr="002D5732">
        <w:rPr>
          <w:rFonts w:ascii="Courier New" w:eastAsia="Times New Roman" w:hAnsi="Courier New" w:cs="Courier New"/>
          <w:color w:val="auto"/>
          <w:sz w:val="20"/>
          <w:szCs w:val="20"/>
        </w:rPr>
        <w:t xml:space="preserve">ERROR]   </w:t>
      </w:r>
      <w:proofErr w:type="gramEnd"/>
      <w:r w:rsidRPr="002D5732">
        <w:rPr>
          <w:rFonts w:ascii="Courier New" w:eastAsia="Times New Roman" w:hAnsi="Courier New" w:cs="Courier New"/>
          <w:color w:val="auto"/>
          <w:sz w:val="20"/>
          <w:szCs w:val="20"/>
        </w:rPr>
        <w:t xml:space="preserve"> -\t\t····if·(</w:t>
      </w:r>
      <w:proofErr w:type="spellStart"/>
      <w:r w:rsidRPr="002D5732">
        <w:rPr>
          <w:rFonts w:ascii="Courier New" w:eastAsia="Times New Roman" w:hAnsi="Courier New" w:cs="Courier New"/>
          <w:color w:val="auto"/>
          <w:sz w:val="20"/>
          <w:szCs w:val="20"/>
        </w:rPr>
        <w:t>targets.length</w:t>
      </w:r>
      <w:proofErr w:type="spellEnd"/>
      <w:r w:rsidRPr="002D5732">
        <w:rPr>
          <w:rFonts w:ascii="Courier New" w:eastAsia="Times New Roman" w:hAnsi="Courier New" w:cs="Courier New"/>
          <w:color w:val="auto"/>
          <w:sz w:val="20"/>
          <w:szCs w:val="20"/>
        </w:rPr>
        <w:t>·==·0)·{</w:t>
      </w:r>
    </w:p>
    <w:p w14:paraId="69B2775D"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r w:rsidRPr="002D5732">
        <w:rPr>
          <w:rFonts w:ascii="Courier New" w:eastAsia="Times New Roman" w:hAnsi="Courier New" w:cs="Courier New"/>
          <w:color w:val="auto"/>
          <w:sz w:val="20"/>
          <w:szCs w:val="20"/>
        </w:rPr>
        <w:t>[</w:t>
      </w:r>
      <w:proofErr w:type="gramStart"/>
      <w:r w:rsidRPr="002D5732">
        <w:rPr>
          <w:rFonts w:ascii="Courier New" w:eastAsia="Times New Roman" w:hAnsi="Courier New" w:cs="Courier New"/>
          <w:color w:val="auto"/>
          <w:sz w:val="20"/>
          <w:szCs w:val="20"/>
        </w:rPr>
        <w:t xml:space="preserve">ERROR]   </w:t>
      </w:r>
      <w:proofErr w:type="gramEnd"/>
      <w:r w:rsidRPr="002D5732">
        <w:rPr>
          <w:rFonts w:ascii="Courier New" w:eastAsia="Times New Roman" w:hAnsi="Courier New" w:cs="Courier New"/>
          <w:color w:val="auto"/>
          <w:sz w:val="20"/>
          <w:szCs w:val="20"/>
        </w:rPr>
        <w:t xml:space="preserve"> +\t\</w:t>
      </w:r>
      <w:proofErr w:type="spellStart"/>
      <w:r w:rsidRPr="002D5732">
        <w:rPr>
          <w:rFonts w:ascii="Courier New" w:eastAsia="Times New Roman" w:hAnsi="Courier New" w:cs="Courier New"/>
          <w:color w:val="auto"/>
          <w:sz w:val="20"/>
          <w:szCs w:val="20"/>
        </w:rPr>
        <w:t>tif</w:t>
      </w:r>
      <w:proofErr w:type="spellEnd"/>
      <w:r w:rsidRPr="002D5732">
        <w:rPr>
          <w:rFonts w:ascii="Courier New" w:eastAsia="Times New Roman" w:hAnsi="Courier New" w:cs="Courier New"/>
          <w:color w:val="auto"/>
          <w:sz w:val="20"/>
          <w:szCs w:val="20"/>
        </w:rPr>
        <w:t>·(</w:t>
      </w:r>
      <w:proofErr w:type="spellStart"/>
      <w:r w:rsidRPr="002D5732">
        <w:rPr>
          <w:rFonts w:ascii="Courier New" w:eastAsia="Times New Roman" w:hAnsi="Courier New" w:cs="Courier New"/>
          <w:color w:val="auto"/>
          <w:sz w:val="20"/>
          <w:szCs w:val="20"/>
        </w:rPr>
        <w:t>targets.length</w:t>
      </w:r>
      <w:proofErr w:type="spellEnd"/>
      <w:r w:rsidRPr="002D5732">
        <w:rPr>
          <w:rFonts w:ascii="Courier New" w:eastAsia="Times New Roman" w:hAnsi="Courier New" w:cs="Courier New"/>
          <w:color w:val="auto"/>
          <w:sz w:val="20"/>
          <w:szCs w:val="20"/>
        </w:rPr>
        <w:t>·==·0)·{</w:t>
      </w:r>
    </w:p>
    <w:p w14:paraId="7E9A1EFF"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r w:rsidRPr="002D5732">
        <w:rPr>
          <w:rFonts w:ascii="Courier New" w:eastAsia="Times New Roman" w:hAnsi="Courier New" w:cs="Courier New"/>
          <w:color w:val="auto"/>
          <w:sz w:val="20"/>
          <w:szCs w:val="20"/>
        </w:rPr>
        <w:t>[</w:t>
      </w:r>
      <w:proofErr w:type="gramStart"/>
      <w:r w:rsidRPr="002D5732">
        <w:rPr>
          <w:rFonts w:ascii="Courier New" w:eastAsia="Times New Roman" w:hAnsi="Courier New" w:cs="Courier New"/>
          <w:color w:val="auto"/>
          <w:sz w:val="20"/>
          <w:szCs w:val="20"/>
        </w:rPr>
        <w:t>ERROR]  Run</w:t>
      </w:r>
      <w:proofErr w:type="gramEnd"/>
      <w:r w:rsidRPr="002D5732">
        <w:rPr>
          <w:rFonts w:ascii="Courier New" w:eastAsia="Times New Roman" w:hAnsi="Courier New" w:cs="Courier New"/>
          <w:color w:val="auto"/>
          <w:sz w:val="20"/>
          <w:szCs w:val="20"/>
        </w:rPr>
        <w:t xml:space="preserve"> '</w:t>
      </w:r>
      <w:proofErr w:type="spellStart"/>
      <w:r w:rsidRPr="002D5732">
        <w:rPr>
          <w:rFonts w:ascii="Courier New" w:eastAsia="Times New Roman" w:hAnsi="Courier New" w:cs="Courier New"/>
          <w:color w:val="auto"/>
          <w:sz w:val="20"/>
          <w:szCs w:val="20"/>
        </w:rPr>
        <w:t>mvn</w:t>
      </w:r>
      <w:proofErr w:type="spellEnd"/>
      <w:r w:rsidRPr="002D5732">
        <w:rPr>
          <w:rFonts w:ascii="Courier New" w:eastAsia="Times New Roman" w:hAnsi="Courier New" w:cs="Courier New"/>
          <w:color w:val="auto"/>
          <w:sz w:val="20"/>
          <w:szCs w:val="20"/>
        </w:rPr>
        <w:t xml:space="preserve"> </w:t>
      </w:r>
      <w:proofErr w:type="spellStart"/>
      <w:r w:rsidRPr="002D5732">
        <w:rPr>
          <w:rFonts w:ascii="Courier New" w:eastAsia="Times New Roman" w:hAnsi="Courier New" w:cs="Courier New"/>
          <w:color w:val="auto"/>
          <w:sz w:val="20"/>
          <w:szCs w:val="20"/>
        </w:rPr>
        <w:t>spotless:apply</w:t>
      </w:r>
      <w:proofErr w:type="spellEnd"/>
      <w:r w:rsidRPr="002D5732">
        <w:rPr>
          <w:rFonts w:ascii="Courier New" w:eastAsia="Times New Roman" w:hAnsi="Courier New" w:cs="Courier New"/>
          <w:color w:val="auto"/>
          <w:sz w:val="20"/>
          <w:szCs w:val="20"/>
        </w:rPr>
        <w:t>' to fix these violations.</w:t>
      </w:r>
    </w:p>
    <w:p w14:paraId="79A41245"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proofErr w:type="spellStart"/>
      <w:r w:rsidRPr="002D5732">
        <w:rPr>
          <w:rFonts w:ascii="Courier New" w:eastAsia="Times New Roman" w:hAnsi="Courier New" w:cs="Courier New"/>
          <w:color w:val="auto"/>
          <w:sz w:val="20"/>
          <w:szCs w:val="20"/>
        </w:rPr>
        <w:t>user@machine</w:t>
      </w:r>
      <w:proofErr w:type="spellEnd"/>
      <w:r w:rsidRPr="002D5732">
        <w:rPr>
          <w:rFonts w:ascii="Courier New" w:eastAsia="Times New Roman" w:hAnsi="Courier New" w:cs="Courier New"/>
          <w:color w:val="auto"/>
          <w:sz w:val="20"/>
          <w:szCs w:val="20"/>
        </w:rPr>
        <w:t xml:space="preserve"> repo % </w:t>
      </w:r>
      <w:proofErr w:type="spellStart"/>
      <w:r w:rsidRPr="002D5732">
        <w:rPr>
          <w:rFonts w:ascii="Courier New" w:eastAsia="Times New Roman" w:hAnsi="Courier New" w:cs="Courier New"/>
          <w:color w:val="auto"/>
          <w:sz w:val="20"/>
          <w:szCs w:val="20"/>
        </w:rPr>
        <w:t>mvn</w:t>
      </w:r>
      <w:proofErr w:type="spellEnd"/>
      <w:r w:rsidRPr="002D5732">
        <w:rPr>
          <w:rFonts w:ascii="Courier New" w:eastAsia="Times New Roman" w:hAnsi="Courier New" w:cs="Courier New"/>
          <w:color w:val="auto"/>
          <w:sz w:val="20"/>
          <w:szCs w:val="20"/>
        </w:rPr>
        <w:t xml:space="preserve"> </w:t>
      </w:r>
      <w:proofErr w:type="spellStart"/>
      <w:proofErr w:type="gramStart"/>
      <w:r w:rsidRPr="002D5732">
        <w:rPr>
          <w:rFonts w:ascii="Courier New" w:eastAsia="Times New Roman" w:hAnsi="Courier New" w:cs="Courier New"/>
          <w:color w:val="auto"/>
          <w:sz w:val="20"/>
          <w:szCs w:val="20"/>
        </w:rPr>
        <w:t>spotless:apply</w:t>
      </w:r>
      <w:proofErr w:type="spellEnd"/>
      <w:proofErr w:type="gramEnd"/>
    </w:p>
    <w:p w14:paraId="265DE82A"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r w:rsidRPr="002D5732">
        <w:rPr>
          <w:rFonts w:ascii="Courier New" w:eastAsia="Times New Roman" w:hAnsi="Courier New" w:cs="Courier New"/>
          <w:color w:val="auto"/>
          <w:sz w:val="20"/>
          <w:szCs w:val="20"/>
        </w:rPr>
        <w:t>[INFO] BUILD SUCCESS</w:t>
      </w:r>
    </w:p>
    <w:p w14:paraId="7BA059E9"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proofErr w:type="spellStart"/>
      <w:r w:rsidRPr="002D5732">
        <w:rPr>
          <w:rFonts w:ascii="Courier New" w:eastAsia="Times New Roman" w:hAnsi="Courier New" w:cs="Courier New"/>
          <w:color w:val="auto"/>
          <w:sz w:val="20"/>
          <w:szCs w:val="20"/>
        </w:rPr>
        <w:t>user@machine</w:t>
      </w:r>
      <w:proofErr w:type="spellEnd"/>
      <w:r w:rsidRPr="002D5732">
        <w:rPr>
          <w:rFonts w:ascii="Courier New" w:eastAsia="Times New Roman" w:hAnsi="Courier New" w:cs="Courier New"/>
          <w:color w:val="auto"/>
          <w:sz w:val="20"/>
          <w:szCs w:val="20"/>
        </w:rPr>
        <w:t xml:space="preserve"> repo % </w:t>
      </w:r>
      <w:proofErr w:type="spellStart"/>
      <w:r w:rsidRPr="002D5732">
        <w:rPr>
          <w:rFonts w:ascii="Courier New" w:eastAsia="Times New Roman" w:hAnsi="Courier New" w:cs="Courier New"/>
          <w:color w:val="auto"/>
          <w:sz w:val="20"/>
          <w:szCs w:val="20"/>
        </w:rPr>
        <w:t>mvn</w:t>
      </w:r>
      <w:proofErr w:type="spellEnd"/>
      <w:r w:rsidRPr="002D5732">
        <w:rPr>
          <w:rFonts w:ascii="Courier New" w:eastAsia="Times New Roman" w:hAnsi="Courier New" w:cs="Courier New"/>
          <w:color w:val="auto"/>
          <w:sz w:val="20"/>
          <w:szCs w:val="20"/>
        </w:rPr>
        <w:t xml:space="preserve"> </w:t>
      </w:r>
      <w:proofErr w:type="spellStart"/>
      <w:proofErr w:type="gramStart"/>
      <w:r w:rsidRPr="002D5732">
        <w:rPr>
          <w:rFonts w:ascii="Courier New" w:eastAsia="Times New Roman" w:hAnsi="Courier New" w:cs="Courier New"/>
          <w:color w:val="auto"/>
          <w:sz w:val="20"/>
          <w:szCs w:val="20"/>
        </w:rPr>
        <w:t>spotless:check</w:t>
      </w:r>
      <w:proofErr w:type="spellEnd"/>
      <w:proofErr w:type="gramEnd"/>
    </w:p>
    <w:p w14:paraId="51A64ADC" w14:textId="77777777" w:rsidR="002D5732" w:rsidRPr="002D5732" w:rsidRDefault="002D5732" w:rsidP="002D5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rPr>
      </w:pPr>
      <w:r w:rsidRPr="002D5732">
        <w:rPr>
          <w:rFonts w:ascii="Courier New" w:eastAsia="Times New Roman" w:hAnsi="Courier New" w:cs="Courier New"/>
          <w:color w:val="auto"/>
          <w:sz w:val="20"/>
          <w:szCs w:val="20"/>
        </w:rPr>
        <w:t>[INFO] BUILD SUCCESS</w:t>
      </w:r>
    </w:p>
    <w:p w14:paraId="5B91B0F2" w14:textId="7F3E128C" w:rsidR="00DE18A4" w:rsidRDefault="00DE18A4" w:rsidP="00A03DDF"/>
    <w:p w14:paraId="0B5A6E83" w14:textId="4446A686" w:rsidR="00DE18A4" w:rsidRDefault="00DE18A4" w:rsidP="00DE18A4">
      <w:r>
        <w:t xml:space="preserve">As displayed in the above example, spotless will even be able to fix your style violations for simple cases. </w:t>
      </w:r>
    </w:p>
    <w:p w14:paraId="656F4908" w14:textId="77777777" w:rsidR="00DE18A4" w:rsidRDefault="00DE18A4" w:rsidP="00DE18A4"/>
    <w:p w14:paraId="1433EBA2" w14:textId="13A8FE34" w:rsidR="00543AAB" w:rsidRDefault="00543AAB" w:rsidP="00543AAB"/>
    <w:p w14:paraId="683F0EF2" w14:textId="70A74E0C" w:rsidR="00DE18A4" w:rsidRDefault="00D15B53" w:rsidP="00DE18A4">
      <w:pPr>
        <w:pStyle w:val="Heading1"/>
        <w:numPr>
          <w:ilvl w:val="0"/>
          <w:numId w:val="2"/>
        </w:numPr>
        <w:ind w:left="0" w:firstLine="0"/>
      </w:pPr>
      <w:bookmarkStart w:id="19" w:name="_Toc52111547"/>
      <w:r>
        <w:lastRenderedPageBreak/>
        <w:t xml:space="preserve">Code </w:t>
      </w:r>
      <w:r w:rsidR="00DE18A4">
        <w:t>Quality</w:t>
      </w:r>
      <w:r>
        <w:t xml:space="preserve"> And Security</w:t>
      </w:r>
      <w:bookmarkEnd w:id="19"/>
    </w:p>
    <w:p w14:paraId="06E6A284" w14:textId="63342845" w:rsidR="00D15B53" w:rsidRDefault="00DE18A4" w:rsidP="00D15B53">
      <w:pPr>
        <w:pStyle w:val="Heading2"/>
      </w:pPr>
      <w:bookmarkStart w:id="20" w:name="_Toc52111548"/>
      <w:r>
        <w:t>SonarQube</w:t>
      </w:r>
      <w:bookmarkEnd w:id="20"/>
    </w:p>
    <w:p w14:paraId="74757233" w14:textId="04A9958A" w:rsidR="00D15B53" w:rsidRDefault="00A263BF" w:rsidP="00D15B53">
      <w:r>
        <w:t xml:space="preserve">The plan is for </w:t>
      </w:r>
      <w:proofErr w:type="gramStart"/>
      <w:r>
        <w:t>c</w:t>
      </w:r>
      <w:r w:rsidR="00D15B53">
        <w:t>ode  quality</w:t>
      </w:r>
      <w:proofErr w:type="gramEnd"/>
      <w:r w:rsidR="00D15B53">
        <w:t xml:space="preserve"> and security will be </w:t>
      </w:r>
      <w:proofErr w:type="spellStart"/>
      <w:r w:rsidR="00D15B53">
        <w:t>enforeced</w:t>
      </w:r>
      <w:proofErr w:type="spellEnd"/>
      <w:r w:rsidR="00D15B53">
        <w:t xml:space="preserve"> with </w:t>
      </w:r>
      <w:hyperlink r:id="rId23" w:history="1">
        <w:r w:rsidR="00D15B53" w:rsidRPr="00D15B53">
          <w:rPr>
            <w:rStyle w:val="Hyperlink"/>
          </w:rPr>
          <w:t>SonarQube</w:t>
        </w:r>
      </w:hyperlink>
      <w:r w:rsidR="00D15B53">
        <w:t xml:space="preserve">.   SonarQube makes use of static and dynamic code </w:t>
      </w:r>
      <w:proofErr w:type="spellStart"/>
      <w:r w:rsidR="00D15B53">
        <w:t>anysis</w:t>
      </w:r>
      <w:proofErr w:type="spellEnd"/>
      <w:r w:rsidR="00D15B53">
        <w:t xml:space="preserve"> to verify the following:</w:t>
      </w:r>
      <w:r w:rsidR="00D15B53">
        <w:br/>
      </w:r>
    </w:p>
    <w:p w14:paraId="6EFBFAB1" w14:textId="77777777" w:rsidR="006D0517" w:rsidRDefault="00D15B53" w:rsidP="00A61F85">
      <w:pPr>
        <w:pStyle w:val="ListParagraph"/>
        <w:numPr>
          <w:ilvl w:val="0"/>
          <w:numId w:val="23"/>
        </w:numPr>
      </w:pPr>
      <w:r>
        <w:t>Code Reliability</w:t>
      </w:r>
    </w:p>
    <w:p w14:paraId="4DCB3763" w14:textId="6DEB17C6" w:rsidR="006D0517" w:rsidRDefault="006D0517" w:rsidP="00A61F85">
      <w:pPr>
        <w:pStyle w:val="ListParagraph"/>
        <w:numPr>
          <w:ilvl w:val="0"/>
          <w:numId w:val="23"/>
        </w:numPr>
      </w:pPr>
      <w:r>
        <w:t>Code Security</w:t>
      </w:r>
    </w:p>
    <w:p w14:paraId="05B276AB" w14:textId="78DA8108" w:rsidR="006D0517" w:rsidRDefault="006D0517" w:rsidP="006D0517">
      <w:pPr>
        <w:pStyle w:val="ListParagraph"/>
        <w:numPr>
          <w:ilvl w:val="0"/>
          <w:numId w:val="23"/>
        </w:numPr>
      </w:pPr>
      <w:r>
        <w:t>Code Maintainability</w:t>
      </w:r>
    </w:p>
    <w:p w14:paraId="71950F0F" w14:textId="77777777" w:rsidR="00A263BF" w:rsidRDefault="00A263BF" w:rsidP="00A263BF">
      <w:pPr>
        <w:ind w:left="360"/>
      </w:pPr>
    </w:p>
    <w:p w14:paraId="7334BBBA" w14:textId="2635434C" w:rsidR="00A263BF" w:rsidRDefault="00A263BF" w:rsidP="00A263BF">
      <w:pPr>
        <w:pStyle w:val="Heading2"/>
      </w:pPr>
      <w:bookmarkStart w:id="21" w:name="_Toc52111549"/>
      <w:r>
        <w:t>Discussion</w:t>
      </w:r>
      <w:bookmarkEnd w:id="21"/>
    </w:p>
    <w:p w14:paraId="6E38D7DD" w14:textId="78CA5006" w:rsidR="00A263BF" w:rsidRDefault="006D0517" w:rsidP="00A263BF">
      <w:r>
        <w:t xml:space="preserve">In order to perform an accurate </w:t>
      </w:r>
      <w:proofErr w:type="gramStart"/>
      <w:r>
        <w:t xml:space="preserve">analysis  </w:t>
      </w:r>
      <w:proofErr w:type="spellStart"/>
      <w:r>
        <w:t>Sonaqube</w:t>
      </w:r>
      <w:proofErr w:type="spellEnd"/>
      <w:proofErr w:type="gramEnd"/>
      <w:r>
        <w:t xml:space="preserve"> needs to run </w:t>
      </w:r>
      <w:proofErr w:type="spellStart"/>
      <w:r>
        <w:t>it’s</w:t>
      </w:r>
      <w:proofErr w:type="spellEnd"/>
      <w:r>
        <w:t xml:space="preserve"> analysis over tim</w:t>
      </w:r>
      <w:r w:rsidR="00A263BF">
        <w:t xml:space="preserve">e. </w:t>
      </w:r>
      <w:proofErr w:type="gramStart"/>
      <w:r w:rsidR="00A263BF">
        <w:t>In order to</w:t>
      </w:r>
      <w:proofErr w:type="gramEnd"/>
      <w:r w:rsidR="00A263BF">
        <w:t xml:space="preserve"> do it needs to run on a server. This is a problem for </w:t>
      </w:r>
      <w:proofErr w:type="spellStart"/>
      <w:r w:rsidR="00A263BF">
        <w:t>DevSecOps</w:t>
      </w:r>
      <w:proofErr w:type="spellEnd"/>
      <w:r w:rsidR="00A263BF">
        <w:t xml:space="preserve"> as doing so will quickly run our Azure account out of money. </w:t>
      </w:r>
      <w:r w:rsidR="00A263BF">
        <w:br/>
      </w:r>
      <w:r w:rsidR="00A263BF">
        <w:br/>
        <w:t xml:space="preserve">Currently we are investigating </w:t>
      </w:r>
      <w:r w:rsidR="00AC24D9">
        <w:t xml:space="preserve">a workaround for this issue. The current idea is that we can take what we learned </w:t>
      </w:r>
      <w:proofErr w:type="spellStart"/>
      <w:r w:rsidR="00AC24D9">
        <w:t>form</w:t>
      </w:r>
      <w:proofErr w:type="spellEnd"/>
      <w:r w:rsidR="00AC24D9">
        <w:t xml:space="preserve"> spinning up the static database for the chatbot </w:t>
      </w:r>
      <w:proofErr w:type="gramStart"/>
      <w:r w:rsidR="00AC24D9">
        <w:t>team, and</w:t>
      </w:r>
      <w:proofErr w:type="gramEnd"/>
      <w:r w:rsidR="00AC24D9">
        <w:t xml:space="preserve"> employ it for SonarQube. Basically, we would include SonarQube in your project. There will be a command you can run to spin up SonarQube on your local host. </w:t>
      </w:r>
      <w:r w:rsidR="00AC24D9">
        <w:br/>
      </w:r>
      <w:r w:rsidR="00AC24D9">
        <w:br/>
        <w:t>To get the best results we would need to see if we can commit updates to the SonarQube images locally to kind of hack in some information over time cheaply.</w:t>
      </w:r>
    </w:p>
    <w:p w14:paraId="597209CA" w14:textId="39A5911E" w:rsidR="00A263BF" w:rsidRDefault="00A263BF" w:rsidP="00A263BF"/>
    <w:p w14:paraId="1FBD042B" w14:textId="3155980D" w:rsidR="004677C3" w:rsidRDefault="004677C3" w:rsidP="00A263BF"/>
    <w:p w14:paraId="3BB6E791" w14:textId="72DE6C08" w:rsidR="004677C3" w:rsidRDefault="004677C3" w:rsidP="00A263BF"/>
    <w:p w14:paraId="59E35E40" w14:textId="02A39419" w:rsidR="004677C3" w:rsidRDefault="004677C3" w:rsidP="00A263BF"/>
    <w:p w14:paraId="68DC4179" w14:textId="64C8A190" w:rsidR="004677C3" w:rsidRDefault="004677C3" w:rsidP="00A263BF"/>
    <w:p w14:paraId="7FEAECA6" w14:textId="72858640" w:rsidR="004677C3" w:rsidRDefault="004677C3" w:rsidP="00A263BF"/>
    <w:p w14:paraId="077C3F76" w14:textId="77777777" w:rsidR="004677C3" w:rsidRDefault="004677C3" w:rsidP="00A263BF"/>
    <w:p w14:paraId="12B90C25" w14:textId="3B781BD5" w:rsidR="00A263BF" w:rsidRPr="00D15B53" w:rsidRDefault="00A263BF" w:rsidP="006D0517">
      <w:pPr>
        <w:sectPr w:rsidR="00A263BF" w:rsidRPr="00D15B53" w:rsidSect="00A03DDF">
          <w:headerReference w:type="default" r:id="rId24"/>
          <w:footerReference w:type="default" r:id="rId25"/>
          <w:type w:val="continuous"/>
          <w:pgSz w:w="12240" w:h="15840" w:code="1"/>
          <w:pgMar w:top="2160" w:right="1080" w:bottom="720" w:left="1080" w:header="648" w:footer="432" w:gutter="0"/>
          <w:cols w:space="708"/>
          <w:docGrid w:linePitch="360"/>
        </w:sectPr>
      </w:pPr>
    </w:p>
    <w:p w14:paraId="12EFEFC0" w14:textId="37792033" w:rsidR="00A263BF" w:rsidRPr="00A263BF" w:rsidRDefault="00A263BF" w:rsidP="004677C3"/>
    <w:sectPr w:rsidR="00A263BF" w:rsidRPr="00A263BF" w:rsidSect="00A03DDF">
      <w:footerReference w:type="default" r:id="rId26"/>
      <w:footerReference w:type="first" r:id="rId27"/>
      <w:type w:val="continuous"/>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C8BD9" w14:textId="77777777" w:rsidR="00DD1953" w:rsidRDefault="00DD1953" w:rsidP="005A20E2">
      <w:pPr>
        <w:spacing w:after="0"/>
      </w:pPr>
      <w:r>
        <w:separator/>
      </w:r>
    </w:p>
    <w:p w14:paraId="412E06A8" w14:textId="77777777" w:rsidR="00DD1953" w:rsidRDefault="00DD1953"/>
    <w:p w14:paraId="1DC23A91" w14:textId="77777777" w:rsidR="00DD1953" w:rsidRDefault="00DD1953" w:rsidP="009B4773"/>
    <w:p w14:paraId="3F4D96DB" w14:textId="77777777" w:rsidR="00DD1953" w:rsidRDefault="00DD1953" w:rsidP="00513832"/>
  </w:endnote>
  <w:endnote w:type="continuationSeparator" w:id="0">
    <w:p w14:paraId="26BB4B5E" w14:textId="77777777" w:rsidR="00DD1953" w:rsidRDefault="00DD1953" w:rsidP="005A20E2">
      <w:pPr>
        <w:spacing w:after="0"/>
      </w:pPr>
      <w:r>
        <w:continuationSeparator/>
      </w:r>
    </w:p>
    <w:p w14:paraId="7A4721CC" w14:textId="77777777" w:rsidR="00DD1953" w:rsidRDefault="00DD1953"/>
    <w:p w14:paraId="15E88859" w14:textId="77777777" w:rsidR="00DD1953" w:rsidRDefault="00DD1953" w:rsidP="009B4773"/>
    <w:p w14:paraId="14C36DEA" w14:textId="77777777" w:rsidR="00DD1953" w:rsidRDefault="00DD1953"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3F7D0130" w14:textId="77777777" w:rsidR="00463D8B" w:rsidRDefault="00463D8B"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579032"/>
      <w:docPartObj>
        <w:docPartGallery w:val="Page Numbers (Bottom of Page)"/>
        <w:docPartUnique/>
      </w:docPartObj>
    </w:sdtPr>
    <w:sdtEndPr>
      <w:rPr>
        <w:noProof/>
      </w:rPr>
    </w:sdtEndPr>
    <w:sdtContent>
      <w:sdt>
        <w:sdtPr>
          <w:id w:val="1011107972"/>
          <w:docPartObj>
            <w:docPartGallery w:val="Page Numbers (Bottom of Page)"/>
            <w:docPartUnique/>
          </w:docPartObj>
        </w:sdtPr>
        <w:sdtEndPr>
          <w:rPr>
            <w:noProof/>
          </w:rPr>
        </w:sdtEndPr>
        <w:sdtContent>
          <w:p w14:paraId="4D31D9F9" w14:textId="77777777" w:rsidR="00463D8B" w:rsidRDefault="00463D8B" w:rsidP="00D94688">
            <w:pPr>
              <w:pStyle w:val="Footer"/>
              <w:jc w:val="right"/>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52B6D" w14:textId="77777777" w:rsidR="00463D8B" w:rsidRPr="00E404DF" w:rsidRDefault="00463D8B" w:rsidP="00E404DF">
    <w:pPr>
      <w:pStyle w:val="Footer"/>
    </w:pPr>
    <w:r w:rsidRPr="00F8411A">
      <w:tab/>
    </w:r>
    <w:r w:rsidRPr="00F8411A">
      <w:fldChar w:fldCharType="begin"/>
    </w:r>
    <w:r w:rsidRPr="00F8411A">
      <w:instrText xml:space="preserve"> PAGE   \* MERGEFORMAT </w:instrText>
    </w:r>
    <w:r w:rsidRPr="00F8411A">
      <w:fldChar w:fldCharType="separate"/>
    </w:r>
    <w:r>
      <w:t>3</w:t>
    </w:r>
    <w:r w:rsidRPr="00F8411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77028" w14:textId="77777777" w:rsidR="00463D8B" w:rsidRPr="00F8411A" w:rsidRDefault="00463D8B"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7E592C8E" w14:textId="77777777" w:rsidR="00463D8B" w:rsidRDefault="00463D8B"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3E0F3361" w14:textId="77777777" w:rsidR="00463D8B" w:rsidRDefault="00DD1953"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96C96" w14:textId="77777777" w:rsidR="00DD1953" w:rsidRDefault="00DD1953" w:rsidP="005A20E2">
      <w:pPr>
        <w:spacing w:after="0"/>
      </w:pPr>
      <w:r>
        <w:separator/>
      </w:r>
    </w:p>
    <w:p w14:paraId="57F76D7D" w14:textId="77777777" w:rsidR="00DD1953" w:rsidRDefault="00DD1953"/>
    <w:p w14:paraId="4A303AB0" w14:textId="77777777" w:rsidR="00DD1953" w:rsidRDefault="00DD1953" w:rsidP="009B4773"/>
    <w:p w14:paraId="37484974" w14:textId="77777777" w:rsidR="00DD1953" w:rsidRDefault="00DD1953" w:rsidP="00513832"/>
  </w:footnote>
  <w:footnote w:type="continuationSeparator" w:id="0">
    <w:p w14:paraId="2F7C2483" w14:textId="77777777" w:rsidR="00DD1953" w:rsidRDefault="00DD1953" w:rsidP="005A20E2">
      <w:pPr>
        <w:spacing w:after="0"/>
      </w:pPr>
      <w:r>
        <w:continuationSeparator/>
      </w:r>
    </w:p>
    <w:p w14:paraId="4891785A" w14:textId="77777777" w:rsidR="00DD1953" w:rsidRDefault="00DD1953"/>
    <w:p w14:paraId="0FC2E878" w14:textId="77777777" w:rsidR="00DD1953" w:rsidRDefault="00DD1953" w:rsidP="009B4773"/>
    <w:p w14:paraId="435CF9EB" w14:textId="77777777" w:rsidR="00DD1953" w:rsidRDefault="00DD1953"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1C66E" w14:textId="4914A3B9" w:rsidR="00463D8B" w:rsidRDefault="00463D8B" w:rsidP="005A20E2">
    <w:pPr>
      <w:pStyle w:val="Header"/>
      <w:tabs>
        <w:tab w:val="right" w:pos="11057"/>
      </w:tabs>
      <w:ind w:left="-1134" w:right="-1085"/>
    </w:pPr>
    <w:r>
      <w:rPr>
        <w:noProof/>
      </w:rPr>
      <w:drawing>
        <wp:anchor distT="0" distB="0" distL="114300" distR="114300" simplePos="0" relativeHeight="251670528" behindDoc="1" locked="0" layoutInCell="1" allowOverlap="1" wp14:anchorId="7EA4C223" wp14:editId="441EAEDC">
          <wp:simplePos x="0" y="0"/>
          <wp:positionH relativeFrom="page">
            <wp:posOffset>-956930</wp:posOffset>
          </wp:positionH>
          <wp:positionV relativeFrom="page">
            <wp:posOffset>-903767</wp:posOffset>
          </wp:positionV>
          <wp:extent cx="10876524" cy="10972800"/>
          <wp:effectExtent l="0" t="0" r="1270" b="0"/>
          <wp:wrapNone/>
          <wp:docPr id="8" name="Picture 8" descr="Abstract background of node and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stract background of node and mesh"/>
                  <pic:cNvPicPr preferRelativeResize="0"/>
                </pic:nvPicPr>
                <pic:blipFill>
                  <a:blip r:embed="rId1">
                    <a:extLst>
                      <a:ext uri="{28A0092B-C50C-407E-A947-70E740481C1C}">
                        <a14:useLocalDpi xmlns:a14="http://schemas.microsoft.com/office/drawing/2010/main" val="0"/>
                      </a:ext>
                    </a:extLst>
                  </a:blip>
                  <a:stretch>
                    <a:fillRect/>
                  </a:stretch>
                </pic:blipFill>
                <pic:spPr bwMode="auto">
                  <a:xfrm>
                    <a:off x="0" y="0"/>
                    <a:ext cx="10878645" cy="1097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26168B" w14:textId="4B319B03" w:rsidR="00463D8B" w:rsidRDefault="00463D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F4BE0" w14:textId="77777777" w:rsidR="00463D8B" w:rsidRDefault="00463D8B">
    <w:r>
      <w:rPr>
        <w:noProof/>
      </w:rPr>
      <w:drawing>
        <wp:anchor distT="0" distB="0" distL="114300" distR="114300" simplePos="0" relativeHeight="251675648" behindDoc="1" locked="0" layoutInCell="1" allowOverlap="1" wp14:anchorId="7516D280" wp14:editId="1B346610">
          <wp:simplePos x="0" y="0"/>
          <wp:positionH relativeFrom="page">
            <wp:posOffset>-31899</wp:posOffset>
          </wp:positionH>
          <wp:positionV relativeFrom="page">
            <wp:posOffset>-10633</wp:posOffset>
          </wp:positionV>
          <wp:extent cx="3763645" cy="10079666"/>
          <wp:effectExtent l="0" t="0" r="8255" b="0"/>
          <wp:wrapNone/>
          <wp:docPr id="9" name="Picture 9"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ue abstract showing data flow"/>
                  <pic:cNvPicPr/>
                </pic:nvPicPr>
                <pic:blipFill>
                  <a:blip r:embed="rId1">
                    <a:extLst>
                      <a:ext uri="{28A0092B-C50C-407E-A947-70E740481C1C}">
                        <a14:useLocalDpi xmlns:a14="http://schemas.microsoft.com/office/drawing/2010/main" val="0"/>
                      </a:ext>
                    </a:extLst>
                  </a:blip>
                  <a:stretch>
                    <a:fillRect/>
                  </a:stretch>
                </pic:blipFill>
                <pic:spPr bwMode="auto">
                  <a:xfrm flipH="1">
                    <a:off x="0" y="0"/>
                    <a:ext cx="3763645" cy="10079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45F29" w14:textId="77777777" w:rsidR="00463D8B" w:rsidRDefault="00463D8B" w:rsidP="00D515D6">
    <w:pPr>
      <w:pStyle w:val="Header"/>
      <w:tabs>
        <w:tab w:val="left" w:pos="7552"/>
      </w:tabs>
    </w:pPr>
  </w:p>
  <w:p w14:paraId="50751E44" w14:textId="77777777" w:rsidR="00463D8B" w:rsidRDefault="00463D8B" w:rsidP="00D515D6">
    <w:pPr>
      <w:pStyle w:val="Header"/>
      <w:tabs>
        <w:tab w:val="left" w:pos="7552"/>
      </w:tabs>
    </w:pPr>
  </w:p>
  <w:p w14:paraId="3F673276" w14:textId="0DD21B7C" w:rsidR="00463D8B" w:rsidRPr="00EB47F9" w:rsidRDefault="00463D8B" w:rsidP="00D515D6">
    <w:pPr>
      <w:pStyle w:val="Header"/>
      <w:tabs>
        <w:tab w:val="left" w:pos="7552"/>
      </w:tabs>
      <w:rPr>
        <w:rStyle w:val="TitleChar"/>
        <w:rFonts w:eastAsiaTheme="minorHAnsi" w:cstheme="minorBidi"/>
        <w:b/>
        <w:color w:val="629DD1" w:themeColor="accent2"/>
        <w:spacing w:val="0"/>
        <w:kern w:val="0"/>
        <w:sz w:val="28"/>
        <w:szCs w:val="24"/>
      </w:rPr>
    </w:pPr>
    <w:r w:rsidRPr="00EB47F9">
      <w:t xml:space="preserve"> </w:t>
    </w:r>
    <w:r>
      <w:tab/>
    </w:r>
  </w:p>
  <w:p w14:paraId="7507B89F" w14:textId="77777777" w:rsidR="00463D8B" w:rsidRPr="00EB47F9" w:rsidRDefault="00463D8B" w:rsidP="00EB47F9">
    <w:pPr>
      <w:pStyle w:val="Header2"/>
    </w:pPr>
    <w:r>
      <w:rPr>
        <w:noProof/>
      </w:rPr>
      <mc:AlternateContent>
        <mc:Choice Requires="wps">
          <w:drawing>
            <wp:anchor distT="45720" distB="45720" distL="114300" distR="114300" simplePos="0" relativeHeight="251677696" behindDoc="1" locked="0" layoutInCell="1" allowOverlap="1" wp14:anchorId="2FB324F8" wp14:editId="7A28130E">
              <wp:simplePos x="0" y="0"/>
              <wp:positionH relativeFrom="page">
                <wp:posOffset>0</wp:posOffset>
              </wp:positionH>
              <wp:positionV relativeFrom="page">
                <wp:posOffset>0</wp:posOffset>
              </wp:positionV>
              <wp:extent cx="10058400" cy="1143000"/>
              <wp:effectExtent l="0" t="0" r="11430" b="19050"/>
              <wp:wrapNone/>
              <wp:docPr id="1"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68545F9" w14:textId="77777777" w:rsidR="00463D8B" w:rsidRDefault="00463D8B" w:rsidP="00EB47F9"/>
                      </w:txbxContent>
                    </wps:txbx>
                    <wps:bodyPr rot="0" vert="horz" wrap="square" lIns="720000" tIns="288000" rIns="91440" bIns="45720" anchor="ctr" anchorCtr="0">
                      <a:noAutofit/>
                    </wps:bodyPr>
                  </wps:wsp>
                </a:graphicData>
              </a:graphic>
              <wp14:sizeRelH relativeFrom="page">
                <wp14:pctWidth>130000</wp14:pctWidth>
              </wp14:sizeRelH>
              <wp14:sizeRelV relativeFrom="margin">
                <wp14:pctHeight>0</wp14:pctHeight>
              </wp14:sizeRelV>
            </wp:anchor>
          </w:drawing>
        </mc:Choice>
        <mc:Fallback>
          <w:pict>
            <v:shapetype w14:anchorId="2FB324F8"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38784;visibility:visible;mso-wrap-style:square;mso-width-percent:1300;mso-height-percent:0;mso-wrap-distance-left:9pt;mso-wrap-distance-top:3.6pt;mso-wrap-distance-right:9pt;mso-wrap-distance-bottom:3.6pt;mso-position-horizontal:absolute;mso-position-horizontal-relative:page;mso-position-vertical:absolute;mso-position-vertical-relative:page;mso-width-percent:13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" fillcolor="#6fa9e3 [2166]" strokecolor="#297fd5 [3206]" strokeweight=".5pt">
              <v:fill color2="#5197dd [2614]" rotate="t" colors="0 #a1bce9;.5 #93b1e5;1 #7ea6e6" focus="100%" type="gradient">
                <o:fill v:ext="view" type="gradientUnscaled"/>
              </v:fill>
              <v:textbox inset="20mm,8mm">
                <w:txbxContent>
                  <w:p w14:paraId="768545F9" w14:textId="77777777" w:rsidR="00463D8B" w:rsidRDefault="00463D8B" w:rsidP="00EB47F9"/>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629DD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629DD1" w:themeColor="accent2"/>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F1A08"/>
    <w:multiLevelType w:val="hybridMultilevel"/>
    <w:tmpl w:val="B4907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9D90A0" w:themeColor="accent6"/>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F229A"/>
    <w:multiLevelType w:val="hybridMultilevel"/>
    <w:tmpl w:val="97DEC490"/>
    <w:lvl w:ilvl="0" w:tplc="FE721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297FD5" w:themeColor="accent3"/>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9022B"/>
    <w:multiLevelType w:val="hybridMultilevel"/>
    <w:tmpl w:val="C024D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E58C0"/>
    <w:multiLevelType w:val="hybridMultilevel"/>
    <w:tmpl w:val="E2EA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2578C"/>
    <w:multiLevelType w:val="hybridMultilevel"/>
    <w:tmpl w:val="DDCA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AA2AE" w:themeColor="accent5"/>
        <w:u w:color="4A66AC"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C766E"/>
    <w:multiLevelType w:val="hybridMultilevel"/>
    <w:tmpl w:val="6FB6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A6AD7"/>
    <w:multiLevelType w:val="hybridMultilevel"/>
    <w:tmpl w:val="09B6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C2371"/>
    <w:multiLevelType w:val="hybridMultilevel"/>
    <w:tmpl w:val="A120F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4557B"/>
    <w:multiLevelType w:val="hybridMultilevel"/>
    <w:tmpl w:val="C5722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B0164"/>
    <w:multiLevelType w:val="hybridMultilevel"/>
    <w:tmpl w:val="438E2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629DD1" w:themeColor="accent2"/>
        <w:u w:color="4A66AC"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B2300"/>
    <w:multiLevelType w:val="hybridMultilevel"/>
    <w:tmpl w:val="71C86AEC"/>
    <w:lvl w:ilvl="0" w:tplc="F58A65F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87E89"/>
    <w:multiLevelType w:val="hybridMultilevel"/>
    <w:tmpl w:val="21B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173F66"/>
    <w:multiLevelType w:val="hybridMultilevel"/>
    <w:tmpl w:val="DAE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E79"/>
    <w:multiLevelType w:val="hybridMultilevel"/>
    <w:tmpl w:val="DEF6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1C3A13"/>
    <w:multiLevelType w:val="hybridMultilevel"/>
    <w:tmpl w:val="5A1A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96F0C"/>
    <w:multiLevelType w:val="multilevel"/>
    <w:tmpl w:val="C07E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C2A0F"/>
    <w:multiLevelType w:val="hybridMultilevel"/>
    <w:tmpl w:val="9BB6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7194D"/>
    <w:multiLevelType w:val="hybridMultilevel"/>
    <w:tmpl w:val="AD08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E225D"/>
    <w:multiLevelType w:val="hybridMultilevel"/>
    <w:tmpl w:val="F62C99EA"/>
    <w:lvl w:ilvl="0" w:tplc="F58A65F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6"/>
  </w:num>
  <w:num w:numId="3">
    <w:abstractNumId w:val="6"/>
  </w:num>
  <w:num w:numId="4">
    <w:abstractNumId w:val="3"/>
  </w:num>
  <w:num w:numId="5">
    <w:abstractNumId w:val="10"/>
  </w:num>
  <w:num w:numId="6">
    <w:abstractNumId w:val="1"/>
  </w:num>
  <w:num w:numId="7">
    <w:abstractNumId w:val="16"/>
  </w:num>
  <w:num w:numId="8">
    <w:abstractNumId w:val="0"/>
  </w:num>
  <w:num w:numId="9">
    <w:abstractNumId w:val="22"/>
  </w:num>
  <w:num w:numId="10">
    <w:abstractNumId w:val="23"/>
  </w:num>
  <w:num w:numId="11">
    <w:abstractNumId w:val="9"/>
  </w:num>
  <w:num w:numId="12">
    <w:abstractNumId w:val="21"/>
  </w:num>
  <w:num w:numId="13">
    <w:abstractNumId w:val="13"/>
  </w:num>
  <w:num w:numId="14">
    <w:abstractNumId w:val="7"/>
  </w:num>
  <w:num w:numId="15">
    <w:abstractNumId w:val="12"/>
  </w:num>
  <w:num w:numId="16">
    <w:abstractNumId w:val="18"/>
  </w:num>
  <w:num w:numId="17">
    <w:abstractNumId w:val="24"/>
  </w:num>
  <w:num w:numId="18">
    <w:abstractNumId w:val="11"/>
  </w:num>
  <w:num w:numId="19">
    <w:abstractNumId w:val="19"/>
  </w:num>
  <w:num w:numId="20">
    <w:abstractNumId w:val="17"/>
  </w:num>
  <w:num w:numId="21">
    <w:abstractNumId w:val="15"/>
  </w:num>
  <w:num w:numId="22">
    <w:abstractNumId w:val="25"/>
  </w:num>
  <w:num w:numId="23">
    <w:abstractNumId w:val="2"/>
  </w:num>
  <w:num w:numId="24">
    <w:abstractNumId w:val="5"/>
  </w:num>
  <w:num w:numId="25">
    <w:abstractNumId w:val="8"/>
  </w:num>
  <w:num w:numId="26">
    <w:abstractNumId w:val="20"/>
  </w:num>
  <w:num w:numId="2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D6"/>
    <w:rsid w:val="0000092E"/>
    <w:rsid w:val="00003FEF"/>
    <w:rsid w:val="00012A83"/>
    <w:rsid w:val="00012CF7"/>
    <w:rsid w:val="00017C3C"/>
    <w:rsid w:val="00021F2E"/>
    <w:rsid w:val="00023F87"/>
    <w:rsid w:val="00026EAE"/>
    <w:rsid w:val="0003123C"/>
    <w:rsid w:val="00032A10"/>
    <w:rsid w:val="00043FFE"/>
    <w:rsid w:val="00044074"/>
    <w:rsid w:val="0004428D"/>
    <w:rsid w:val="0004430C"/>
    <w:rsid w:val="000473C1"/>
    <w:rsid w:val="00066DE2"/>
    <w:rsid w:val="000768BF"/>
    <w:rsid w:val="00077931"/>
    <w:rsid w:val="00084E91"/>
    <w:rsid w:val="000900B6"/>
    <w:rsid w:val="000A649E"/>
    <w:rsid w:val="000A7626"/>
    <w:rsid w:val="000B5DA2"/>
    <w:rsid w:val="000C1C28"/>
    <w:rsid w:val="000C5872"/>
    <w:rsid w:val="000D2F67"/>
    <w:rsid w:val="000D75E0"/>
    <w:rsid w:val="000E0979"/>
    <w:rsid w:val="000E1544"/>
    <w:rsid w:val="000F59F1"/>
    <w:rsid w:val="000F7970"/>
    <w:rsid w:val="00102A3B"/>
    <w:rsid w:val="00104809"/>
    <w:rsid w:val="001155CE"/>
    <w:rsid w:val="001176B5"/>
    <w:rsid w:val="00120018"/>
    <w:rsid w:val="001225D9"/>
    <w:rsid w:val="00124370"/>
    <w:rsid w:val="00136D65"/>
    <w:rsid w:val="00140BB8"/>
    <w:rsid w:val="0015639A"/>
    <w:rsid w:val="00160392"/>
    <w:rsid w:val="00165580"/>
    <w:rsid w:val="00170742"/>
    <w:rsid w:val="00172309"/>
    <w:rsid w:val="00177B87"/>
    <w:rsid w:val="0019095A"/>
    <w:rsid w:val="00192B2D"/>
    <w:rsid w:val="001A3DCF"/>
    <w:rsid w:val="001A5429"/>
    <w:rsid w:val="001B1DAF"/>
    <w:rsid w:val="001C6D15"/>
    <w:rsid w:val="001C7F44"/>
    <w:rsid w:val="001D1C22"/>
    <w:rsid w:val="001D674E"/>
    <w:rsid w:val="001E1175"/>
    <w:rsid w:val="001E11F1"/>
    <w:rsid w:val="001E1E58"/>
    <w:rsid w:val="001E3837"/>
    <w:rsid w:val="001E72C3"/>
    <w:rsid w:val="00206719"/>
    <w:rsid w:val="00212B1B"/>
    <w:rsid w:val="00240312"/>
    <w:rsid w:val="00247B17"/>
    <w:rsid w:val="00252B97"/>
    <w:rsid w:val="00252E4A"/>
    <w:rsid w:val="00254A28"/>
    <w:rsid w:val="002642A8"/>
    <w:rsid w:val="002A137B"/>
    <w:rsid w:val="002B2F30"/>
    <w:rsid w:val="002B3678"/>
    <w:rsid w:val="002C2D66"/>
    <w:rsid w:val="002C3644"/>
    <w:rsid w:val="002D5732"/>
    <w:rsid w:val="00306EE3"/>
    <w:rsid w:val="0031130D"/>
    <w:rsid w:val="00314A6F"/>
    <w:rsid w:val="00334394"/>
    <w:rsid w:val="00347AF5"/>
    <w:rsid w:val="00360F98"/>
    <w:rsid w:val="00362478"/>
    <w:rsid w:val="0036372A"/>
    <w:rsid w:val="00374421"/>
    <w:rsid w:val="00385D4D"/>
    <w:rsid w:val="00387786"/>
    <w:rsid w:val="00393B12"/>
    <w:rsid w:val="003B5758"/>
    <w:rsid w:val="003C6A55"/>
    <w:rsid w:val="003D04F0"/>
    <w:rsid w:val="003D59A7"/>
    <w:rsid w:val="003E78A7"/>
    <w:rsid w:val="003F0714"/>
    <w:rsid w:val="003F13B0"/>
    <w:rsid w:val="003F5F4A"/>
    <w:rsid w:val="00400698"/>
    <w:rsid w:val="00403423"/>
    <w:rsid w:val="004211AF"/>
    <w:rsid w:val="00423A18"/>
    <w:rsid w:val="00423EF9"/>
    <w:rsid w:val="004262DD"/>
    <w:rsid w:val="0042646F"/>
    <w:rsid w:val="00427F0A"/>
    <w:rsid w:val="00435096"/>
    <w:rsid w:val="0044085A"/>
    <w:rsid w:val="00440BF7"/>
    <w:rsid w:val="004411FB"/>
    <w:rsid w:val="00443212"/>
    <w:rsid w:val="004567E6"/>
    <w:rsid w:val="00463D8B"/>
    <w:rsid w:val="004677C3"/>
    <w:rsid w:val="004845D8"/>
    <w:rsid w:val="00493EC0"/>
    <w:rsid w:val="00495909"/>
    <w:rsid w:val="004A28AC"/>
    <w:rsid w:val="004B5251"/>
    <w:rsid w:val="004C7B3E"/>
    <w:rsid w:val="004D6D07"/>
    <w:rsid w:val="00506028"/>
    <w:rsid w:val="00507CDE"/>
    <w:rsid w:val="00513832"/>
    <w:rsid w:val="00526C37"/>
    <w:rsid w:val="00533047"/>
    <w:rsid w:val="00543AAB"/>
    <w:rsid w:val="0056262E"/>
    <w:rsid w:val="005672AF"/>
    <w:rsid w:val="00570565"/>
    <w:rsid w:val="00577B45"/>
    <w:rsid w:val="00582502"/>
    <w:rsid w:val="005919AF"/>
    <w:rsid w:val="005A20E2"/>
    <w:rsid w:val="005A43E7"/>
    <w:rsid w:val="005B0D01"/>
    <w:rsid w:val="005B5B61"/>
    <w:rsid w:val="005B6A1A"/>
    <w:rsid w:val="005C0FE5"/>
    <w:rsid w:val="005C5CFA"/>
    <w:rsid w:val="005D2146"/>
    <w:rsid w:val="005D6C0B"/>
    <w:rsid w:val="005E02E3"/>
    <w:rsid w:val="005F6388"/>
    <w:rsid w:val="00607211"/>
    <w:rsid w:val="00614293"/>
    <w:rsid w:val="006269FE"/>
    <w:rsid w:val="006329E1"/>
    <w:rsid w:val="00633E73"/>
    <w:rsid w:val="00655308"/>
    <w:rsid w:val="00664450"/>
    <w:rsid w:val="0067301F"/>
    <w:rsid w:val="0068474D"/>
    <w:rsid w:val="006879EE"/>
    <w:rsid w:val="006900E8"/>
    <w:rsid w:val="006936EB"/>
    <w:rsid w:val="006A4C49"/>
    <w:rsid w:val="006B2383"/>
    <w:rsid w:val="006B6BD1"/>
    <w:rsid w:val="006B725D"/>
    <w:rsid w:val="006D0144"/>
    <w:rsid w:val="006D0517"/>
    <w:rsid w:val="006E3FC8"/>
    <w:rsid w:val="006E523A"/>
    <w:rsid w:val="006F35BA"/>
    <w:rsid w:val="006F78FF"/>
    <w:rsid w:val="00707756"/>
    <w:rsid w:val="007119CD"/>
    <w:rsid w:val="007157EF"/>
    <w:rsid w:val="00723134"/>
    <w:rsid w:val="00730BAF"/>
    <w:rsid w:val="007333A8"/>
    <w:rsid w:val="0073670F"/>
    <w:rsid w:val="00736AFC"/>
    <w:rsid w:val="0073714C"/>
    <w:rsid w:val="00740FCE"/>
    <w:rsid w:val="0074480D"/>
    <w:rsid w:val="00753E67"/>
    <w:rsid w:val="00757CDB"/>
    <w:rsid w:val="007608FC"/>
    <w:rsid w:val="00762895"/>
    <w:rsid w:val="007636B6"/>
    <w:rsid w:val="00782EE9"/>
    <w:rsid w:val="00796145"/>
    <w:rsid w:val="007B17C4"/>
    <w:rsid w:val="007B1F5A"/>
    <w:rsid w:val="007B3AB6"/>
    <w:rsid w:val="007B5AFF"/>
    <w:rsid w:val="007C136F"/>
    <w:rsid w:val="007C5AF4"/>
    <w:rsid w:val="007D5767"/>
    <w:rsid w:val="007F4789"/>
    <w:rsid w:val="007F793B"/>
    <w:rsid w:val="00810DF6"/>
    <w:rsid w:val="00813EC8"/>
    <w:rsid w:val="00817F8C"/>
    <w:rsid w:val="00824091"/>
    <w:rsid w:val="0083428B"/>
    <w:rsid w:val="00835AA1"/>
    <w:rsid w:val="00853CCF"/>
    <w:rsid w:val="0086043B"/>
    <w:rsid w:val="008634DF"/>
    <w:rsid w:val="00876F99"/>
    <w:rsid w:val="00877A44"/>
    <w:rsid w:val="00881662"/>
    <w:rsid w:val="008820B3"/>
    <w:rsid w:val="00886169"/>
    <w:rsid w:val="008965F6"/>
    <w:rsid w:val="008967D1"/>
    <w:rsid w:val="008A2B5E"/>
    <w:rsid w:val="008B1EAD"/>
    <w:rsid w:val="008B20E0"/>
    <w:rsid w:val="008B479B"/>
    <w:rsid w:val="008C0A20"/>
    <w:rsid w:val="008C7B60"/>
    <w:rsid w:val="008D3386"/>
    <w:rsid w:val="008D3518"/>
    <w:rsid w:val="008D5B8F"/>
    <w:rsid w:val="008E1C27"/>
    <w:rsid w:val="008E45E1"/>
    <w:rsid w:val="008F1F8A"/>
    <w:rsid w:val="008F704C"/>
    <w:rsid w:val="0090206C"/>
    <w:rsid w:val="00902998"/>
    <w:rsid w:val="00912C1B"/>
    <w:rsid w:val="0092125E"/>
    <w:rsid w:val="00924319"/>
    <w:rsid w:val="00933122"/>
    <w:rsid w:val="00942A49"/>
    <w:rsid w:val="00945989"/>
    <w:rsid w:val="00952A7A"/>
    <w:rsid w:val="00974BF8"/>
    <w:rsid w:val="009762CA"/>
    <w:rsid w:val="009815A8"/>
    <w:rsid w:val="00984E6B"/>
    <w:rsid w:val="009871EC"/>
    <w:rsid w:val="00991094"/>
    <w:rsid w:val="009A3B33"/>
    <w:rsid w:val="009A45A0"/>
    <w:rsid w:val="009A46D4"/>
    <w:rsid w:val="009A55EA"/>
    <w:rsid w:val="009B167A"/>
    <w:rsid w:val="009B35B5"/>
    <w:rsid w:val="009B4773"/>
    <w:rsid w:val="009C018F"/>
    <w:rsid w:val="009C5B50"/>
    <w:rsid w:val="009D2556"/>
    <w:rsid w:val="009D29B4"/>
    <w:rsid w:val="009E55E1"/>
    <w:rsid w:val="00A01228"/>
    <w:rsid w:val="00A03DDF"/>
    <w:rsid w:val="00A263BF"/>
    <w:rsid w:val="00A379A0"/>
    <w:rsid w:val="00A44EEF"/>
    <w:rsid w:val="00A45193"/>
    <w:rsid w:val="00A45B3A"/>
    <w:rsid w:val="00A630FD"/>
    <w:rsid w:val="00A74908"/>
    <w:rsid w:val="00A759CE"/>
    <w:rsid w:val="00A91213"/>
    <w:rsid w:val="00A960DC"/>
    <w:rsid w:val="00A9621B"/>
    <w:rsid w:val="00AA29B1"/>
    <w:rsid w:val="00AA66D7"/>
    <w:rsid w:val="00AC24D9"/>
    <w:rsid w:val="00AC3653"/>
    <w:rsid w:val="00AE0241"/>
    <w:rsid w:val="00AE5008"/>
    <w:rsid w:val="00B00406"/>
    <w:rsid w:val="00B1047B"/>
    <w:rsid w:val="00B13EB1"/>
    <w:rsid w:val="00B26302"/>
    <w:rsid w:val="00B37B3B"/>
    <w:rsid w:val="00B44C47"/>
    <w:rsid w:val="00B53E16"/>
    <w:rsid w:val="00B57756"/>
    <w:rsid w:val="00B57F4F"/>
    <w:rsid w:val="00B67981"/>
    <w:rsid w:val="00B7636D"/>
    <w:rsid w:val="00B80CF1"/>
    <w:rsid w:val="00B84955"/>
    <w:rsid w:val="00BA2A38"/>
    <w:rsid w:val="00BA31C4"/>
    <w:rsid w:val="00BA3E51"/>
    <w:rsid w:val="00BA530B"/>
    <w:rsid w:val="00BB02E6"/>
    <w:rsid w:val="00BB7705"/>
    <w:rsid w:val="00BD0C60"/>
    <w:rsid w:val="00C036F7"/>
    <w:rsid w:val="00C06234"/>
    <w:rsid w:val="00C17BCF"/>
    <w:rsid w:val="00C279B8"/>
    <w:rsid w:val="00C3246A"/>
    <w:rsid w:val="00C4622B"/>
    <w:rsid w:val="00C65564"/>
    <w:rsid w:val="00C70086"/>
    <w:rsid w:val="00C713FC"/>
    <w:rsid w:val="00CA61D8"/>
    <w:rsid w:val="00CB7400"/>
    <w:rsid w:val="00CD133C"/>
    <w:rsid w:val="00CD1D98"/>
    <w:rsid w:val="00CD3298"/>
    <w:rsid w:val="00CF1267"/>
    <w:rsid w:val="00CF615A"/>
    <w:rsid w:val="00D002ED"/>
    <w:rsid w:val="00D126F1"/>
    <w:rsid w:val="00D13200"/>
    <w:rsid w:val="00D15B53"/>
    <w:rsid w:val="00D20DFB"/>
    <w:rsid w:val="00D26769"/>
    <w:rsid w:val="00D27AF8"/>
    <w:rsid w:val="00D515D6"/>
    <w:rsid w:val="00D54C13"/>
    <w:rsid w:val="00D56064"/>
    <w:rsid w:val="00D6543F"/>
    <w:rsid w:val="00D74E0C"/>
    <w:rsid w:val="00D86A0A"/>
    <w:rsid w:val="00D92E8D"/>
    <w:rsid w:val="00D94688"/>
    <w:rsid w:val="00DA3E4A"/>
    <w:rsid w:val="00DB116A"/>
    <w:rsid w:val="00DB5A2E"/>
    <w:rsid w:val="00DC0528"/>
    <w:rsid w:val="00DC1104"/>
    <w:rsid w:val="00DC3A45"/>
    <w:rsid w:val="00DC7466"/>
    <w:rsid w:val="00DC7E1C"/>
    <w:rsid w:val="00DD1953"/>
    <w:rsid w:val="00DE18A4"/>
    <w:rsid w:val="00DE65A2"/>
    <w:rsid w:val="00DF2DCC"/>
    <w:rsid w:val="00DF702F"/>
    <w:rsid w:val="00E0036E"/>
    <w:rsid w:val="00E01D0E"/>
    <w:rsid w:val="00E16215"/>
    <w:rsid w:val="00E31650"/>
    <w:rsid w:val="00E35169"/>
    <w:rsid w:val="00E4031D"/>
    <w:rsid w:val="00E404DF"/>
    <w:rsid w:val="00E4350E"/>
    <w:rsid w:val="00E53724"/>
    <w:rsid w:val="00E552C8"/>
    <w:rsid w:val="00E70428"/>
    <w:rsid w:val="00E74ECD"/>
    <w:rsid w:val="00E75006"/>
    <w:rsid w:val="00E757A0"/>
    <w:rsid w:val="00E8428D"/>
    <w:rsid w:val="00E84350"/>
    <w:rsid w:val="00E857E2"/>
    <w:rsid w:val="00E85863"/>
    <w:rsid w:val="00E91AE4"/>
    <w:rsid w:val="00E96AB0"/>
    <w:rsid w:val="00EA3511"/>
    <w:rsid w:val="00EA431D"/>
    <w:rsid w:val="00EA5369"/>
    <w:rsid w:val="00EA76E3"/>
    <w:rsid w:val="00EB1A3F"/>
    <w:rsid w:val="00EB47F9"/>
    <w:rsid w:val="00EB555D"/>
    <w:rsid w:val="00EC13F1"/>
    <w:rsid w:val="00EC4BCD"/>
    <w:rsid w:val="00ED051B"/>
    <w:rsid w:val="00ED3E25"/>
    <w:rsid w:val="00ED7E3A"/>
    <w:rsid w:val="00EE12BD"/>
    <w:rsid w:val="00EF06FB"/>
    <w:rsid w:val="00F14EFD"/>
    <w:rsid w:val="00F24D50"/>
    <w:rsid w:val="00F26944"/>
    <w:rsid w:val="00F273EA"/>
    <w:rsid w:val="00F33F5E"/>
    <w:rsid w:val="00F50866"/>
    <w:rsid w:val="00F53A40"/>
    <w:rsid w:val="00F60065"/>
    <w:rsid w:val="00F60840"/>
    <w:rsid w:val="00F63224"/>
    <w:rsid w:val="00F75B86"/>
    <w:rsid w:val="00F77933"/>
    <w:rsid w:val="00F8379D"/>
    <w:rsid w:val="00F8411A"/>
    <w:rsid w:val="00FA0D95"/>
    <w:rsid w:val="00FC1405"/>
    <w:rsid w:val="00FC2C16"/>
    <w:rsid w:val="00FC6D8F"/>
    <w:rsid w:val="00FD2F7B"/>
    <w:rsid w:val="00FE39D5"/>
    <w:rsid w:val="00FF0913"/>
    <w:rsid w:val="00FF2362"/>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CC8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DE18A4"/>
  </w:style>
  <w:style w:type="paragraph" w:styleId="Heading1">
    <w:name w:val="heading 1"/>
    <w:basedOn w:val="Normal"/>
    <w:next w:val="Normal"/>
    <w:link w:val="Heading1Char"/>
    <w:uiPriority w:val="9"/>
    <w:qFormat/>
    <w:rsid w:val="00E404DF"/>
    <w:pPr>
      <w:keepNext/>
      <w:keepLines/>
      <w:pageBreakBefore/>
      <w:pBdr>
        <w:bottom w:val="single" w:sz="24" w:space="4" w:color="4A66AC" w:themeColor="accent1"/>
      </w:pBdr>
      <w:spacing w:after="400"/>
      <w:outlineLvl w:val="0"/>
    </w:pPr>
    <w:rPr>
      <w:rFonts w:asciiTheme="majorHAnsi" w:eastAsiaTheme="majorEastAsia" w:hAnsiTheme="majorHAnsi" w:cstheme="majorBidi"/>
      <w:b/>
      <w:caps/>
      <w:color w:val="629DD1"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417A84"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243255"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629DD1"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629DD1" w:themeColor="accent2"/>
      <w:sz w:val="28"/>
    </w:rPr>
  </w:style>
  <w:style w:type="paragraph" w:styleId="Footer">
    <w:name w:val="footer"/>
    <w:basedOn w:val="Normal"/>
    <w:link w:val="FooterChar"/>
    <w:uiPriority w:val="99"/>
    <w:rsid w:val="00F8411A"/>
    <w:pPr>
      <w:pBdr>
        <w:top w:val="single" w:sz="8" w:space="1" w:color="4A66AC"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4A66AC"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4A66AC"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629DD1"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629DD1"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417A84"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374C80" w:themeColor="accent1" w:themeShade="BF"/>
      <w:sz w:val="24"/>
    </w:rPr>
  </w:style>
  <w:style w:type="paragraph" w:styleId="TOCHeading">
    <w:name w:val="TOC Heading"/>
    <w:basedOn w:val="Normal"/>
    <w:next w:val="Normal"/>
    <w:uiPriority w:val="39"/>
    <w:qFormat/>
    <w:rsid w:val="00D94688"/>
    <w:pPr>
      <w:pBdr>
        <w:bottom w:val="single" w:sz="24" w:space="1" w:color="4A66AC" w:themeColor="accent1"/>
      </w:pBdr>
    </w:pPr>
    <w:rPr>
      <w:rFonts w:asciiTheme="majorHAnsi" w:hAnsiTheme="majorHAnsi"/>
      <w:b/>
      <w:color w:val="629DD1"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9454C3"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rsid w:val="0003123C"/>
    <w:pPr>
      <w:numPr>
        <w:numId w:val="1"/>
      </w:numPr>
      <w:spacing w:before="0" w:after="200" w:line="276" w:lineRule="auto"/>
      <w:ind w:left="340" w:hanging="340"/>
    </w:pPr>
  </w:style>
  <w:style w:type="paragraph" w:styleId="ListNumber">
    <w:name w:val="List Number"/>
    <w:basedOn w:val="Normal"/>
    <w:uiPriority w:val="99"/>
    <w:rsid w:val="0003123C"/>
    <w:pPr>
      <w:numPr>
        <w:numId w:val="7"/>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8"/>
      </w:numPr>
      <w:spacing w:before="0"/>
    </w:pPr>
  </w:style>
  <w:style w:type="paragraph" w:customStyle="1" w:styleId="Graphheading1">
    <w:name w:val="Graph heading 1"/>
    <w:basedOn w:val="Normal"/>
    <w:qFormat/>
    <w:rsid w:val="008965F6"/>
    <w:pPr>
      <w:spacing w:after="60" w:line="240" w:lineRule="auto"/>
    </w:pPr>
    <w:rPr>
      <w:b/>
      <w:color w:val="297FD5" w:themeColor="accent3"/>
    </w:rPr>
  </w:style>
  <w:style w:type="paragraph" w:customStyle="1" w:styleId="Graphheading2">
    <w:name w:val="Graph heading 2"/>
    <w:basedOn w:val="Normal"/>
    <w:qFormat/>
    <w:rsid w:val="00664450"/>
    <w:pPr>
      <w:spacing w:after="60" w:line="240" w:lineRule="auto"/>
    </w:pPr>
    <w:rPr>
      <w:b/>
      <w:color w:val="5AA2AE" w:themeColor="accent5"/>
    </w:rPr>
  </w:style>
  <w:style w:type="paragraph" w:customStyle="1" w:styleId="Graphheading3">
    <w:name w:val="Graph heading 3"/>
    <w:basedOn w:val="Normal"/>
    <w:qFormat/>
    <w:rsid w:val="00664450"/>
    <w:pPr>
      <w:spacing w:after="60" w:line="240" w:lineRule="auto"/>
    </w:pPr>
    <w:rPr>
      <w:b/>
      <w:color w:val="9D90A0" w:themeColor="accent6"/>
    </w:rPr>
  </w:style>
  <w:style w:type="paragraph" w:customStyle="1" w:styleId="Graphheading4">
    <w:name w:val="Graph heading 4"/>
    <w:basedOn w:val="Normal"/>
    <w:qFormat/>
    <w:rsid w:val="008965F6"/>
    <w:pPr>
      <w:spacing w:after="60" w:line="240" w:lineRule="auto"/>
    </w:pPr>
    <w:rPr>
      <w:b/>
      <w:color w:val="629DD1" w:themeColor="accent2"/>
    </w:rPr>
  </w:style>
  <w:style w:type="paragraph" w:customStyle="1" w:styleId="Graphbullet">
    <w:name w:val="Graph bullet"/>
    <w:basedOn w:val="Normal"/>
    <w:qFormat/>
    <w:rsid w:val="008965F6"/>
    <w:pPr>
      <w:numPr>
        <w:numId w:val="3"/>
      </w:numPr>
      <w:spacing w:before="0" w:after="0" w:line="216" w:lineRule="auto"/>
      <w:ind w:left="284" w:hanging="284"/>
    </w:pPr>
    <w:rPr>
      <w:sz w:val="20"/>
    </w:rPr>
  </w:style>
  <w:style w:type="paragraph" w:customStyle="1" w:styleId="Graphbullet2">
    <w:name w:val="Graph bullet 2"/>
    <w:basedOn w:val="Normal"/>
    <w:qFormat/>
    <w:rsid w:val="008965F6"/>
    <w:pPr>
      <w:numPr>
        <w:numId w:val="5"/>
      </w:numPr>
      <w:spacing w:before="0" w:after="0" w:line="216" w:lineRule="auto"/>
      <w:ind w:left="284" w:hanging="284"/>
    </w:pPr>
    <w:rPr>
      <w:sz w:val="20"/>
    </w:rPr>
  </w:style>
  <w:style w:type="paragraph" w:customStyle="1" w:styleId="Graphbullet3">
    <w:name w:val="Graph bullet 3"/>
    <w:basedOn w:val="Normal"/>
    <w:qFormat/>
    <w:rsid w:val="008965F6"/>
    <w:pPr>
      <w:numPr>
        <w:numId w:val="4"/>
      </w:numPr>
      <w:spacing w:before="0" w:after="0" w:line="216" w:lineRule="auto"/>
      <w:ind w:left="284" w:hanging="284"/>
    </w:pPr>
    <w:rPr>
      <w:sz w:val="20"/>
    </w:rPr>
  </w:style>
  <w:style w:type="paragraph" w:customStyle="1" w:styleId="Graphbullet4">
    <w:name w:val="Graph bullet 4"/>
    <w:basedOn w:val="Normal"/>
    <w:qFormat/>
    <w:rsid w:val="008965F6"/>
    <w:pPr>
      <w:numPr>
        <w:numId w:val="6"/>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 w:type="paragraph" w:customStyle="1" w:styleId="citation">
    <w:name w:val="citation"/>
    <w:basedOn w:val="Normal"/>
    <w:rsid w:val="002B2F30"/>
    <w:pPr>
      <w:spacing w:before="100" w:beforeAutospacing="1" w:after="100" w:afterAutospacing="1" w:line="240" w:lineRule="auto"/>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736AFC"/>
    <w:pPr>
      <w:spacing w:before="0" w:after="200" w:line="240" w:lineRule="auto"/>
    </w:pPr>
    <w:rPr>
      <w:i/>
      <w:iCs/>
      <w:color w:val="242852" w:themeColor="text2"/>
      <w:sz w:val="18"/>
      <w:szCs w:val="18"/>
    </w:rPr>
  </w:style>
  <w:style w:type="table" w:styleId="GridTable3-Accent3">
    <w:name w:val="Grid Table 3 Accent 3"/>
    <w:basedOn w:val="TableNormal"/>
    <w:uiPriority w:val="48"/>
    <w:rsid w:val="00EA76E3"/>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2-Accent3">
    <w:name w:val="Grid Table 2 Accent 3"/>
    <w:basedOn w:val="TableNormal"/>
    <w:uiPriority w:val="47"/>
    <w:rsid w:val="00EA76E3"/>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1Light">
    <w:name w:val="Grid Table 1 Light"/>
    <w:basedOn w:val="TableNormal"/>
    <w:uiPriority w:val="46"/>
    <w:rsid w:val="005060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6028"/>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45989"/>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4622B"/>
    <w:rPr>
      <w:color w:val="605E5C"/>
      <w:shd w:val="clear" w:color="auto" w:fill="E1DFDD"/>
    </w:rPr>
  </w:style>
  <w:style w:type="paragraph" w:styleId="HTMLPreformatted">
    <w:name w:val="HTML Preformatted"/>
    <w:basedOn w:val="Normal"/>
    <w:link w:val="HTMLPreformattedChar"/>
    <w:uiPriority w:val="99"/>
    <w:unhideWhenUsed/>
    <w:rsid w:val="00987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871EC"/>
    <w:rPr>
      <w:rFonts w:ascii="Courier New" w:eastAsia="Times New Roman" w:hAnsi="Courier New" w:cs="Courier New"/>
      <w:color w:val="auto"/>
      <w:sz w:val="20"/>
      <w:szCs w:val="20"/>
    </w:rPr>
  </w:style>
  <w:style w:type="character" w:styleId="FollowedHyperlink">
    <w:name w:val="FollowedHyperlink"/>
    <w:basedOn w:val="DefaultParagraphFont"/>
    <w:uiPriority w:val="99"/>
    <w:semiHidden/>
    <w:unhideWhenUsed/>
    <w:rsid w:val="00FF2362"/>
    <w:rPr>
      <w:color w:val="3EBBF0" w:themeColor="followedHyperlink"/>
      <w:u w:val="single"/>
    </w:rPr>
  </w:style>
  <w:style w:type="character" w:customStyle="1" w:styleId="pl-e">
    <w:name w:val="pl-e"/>
    <w:basedOn w:val="DefaultParagraphFont"/>
    <w:rsid w:val="002D5732"/>
  </w:style>
  <w:style w:type="character" w:customStyle="1" w:styleId="pl-s1">
    <w:name w:val="pl-s1"/>
    <w:basedOn w:val="DefaultParagraphFont"/>
    <w:rsid w:val="002D5732"/>
  </w:style>
  <w:style w:type="character" w:customStyle="1" w:styleId="pl-c1">
    <w:name w:val="pl-c1"/>
    <w:basedOn w:val="DefaultParagraphFont"/>
    <w:rsid w:val="002D5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139151482">
      <w:bodyDiv w:val="1"/>
      <w:marLeft w:val="0"/>
      <w:marRight w:val="0"/>
      <w:marTop w:val="0"/>
      <w:marBottom w:val="0"/>
      <w:divBdr>
        <w:top w:val="none" w:sz="0" w:space="0" w:color="auto"/>
        <w:left w:val="none" w:sz="0" w:space="0" w:color="auto"/>
        <w:bottom w:val="none" w:sz="0" w:space="0" w:color="auto"/>
        <w:right w:val="none" w:sz="0" w:space="0" w:color="auto"/>
      </w:divBdr>
    </w:div>
    <w:div w:id="163209368">
      <w:bodyDiv w:val="1"/>
      <w:marLeft w:val="0"/>
      <w:marRight w:val="0"/>
      <w:marTop w:val="0"/>
      <w:marBottom w:val="0"/>
      <w:divBdr>
        <w:top w:val="none" w:sz="0" w:space="0" w:color="auto"/>
        <w:left w:val="none" w:sz="0" w:space="0" w:color="auto"/>
        <w:bottom w:val="none" w:sz="0" w:space="0" w:color="auto"/>
        <w:right w:val="none" w:sz="0" w:space="0" w:color="auto"/>
      </w:divBdr>
    </w:div>
    <w:div w:id="173568304">
      <w:bodyDiv w:val="1"/>
      <w:marLeft w:val="0"/>
      <w:marRight w:val="0"/>
      <w:marTop w:val="0"/>
      <w:marBottom w:val="0"/>
      <w:divBdr>
        <w:top w:val="none" w:sz="0" w:space="0" w:color="auto"/>
        <w:left w:val="none" w:sz="0" w:space="0" w:color="auto"/>
        <w:bottom w:val="none" w:sz="0" w:space="0" w:color="auto"/>
        <w:right w:val="none" w:sz="0" w:space="0" w:color="auto"/>
      </w:divBdr>
    </w:div>
    <w:div w:id="199318760">
      <w:bodyDiv w:val="1"/>
      <w:marLeft w:val="0"/>
      <w:marRight w:val="0"/>
      <w:marTop w:val="0"/>
      <w:marBottom w:val="0"/>
      <w:divBdr>
        <w:top w:val="none" w:sz="0" w:space="0" w:color="auto"/>
        <w:left w:val="none" w:sz="0" w:space="0" w:color="auto"/>
        <w:bottom w:val="none" w:sz="0" w:space="0" w:color="auto"/>
        <w:right w:val="none" w:sz="0" w:space="0" w:color="auto"/>
      </w:divBdr>
    </w:div>
    <w:div w:id="279773529">
      <w:bodyDiv w:val="1"/>
      <w:marLeft w:val="0"/>
      <w:marRight w:val="0"/>
      <w:marTop w:val="0"/>
      <w:marBottom w:val="0"/>
      <w:divBdr>
        <w:top w:val="none" w:sz="0" w:space="0" w:color="auto"/>
        <w:left w:val="none" w:sz="0" w:space="0" w:color="auto"/>
        <w:bottom w:val="none" w:sz="0" w:space="0" w:color="auto"/>
        <w:right w:val="none" w:sz="0" w:space="0" w:color="auto"/>
      </w:divBdr>
    </w:div>
    <w:div w:id="303242264">
      <w:bodyDiv w:val="1"/>
      <w:marLeft w:val="0"/>
      <w:marRight w:val="0"/>
      <w:marTop w:val="0"/>
      <w:marBottom w:val="0"/>
      <w:divBdr>
        <w:top w:val="none" w:sz="0" w:space="0" w:color="auto"/>
        <w:left w:val="none" w:sz="0" w:space="0" w:color="auto"/>
        <w:bottom w:val="none" w:sz="0" w:space="0" w:color="auto"/>
        <w:right w:val="none" w:sz="0" w:space="0" w:color="auto"/>
      </w:divBdr>
    </w:div>
    <w:div w:id="370737737">
      <w:bodyDiv w:val="1"/>
      <w:marLeft w:val="0"/>
      <w:marRight w:val="0"/>
      <w:marTop w:val="0"/>
      <w:marBottom w:val="0"/>
      <w:divBdr>
        <w:top w:val="none" w:sz="0" w:space="0" w:color="auto"/>
        <w:left w:val="none" w:sz="0" w:space="0" w:color="auto"/>
        <w:bottom w:val="none" w:sz="0" w:space="0" w:color="auto"/>
        <w:right w:val="none" w:sz="0" w:space="0" w:color="auto"/>
      </w:divBdr>
    </w:div>
    <w:div w:id="418451328">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 w:id="505754063">
      <w:bodyDiv w:val="1"/>
      <w:marLeft w:val="0"/>
      <w:marRight w:val="0"/>
      <w:marTop w:val="0"/>
      <w:marBottom w:val="0"/>
      <w:divBdr>
        <w:top w:val="none" w:sz="0" w:space="0" w:color="auto"/>
        <w:left w:val="none" w:sz="0" w:space="0" w:color="auto"/>
        <w:bottom w:val="none" w:sz="0" w:space="0" w:color="auto"/>
        <w:right w:val="none" w:sz="0" w:space="0" w:color="auto"/>
      </w:divBdr>
    </w:div>
    <w:div w:id="560676479">
      <w:bodyDiv w:val="1"/>
      <w:marLeft w:val="0"/>
      <w:marRight w:val="0"/>
      <w:marTop w:val="0"/>
      <w:marBottom w:val="0"/>
      <w:divBdr>
        <w:top w:val="none" w:sz="0" w:space="0" w:color="auto"/>
        <w:left w:val="none" w:sz="0" w:space="0" w:color="auto"/>
        <w:bottom w:val="none" w:sz="0" w:space="0" w:color="auto"/>
        <w:right w:val="none" w:sz="0" w:space="0" w:color="auto"/>
      </w:divBdr>
    </w:div>
    <w:div w:id="616528882">
      <w:bodyDiv w:val="1"/>
      <w:marLeft w:val="0"/>
      <w:marRight w:val="0"/>
      <w:marTop w:val="0"/>
      <w:marBottom w:val="0"/>
      <w:divBdr>
        <w:top w:val="none" w:sz="0" w:space="0" w:color="auto"/>
        <w:left w:val="none" w:sz="0" w:space="0" w:color="auto"/>
        <w:bottom w:val="none" w:sz="0" w:space="0" w:color="auto"/>
        <w:right w:val="none" w:sz="0" w:space="0" w:color="auto"/>
      </w:divBdr>
    </w:div>
    <w:div w:id="633368337">
      <w:bodyDiv w:val="1"/>
      <w:marLeft w:val="0"/>
      <w:marRight w:val="0"/>
      <w:marTop w:val="0"/>
      <w:marBottom w:val="0"/>
      <w:divBdr>
        <w:top w:val="none" w:sz="0" w:space="0" w:color="auto"/>
        <w:left w:val="none" w:sz="0" w:space="0" w:color="auto"/>
        <w:bottom w:val="none" w:sz="0" w:space="0" w:color="auto"/>
        <w:right w:val="none" w:sz="0" w:space="0" w:color="auto"/>
      </w:divBdr>
    </w:div>
    <w:div w:id="699210199">
      <w:bodyDiv w:val="1"/>
      <w:marLeft w:val="0"/>
      <w:marRight w:val="0"/>
      <w:marTop w:val="0"/>
      <w:marBottom w:val="0"/>
      <w:divBdr>
        <w:top w:val="none" w:sz="0" w:space="0" w:color="auto"/>
        <w:left w:val="none" w:sz="0" w:space="0" w:color="auto"/>
        <w:bottom w:val="none" w:sz="0" w:space="0" w:color="auto"/>
        <w:right w:val="none" w:sz="0" w:space="0" w:color="auto"/>
      </w:divBdr>
    </w:div>
    <w:div w:id="717126707">
      <w:bodyDiv w:val="1"/>
      <w:marLeft w:val="0"/>
      <w:marRight w:val="0"/>
      <w:marTop w:val="0"/>
      <w:marBottom w:val="0"/>
      <w:divBdr>
        <w:top w:val="none" w:sz="0" w:space="0" w:color="auto"/>
        <w:left w:val="none" w:sz="0" w:space="0" w:color="auto"/>
        <w:bottom w:val="none" w:sz="0" w:space="0" w:color="auto"/>
        <w:right w:val="none" w:sz="0" w:space="0" w:color="auto"/>
      </w:divBdr>
    </w:div>
    <w:div w:id="726340900">
      <w:bodyDiv w:val="1"/>
      <w:marLeft w:val="0"/>
      <w:marRight w:val="0"/>
      <w:marTop w:val="0"/>
      <w:marBottom w:val="0"/>
      <w:divBdr>
        <w:top w:val="none" w:sz="0" w:space="0" w:color="auto"/>
        <w:left w:val="none" w:sz="0" w:space="0" w:color="auto"/>
        <w:bottom w:val="none" w:sz="0" w:space="0" w:color="auto"/>
        <w:right w:val="none" w:sz="0" w:space="0" w:color="auto"/>
      </w:divBdr>
    </w:div>
    <w:div w:id="812917166">
      <w:bodyDiv w:val="1"/>
      <w:marLeft w:val="0"/>
      <w:marRight w:val="0"/>
      <w:marTop w:val="0"/>
      <w:marBottom w:val="0"/>
      <w:divBdr>
        <w:top w:val="none" w:sz="0" w:space="0" w:color="auto"/>
        <w:left w:val="none" w:sz="0" w:space="0" w:color="auto"/>
        <w:bottom w:val="none" w:sz="0" w:space="0" w:color="auto"/>
        <w:right w:val="none" w:sz="0" w:space="0" w:color="auto"/>
      </w:divBdr>
    </w:div>
    <w:div w:id="922641851">
      <w:bodyDiv w:val="1"/>
      <w:marLeft w:val="0"/>
      <w:marRight w:val="0"/>
      <w:marTop w:val="0"/>
      <w:marBottom w:val="0"/>
      <w:divBdr>
        <w:top w:val="none" w:sz="0" w:space="0" w:color="auto"/>
        <w:left w:val="none" w:sz="0" w:space="0" w:color="auto"/>
        <w:bottom w:val="none" w:sz="0" w:space="0" w:color="auto"/>
        <w:right w:val="none" w:sz="0" w:space="0" w:color="auto"/>
      </w:divBdr>
    </w:div>
    <w:div w:id="1002777646">
      <w:bodyDiv w:val="1"/>
      <w:marLeft w:val="0"/>
      <w:marRight w:val="0"/>
      <w:marTop w:val="0"/>
      <w:marBottom w:val="0"/>
      <w:divBdr>
        <w:top w:val="none" w:sz="0" w:space="0" w:color="auto"/>
        <w:left w:val="none" w:sz="0" w:space="0" w:color="auto"/>
        <w:bottom w:val="none" w:sz="0" w:space="0" w:color="auto"/>
        <w:right w:val="none" w:sz="0" w:space="0" w:color="auto"/>
      </w:divBdr>
    </w:div>
    <w:div w:id="1037241056">
      <w:bodyDiv w:val="1"/>
      <w:marLeft w:val="0"/>
      <w:marRight w:val="0"/>
      <w:marTop w:val="0"/>
      <w:marBottom w:val="0"/>
      <w:divBdr>
        <w:top w:val="none" w:sz="0" w:space="0" w:color="auto"/>
        <w:left w:val="none" w:sz="0" w:space="0" w:color="auto"/>
        <w:bottom w:val="none" w:sz="0" w:space="0" w:color="auto"/>
        <w:right w:val="none" w:sz="0" w:space="0" w:color="auto"/>
      </w:divBdr>
    </w:div>
    <w:div w:id="1051803393">
      <w:bodyDiv w:val="1"/>
      <w:marLeft w:val="0"/>
      <w:marRight w:val="0"/>
      <w:marTop w:val="0"/>
      <w:marBottom w:val="0"/>
      <w:divBdr>
        <w:top w:val="none" w:sz="0" w:space="0" w:color="auto"/>
        <w:left w:val="none" w:sz="0" w:space="0" w:color="auto"/>
        <w:bottom w:val="none" w:sz="0" w:space="0" w:color="auto"/>
        <w:right w:val="none" w:sz="0" w:space="0" w:color="auto"/>
      </w:divBdr>
    </w:div>
    <w:div w:id="1117066714">
      <w:bodyDiv w:val="1"/>
      <w:marLeft w:val="0"/>
      <w:marRight w:val="0"/>
      <w:marTop w:val="0"/>
      <w:marBottom w:val="0"/>
      <w:divBdr>
        <w:top w:val="none" w:sz="0" w:space="0" w:color="auto"/>
        <w:left w:val="none" w:sz="0" w:space="0" w:color="auto"/>
        <w:bottom w:val="none" w:sz="0" w:space="0" w:color="auto"/>
        <w:right w:val="none" w:sz="0" w:space="0" w:color="auto"/>
      </w:divBdr>
      <w:divsChild>
        <w:div w:id="626007971">
          <w:marLeft w:val="0"/>
          <w:marRight w:val="0"/>
          <w:marTop w:val="0"/>
          <w:marBottom w:val="0"/>
          <w:divBdr>
            <w:top w:val="none" w:sz="0" w:space="0" w:color="auto"/>
            <w:left w:val="none" w:sz="0" w:space="0" w:color="auto"/>
            <w:bottom w:val="none" w:sz="0" w:space="0" w:color="auto"/>
            <w:right w:val="none" w:sz="0" w:space="0" w:color="auto"/>
          </w:divBdr>
        </w:div>
      </w:divsChild>
    </w:div>
    <w:div w:id="1282760866">
      <w:bodyDiv w:val="1"/>
      <w:marLeft w:val="0"/>
      <w:marRight w:val="0"/>
      <w:marTop w:val="0"/>
      <w:marBottom w:val="0"/>
      <w:divBdr>
        <w:top w:val="none" w:sz="0" w:space="0" w:color="auto"/>
        <w:left w:val="none" w:sz="0" w:space="0" w:color="auto"/>
        <w:bottom w:val="none" w:sz="0" w:space="0" w:color="auto"/>
        <w:right w:val="none" w:sz="0" w:space="0" w:color="auto"/>
      </w:divBdr>
    </w:div>
    <w:div w:id="1333993028">
      <w:bodyDiv w:val="1"/>
      <w:marLeft w:val="0"/>
      <w:marRight w:val="0"/>
      <w:marTop w:val="0"/>
      <w:marBottom w:val="0"/>
      <w:divBdr>
        <w:top w:val="none" w:sz="0" w:space="0" w:color="auto"/>
        <w:left w:val="none" w:sz="0" w:space="0" w:color="auto"/>
        <w:bottom w:val="none" w:sz="0" w:space="0" w:color="auto"/>
        <w:right w:val="none" w:sz="0" w:space="0" w:color="auto"/>
      </w:divBdr>
    </w:div>
    <w:div w:id="1336372562">
      <w:bodyDiv w:val="1"/>
      <w:marLeft w:val="0"/>
      <w:marRight w:val="0"/>
      <w:marTop w:val="0"/>
      <w:marBottom w:val="0"/>
      <w:divBdr>
        <w:top w:val="none" w:sz="0" w:space="0" w:color="auto"/>
        <w:left w:val="none" w:sz="0" w:space="0" w:color="auto"/>
        <w:bottom w:val="none" w:sz="0" w:space="0" w:color="auto"/>
        <w:right w:val="none" w:sz="0" w:space="0" w:color="auto"/>
      </w:divBdr>
    </w:div>
    <w:div w:id="1474057976">
      <w:bodyDiv w:val="1"/>
      <w:marLeft w:val="0"/>
      <w:marRight w:val="0"/>
      <w:marTop w:val="0"/>
      <w:marBottom w:val="0"/>
      <w:divBdr>
        <w:top w:val="none" w:sz="0" w:space="0" w:color="auto"/>
        <w:left w:val="none" w:sz="0" w:space="0" w:color="auto"/>
        <w:bottom w:val="none" w:sz="0" w:space="0" w:color="auto"/>
        <w:right w:val="none" w:sz="0" w:space="0" w:color="auto"/>
      </w:divBdr>
    </w:div>
    <w:div w:id="1540821068">
      <w:bodyDiv w:val="1"/>
      <w:marLeft w:val="0"/>
      <w:marRight w:val="0"/>
      <w:marTop w:val="0"/>
      <w:marBottom w:val="0"/>
      <w:divBdr>
        <w:top w:val="none" w:sz="0" w:space="0" w:color="auto"/>
        <w:left w:val="none" w:sz="0" w:space="0" w:color="auto"/>
        <w:bottom w:val="none" w:sz="0" w:space="0" w:color="auto"/>
        <w:right w:val="none" w:sz="0" w:space="0" w:color="auto"/>
      </w:divBdr>
    </w:div>
    <w:div w:id="1668291087">
      <w:bodyDiv w:val="1"/>
      <w:marLeft w:val="0"/>
      <w:marRight w:val="0"/>
      <w:marTop w:val="0"/>
      <w:marBottom w:val="0"/>
      <w:divBdr>
        <w:top w:val="none" w:sz="0" w:space="0" w:color="auto"/>
        <w:left w:val="none" w:sz="0" w:space="0" w:color="auto"/>
        <w:bottom w:val="none" w:sz="0" w:space="0" w:color="auto"/>
        <w:right w:val="none" w:sz="0" w:space="0" w:color="auto"/>
      </w:divBdr>
    </w:div>
    <w:div w:id="1698694837">
      <w:bodyDiv w:val="1"/>
      <w:marLeft w:val="0"/>
      <w:marRight w:val="0"/>
      <w:marTop w:val="0"/>
      <w:marBottom w:val="0"/>
      <w:divBdr>
        <w:top w:val="none" w:sz="0" w:space="0" w:color="auto"/>
        <w:left w:val="none" w:sz="0" w:space="0" w:color="auto"/>
        <w:bottom w:val="none" w:sz="0" w:space="0" w:color="auto"/>
        <w:right w:val="none" w:sz="0" w:space="0" w:color="auto"/>
      </w:divBdr>
    </w:div>
    <w:div w:id="1779763380">
      <w:bodyDiv w:val="1"/>
      <w:marLeft w:val="0"/>
      <w:marRight w:val="0"/>
      <w:marTop w:val="0"/>
      <w:marBottom w:val="0"/>
      <w:divBdr>
        <w:top w:val="none" w:sz="0" w:space="0" w:color="auto"/>
        <w:left w:val="none" w:sz="0" w:space="0" w:color="auto"/>
        <w:bottom w:val="none" w:sz="0" w:space="0" w:color="auto"/>
        <w:right w:val="none" w:sz="0" w:space="0" w:color="auto"/>
      </w:divBdr>
    </w:div>
    <w:div w:id="1947075201">
      <w:bodyDiv w:val="1"/>
      <w:marLeft w:val="0"/>
      <w:marRight w:val="0"/>
      <w:marTop w:val="0"/>
      <w:marBottom w:val="0"/>
      <w:divBdr>
        <w:top w:val="none" w:sz="0" w:space="0" w:color="auto"/>
        <w:left w:val="none" w:sz="0" w:space="0" w:color="auto"/>
        <w:bottom w:val="none" w:sz="0" w:space="0" w:color="auto"/>
        <w:right w:val="none" w:sz="0" w:space="0" w:color="auto"/>
      </w:divBdr>
    </w:div>
    <w:div w:id="199467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scm.com/docs/git-commit"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google.github.io/styleguide/javaguide.htm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ocs.github.com/en/github/collaborating-with-issues-and-pull-requests/merging-a-pull-request"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ocs.github.com/en/github/collaborating-with-issues-and-pull-requests/creating-a-pull-request" TargetMode="External"/><Relationship Id="rId20" Type="http://schemas.openxmlformats.org/officeDocument/2006/relationships/hyperlink" Target="https://junit.org/junit5/"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sonarqube.org/"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hub.com/diffplug/spotless/tree/main/plugin-maven" TargetMode="External"/><Relationship Id="rId27" Type="http://schemas.openxmlformats.org/officeDocument/2006/relationships/footer" Target="foot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atron\AppData\Roaming\Microsoft\Templates\Home%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9BBBF826AC45209656BFAFE5A86601"/>
        <w:category>
          <w:name w:val="General"/>
          <w:gallery w:val="placeholder"/>
        </w:category>
        <w:types>
          <w:type w:val="bbPlcHdr"/>
        </w:types>
        <w:behaviors>
          <w:behavior w:val="content"/>
        </w:behaviors>
        <w:guid w:val="{FBAA5A5A-1BF8-40AC-9475-B95F3FBC46DC}"/>
      </w:docPartPr>
      <w:docPartBody>
        <w:p w:rsidR="009C02CC" w:rsidRDefault="009C02CC">
          <w:pPr>
            <w:pStyle w:val="259BBBF826AC45209656BFAFE5A86601"/>
          </w:pPr>
          <w:r w:rsidRPr="00614293">
            <w:t>HOME BASED</w:t>
          </w:r>
        </w:p>
      </w:docPartBody>
    </w:docPart>
    <w:docPart>
      <w:docPartPr>
        <w:name w:val="3021874BC4C3466F96E0797306CB5D03"/>
        <w:category>
          <w:name w:val="General"/>
          <w:gallery w:val="placeholder"/>
        </w:category>
        <w:types>
          <w:type w:val="bbPlcHdr"/>
        </w:types>
        <w:behaviors>
          <w:behavior w:val="content"/>
        </w:behaviors>
        <w:guid w:val="{94A4E885-0125-4E06-9934-03F07934A9D2}"/>
      </w:docPartPr>
      <w:docPartBody>
        <w:p w:rsidR="009C02CC" w:rsidRDefault="009C02CC">
          <w:pPr>
            <w:pStyle w:val="3021874BC4C3466F96E0797306CB5D03"/>
          </w:pPr>
          <w:r w:rsidRPr="00614293">
            <w:rPr>
              <w:rStyle w:val="TitleChar"/>
              <w:b w:val="0"/>
            </w:rPr>
            <w:t>PROFESSIONAL SERVICES</w:t>
          </w:r>
        </w:p>
      </w:docPartBody>
    </w:docPart>
    <w:docPart>
      <w:docPartPr>
        <w:name w:val="85A25CB009BE4876B32D10018D0BC771"/>
        <w:category>
          <w:name w:val="General"/>
          <w:gallery w:val="placeholder"/>
        </w:category>
        <w:types>
          <w:type w:val="bbPlcHdr"/>
        </w:types>
        <w:behaviors>
          <w:behavior w:val="content"/>
        </w:behaviors>
        <w:guid w:val="{0219F229-53B9-4F78-8C6C-DDD8EE17962D}"/>
      </w:docPartPr>
      <w:docPartBody>
        <w:p w:rsidR="009C02CC" w:rsidRDefault="009C02CC">
          <w:pPr>
            <w:pStyle w:val="85A25CB009BE4876B32D10018D0BC771"/>
          </w:pPr>
          <w:r w:rsidRPr="00614293">
            <w:t>Business Plan</w:t>
          </w:r>
        </w:p>
      </w:docPartBody>
    </w:docPart>
    <w:docPart>
      <w:docPartPr>
        <w:name w:val="A48C10C72CBC40B5AECA5F59A4A5B10B"/>
        <w:category>
          <w:name w:val="General"/>
          <w:gallery w:val="placeholder"/>
        </w:category>
        <w:types>
          <w:type w:val="bbPlcHdr"/>
        </w:types>
        <w:behaviors>
          <w:behavior w:val="content"/>
        </w:behaviors>
        <w:guid w:val="{7FF13C18-E6DF-4CF9-8EAC-045EA14C3239}"/>
      </w:docPartPr>
      <w:docPartBody>
        <w:p w:rsidR="009C02CC" w:rsidRDefault="009C02CC">
          <w:pPr>
            <w:pStyle w:val="A48C10C72CBC40B5AECA5F59A4A5B10B"/>
          </w:pPr>
          <w:r w:rsidRPr="00614293">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CC"/>
    <w:rsid w:val="003F149C"/>
    <w:rsid w:val="00622941"/>
    <w:rsid w:val="0065708A"/>
    <w:rsid w:val="00714504"/>
    <w:rsid w:val="0071570C"/>
    <w:rsid w:val="00734DB9"/>
    <w:rsid w:val="007F01FA"/>
    <w:rsid w:val="00881BF8"/>
    <w:rsid w:val="009A137C"/>
    <w:rsid w:val="009C02CC"/>
    <w:rsid w:val="00A43371"/>
    <w:rsid w:val="00A816BC"/>
    <w:rsid w:val="00AF64E9"/>
    <w:rsid w:val="00B217DD"/>
    <w:rsid w:val="00B53BDF"/>
    <w:rsid w:val="00B93D50"/>
    <w:rsid w:val="00BB46E4"/>
    <w:rsid w:val="00F93FD7"/>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BBBF826AC45209656BFAFE5A86601">
    <w:name w:val="259BBBF826AC45209656BFAFE5A86601"/>
  </w:style>
  <w:style w:type="paragraph" w:styleId="Title">
    <w:name w:val="Title"/>
    <w:basedOn w:val="Normal"/>
    <w:next w:val="Normal"/>
    <w:link w:val="TitleChar"/>
    <w:uiPriority w:val="10"/>
    <w:qFormat/>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spacing w:val="-10"/>
      <w:kern w:val="28"/>
      <w:sz w:val="96"/>
      <w:szCs w:val="56"/>
    </w:rPr>
  </w:style>
  <w:style w:type="paragraph" w:customStyle="1" w:styleId="3021874BC4C3466F96E0797306CB5D03">
    <w:name w:val="3021874BC4C3466F96E0797306CB5D03"/>
  </w:style>
  <w:style w:type="paragraph" w:customStyle="1" w:styleId="85A25CB009BE4876B32D10018D0BC771">
    <w:name w:val="85A25CB009BE4876B32D10018D0BC771"/>
  </w:style>
  <w:style w:type="paragraph" w:customStyle="1" w:styleId="A48C10C72CBC40B5AECA5F59A4A5B10B">
    <w:name w:val="A48C10C72CBC40B5AECA5F59A4A5B10B"/>
  </w:style>
  <w:style w:type="paragraph" w:customStyle="1" w:styleId="C8CDCAC93A7B4227A3FEEBDFAE53E0AA">
    <w:name w:val="C8CDCAC93A7B4227A3FEEBDFAE53E0AA"/>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rPr>
  </w:style>
  <w:style w:type="paragraph" w:customStyle="1" w:styleId="767CA2919B334897B93AED3B0F567A16">
    <w:name w:val="767CA2919B334897B93AED3B0F567A16"/>
  </w:style>
  <w:style w:type="paragraph" w:customStyle="1" w:styleId="CDC841047B90493083A349FFF40583F2">
    <w:name w:val="CDC841047B90493083A349FFF40583F2"/>
  </w:style>
  <w:style w:type="paragraph" w:customStyle="1" w:styleId="ECB857F3C70B4503A114F52DED146F18">
    <w:name w:val="ECB857F3C70B4503A114F52DED146F18"/>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szCs w:val="24"/>
    </w:rPr>
  </w:style>
  <w:style w:type="paragraph" w:customStyle="1" w:styleId="9F22C0254A6849E9A92FABD6E97C279E">
    <w:name w:val="9F22C0254A6849E9A92FABD6E97C279E"/>
  </w:style>
  <w:style w:type="paragraph" w:customStyle="1" w:styleId="1BCDE82014C9459391262F6B679C0457">
    <w:name w:val="1BCDE82014C9459391262F6B679C0457"/>
  </w:style>
  <w:style w:type="paragraph" w:customStyle="1" w:styleId="F7D68E86411B420D8AB8D6F5DF74B7F3">
    <w:name w:val="F7D68E86411B420D8AB8D6F5DF74B7F3"/>
  </w:style>
  <w:style w:type="character" w:customStyle="1" w:styleId="Bold">
    <w:name w:val="Bold"/>
    <w:uiPriority w:val="1"/>
    <w:qFormat/>
    <w:rPr>
      <w:b/>
      <w:bCs/>
    </w:rPr>
  </w:style>
  <w:style w:type="paragraph" w:customStyle="1" w:styleId="4AB17F84871F49E9A18657E65A2828F1">
    <w:name w:val="4AB17F84871F49E9A18657E65A2828F1"/>
  </w:style>
  <w:style w:type="paragraph" w:customStyle="1" w:styleId="C002439B2F3748D49377F4BB4A0C3E65">
    <w:name w:val="C002439B2F3748D49377F4BB4A0C3E65"/>
  </w:style>
  <w:style w:type="paragraph" w:customStyle="1" w:styleId="3C5716C0C2F34182A627D056ACF80DB1">
    <w:name w:val="3C5716C0C2F34182A627D056ACF80DB1"/>
  </w:style>
  <w:style w:type="paragraph" w:customStyle="1" w:styleId="8937A3442808400D869F3E703563FAE1">
    <w:name w:val="8937A3442808400D869F3E703563FAE1"/>
  </w:style>
  <w:style w:type="paragraph" w:customStyle="1" w:styleId="58D1A60BDBA44967B0C3D31FBC8AD027">
    <w:name w:val="58D1A60BDBA44967B0C3D31FBC8AD027"/>
  </w:style>
  <w:style w:type="paragraph" w:customStyle="1" w:styleId="93B87E3DB1EE437DA8024063C6847283">
    <w:name w:val="93B87E3DB1EE437DA8024063C6847283"/>
  </w:style>
  <w:style w:type="paragraph" w:customStyle="1" w:styleId="4FF0F163368F4008A4A70BE96A3C582E">
    <w:name w:val="4FF0F163368F4008A4A70BE96A3C582E"/>
  </w:style>
  <w:style w:type="paragraph" w:customStyle="1" w:styleId="B1892803E1B741C5AE5AACF7E53BCFBA">
    <w:name w:val="B1892803E1B741C5AE5AACF7E53BCFBA"/>
  </w:style>
  <w:style w:type="paragraph" w:customStyle="1" w:styleId="C078755B83A8484A911FFF7A4E7083AD">
    <w:name w:val="C078755B83A8484A911FFF7A4E7083AD"/>
  </w:style>
  <w:style w:type="paragraph" w:customStyle="1" w:styleId="C40D10D3C06D4B7284795174B2087294">
    <w:name w:val="C40D10D3C06D4B7284795174B2087294"/>
  </w:style>
  <w:style w:type="paragraph" w:customStyle="1" w:styleId="E37B668BEC734883930DFD8E2EB4D61B">
    <w:name w:val="E37B668BEC734883930DFD8E2EB4D61B"/>
  </w:style>
  <w:style w:type="paragraph" w:customStyle="1" w:styleId="2A79B5AC0CBC4FDDBAFB4BD968651B8F">
    <w:name w:val="2A79B5AC0CBC4FDDBAFB4BD968651B8F"/>
  </w:style>
  <w:style w:type="paragraph" w:customStyle="1" w:styleId="B569C0EDB75F4960B2D4366B54E56C2A">
    <w:name w:val="B569C0EDB75F4960B2D4366B54E56C2A"/>
  </w:style>
  <w:style w:type="paragraph" w:customStyle="1" w:styleId="A66AC0C83A3D4935ACD8252C6847D3DB">
    <w:name w:val="A66AC0C83A3D4935ACD8252C6847D3DB"/>
  </w:style>
  <w:style w:type="paragraph" w:customStyle="1" w:styleId="19E929E1471E4BC4B0FA7023F6B7608B">
    <w:name w:val="19E929E1471E4BC4B0FA7023F6B7608B"/>
  </w:style>
  <w:style w:type="paragraph" w:customStyle="1" w:styleId="5A12CDE334FD48C2877E6D1600632090">
    <w:name w:val="5A12CDE334FD48C2877E6D1600632090"/>
  </w:style>
  <w:style w:type="paragraph" w:customStyle="1" w:styleId="5220922107E6432FB4C2CF7F73D6D75B">
    <w:name w:val="5220922107E6432FB4C2CF7F73D6D75B"/>
  </w:style>
  <w:style w:type="paragraph" w:customStyle="1" w:styleId="D8FF155401E741C4B596C937215784D3">
    <w:name w:val="D8FF155401E741C4B596C937215784D3"/>
  </w:style>
  <w:style w:type="paragraph" w:customStyle="1" w:styleId="009F1294F117481BA7BE3A48C5802DD3">
    <w:name w:val="009F1294F117481BA7BE3A48C5802DD3"/>
  </w:style>
  <w:style w:type="paragraph" w:customStyle="1" w:styleId="EF860BA94DC946C8BE2BC4042D893F79">
    <w:name w:val="EF860BA94DC946C8BE2BC4042D893F79"/>
  </w:style>
  <w:style w:type="paragraph" w:customStyle="1" w:styleId="CB0146B4E64D48528D80B02AC8E8F06A">
    <w:name w:val="CB0146B4E64D48528D80B02AC8E8F06A"/>
  </w:style>
  <w:style w:type="paragraph" w:customStyle="1" w:styleId="F108263830D549DB9F219A55DE47B7C6">
    <w:name w:val="F108263830D549DB9F219A55DE47B7C6"/>
  </w:style>
  <w:style w:type="paragraph" w:customStyle="1" w:styleId="755A7BDA087E44BFA73936FC90946E59">
    <w:name w:val="755A7BDA087E44BFA73936FC90946E59"/>
  </w:style>
  <w:style w:type="paragraph" w:customStyle="1" w:styleId="33EC184773D7461EBE538110082DC45C">
    <w:name w:val="33EC184773D7461EBE538110082DC45C"/>
  </w:style>
  <w:style w:type="paragraph" w:customStyle="1" w:styleId="B68CA46B52FD48CEB682569748B47AC3">
    <w:name w:val="B68CA46B52FD48CEB682569748B47AC3"/>
  </w:style>
  <w:style w:type="paragraph" w:customStyle="1" w:styleId="CFF06DFB720D4990AF50D3A5F52DCDB9">
    <w:name w:val="CFF06DFB720D4990AF50D3A5F52DCDB9"/>
  </w:style>
  <w:style w:type="paragraph" w:customStyle="1" w:styleId="F2D773F53BE24CB6A3D4E4E3C2948629">
    <w:name w:val="F2D773F53BE24CB6A3D4E4E3C2948629"/>
  </w:style>
  <w:style w:type="paragraph" w:customStyle="1" w:styleId="1274BEAF393041E4ADAED11C09E85AD8">
    <w:name w:val="1274BEAF393041E4ADAED11C09E85AD8"/>
  </w:style>
  <w:style w:type="paragraph" w:customStyle="1" w:styleId="24376EFD8B964C35884AF2A95421D92B">
    <w:name w:val="24376EFD8B964C35884AF2A95421D92B"/>
  </w:style>
  <w:style w:type="paragraph" w:customStyle="1" w:styleId="96B48C89A7994EBE88F69AD5905F0597">
    <w:name w:val="96B48C89A7994EBE88F69AD5905F0597"/>
  </w:style>
  <w:style w:type="paragraph" w:customStyle="1" w:styleId="E6BC5E8FBF774168BEEFD34F7823E4BA">
    <w:name w:val="E6BC5E8FBF774168BEEFD34F7823E4BA"/>
  </w:style>
  <w:style w:type="paragraph" w:customStyle="1" w:styleId="DBF3D34E81AD4E60BAF3FD0849E52584">
    <w:name w:val="DBF3D34E81AD4E60BAF3FD0849E52584"/>
  </w:style>
  <w:style w:type="paragraph" w:customStyle="1" w:styleId="C51FB84E400F4D99BA58811BBAF0CEE5">
    <w:name w:val="C51FB84E400F4D99BA58811BBAF0CEE5"/>
  </w:style>
  <w:style w:type="paragraph" w:customStyle="1" w:styleId="677BB35F6F3F4B01BDC1099C866DB0C2">
    <w:name w:val="677BB35F6F3F4B01BDC1099C866DB0C2"/>
  </w:style>
  <w:style w:type="paragraph" w:customStyle="1" w:styleId="320CFFFB1D0B44F0B9BB60CDCE67ED33">
    <w:name w:val="320CFFFB1D0B44F0B9BB60CDCE67ED33"/>
  </w:style>
  <w:style w:type="paragraph" w:customStyle="1" w:styleId="E873DEE51FD44BE6BF4AC67683DFA7DF">
    <w:name w:val="E873DEE51FD44BE6BF4AC67683DFA7DF"/>
  </w:style>
  <w:style w:type="paragraph" w:customStyle="1" w:styleId="9BE6C93275134314B96AB30E38589850">
    <w:name w:val="9BE6C93275134314B96AB30E38589850"/>
  </w:style>
  <w:style w:type="paragraph" w:customStyle="1" w:styleId="D2A645A3097640598AF12EF502167250">
    <w:name w:val="D2A645A3097640598AF12EF502167250"/>
  </w:style>
  <w:style w:type="paragraph" w:customStyle="1" w:styleId="8CE6A80C0A604F38BD80BE38B8B1E250">
    <w:name w:val="8CE6A80C0A604F38BD80BE38B8B1E250"/>
  </w:style>
  <w:style w:type="paragraph" w:customStyle="1" w:styleId="0FC6FA7255A647DAB06073FBF6871707">
    <w:name w:val="0FC6FA7255A647DAB06073FBF6871707"/>
  </w:style>
  <w:style w:type="paragraph" w:customStyle="1" w:styleId="09B766CB228348F0B5E02239169CD3B1">
    <w:name w:val="09B766CB228348F0B5E02239169CD3B1"/>
  </w:style>
  <w:style w:type="paragraph" w:customStyle="1" w:styleId="8E157B48D1514B23806F16E3A7AB9C30">
    <w:name w:val="8E157B48D1514B23806F16E3A7AB9C30"/>
  </w:style>
  <w:style w:type="paragraph" w:customStyle="1" w:styleId="ED9DB51D94CD4B5C976FABB5674B34EE">
    <w:name w:val="ED9DB51D94CD4B5C976FABB5674B34EE"/>
  </w:style>
  <w:style w:type="paragraph" w:customStyle="1" w:styleId="529D5B9AF04847AC9E1AE0FEC9A53BB2">
    <w:name w:val="529D5B9AF04847AC9E1AE0FEC9A53BB2"/>
  </w:style>
  <w:style w:type="paragraph" w:customStyle="1" w:styleId="844D057BCBF24D2EB781F997CD6C1012">
    <w:name w:val="844D057BCBF24D2EB781F997CD6C1012"/>
  </w:style>
  <w:style w:type="paragraph" w:customStyle="1" w:styleId="824D295FF5534A99A8D6C68ED25F2B11">
    <w:name w:val="824D295FF5534A99A8D6C68ED25F2B11"/>
  </w:style>
  <w:style w:type="paragraph" w:customStyle="1" w:styleId="3EA5472246824F59B8B46FE64722C12F">
    <w:name w:val="3EA5472246824F59B8B46FE64722C12F"/>
  </w:style>
  <w:style w:type="paragraph" w:customStyle="1" w:styleId="A0137ACDF45A468E876BF4A3BA44621A">
    <w:name w:val="A0137ACDF45A468E876BF4A3BA44621A"/>
  </w:style>
  <w:style w:type="paragraph" w:customStyle="1" w:styleId="45EF579C23AB4C4D8A1C904CF2C0DF10">
    <w:name w:val="45EF579C23AB4C4D8A1C904CF2C0DF10"/>
  </w:style>
  <w:style w:type="paragraph" w:customStyle="1" w:styleId="73FEFEF80FEF44E9A17D3EFC2A738476">
    <w:name w:val="73FEFEF80FEF44E9A17D3EFC2A738476"/>
  </w:style>
  <w:style w:type="paragraph" w:customStyle="1" w:styleId="FC2DAD404D434070B956304AA8F70459">
    <w:name w:val="FC2DAD404D434070B956304AA8F70459"/>
  </w:style>
  <w:style w:type="paragraph" w:customStyle="1" w:styleId="7796FF27433A4DE686B4C7E11DAB7E9F">
    <w:name w:val="7796FF27433A4DE686B4C7E11DAB7E9F"/>
  </w:style>
  <w:style w:type="paragraph" w:customStyle="1" w:styleId="DD61147D94A541B691A3246764BED546">
    <w:name w:val="DD61147D94A541B691A3246764BED546"/>
  </w:style>
  <w:style w:type="paragraph" w:customStyle="1" w:styleId="30A44563624A4298A3885ECCB0EE748A">
    <w:name w:val="30A44563624A4298A3885ECCB0EE748A"/>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sz w:val="20"/>
      <w:szCs w:val="24"/>
    </w:rPr>
  </w:style>
  <w:style w:type="paragraph" w:customStyle="1" w:styleId="32C8946600DB4736B94174DEA50EA2AA">
    <w:name w:val="32C8946600DB4736B94174DEA50EA2AA"/>
  </w:style>
  <w:style w:type="paragraph" w:customStyle="1" w:styleId="70C5D5FAB1F24831A64DF9AFD1FFFA13">
    <w:name w:val="70C5D5FAB1F24831A64DF9AFD1FFFA13"/>
  </w:style>
  <w:style w:type="paragraph" w:customStyle="1" w:styleId="Graphbullet2">
    <w:name w:val="Graph bullet 2"/>
    <w:basedOn w:val="Normal"/>
    <w:qFormat/>
    <w:pPr>
      <w:numPr>
        <w:numId w:val="4"/>
      </w:numPr>
      <w:spacing w:after="0" w:line="216" w:lineRule="auto"/>
      <w:ind w:left="284" w:hanging="284"/>
    </w:pPr>
    <w:rPr>
      <w:rFonts w:eastAsiaTheme="minorHAnsi"/>
      <w:color w:val="595959" w:themeColor="text1" w:themeTint="A6"/>
      <w:sz w:val="20"/>
      <w:szCs w:val="24"/>
    </w:rPr>
  </w:style>
  <w:style w:type="paragraph" w:customStyle="1" w:styleId="E34BB4FA94924698B4C26B99D17FE4C2">
    <w:name w:val="E34BB4FA94924698B4C26B99D17FE4C2"/>
  </w:style>
  <w:style w:type="paragraph" w:customStyle="1" w:styleId="8B626209B2AE4678876F3E3531CB3863">
    <w:name w:val="8B626209B2AE4678876F3E3531CB3863"/>
  </w:style>
  <w:style w:type="paragraph" w:customStyle="1" w:styleId="Graphbullet3">
    <w:name w:val="Graph bullet 3"/>
    <w:basedOn w:val="Normal"/>
    <w:qFormat/>
    <w:pPr>
      <w:numPr>
        <w:numId w:val="5"/>
      </w:numPr>
      <w:spacing w:after="0" w:line="216" w:lineRule="auto"/>
      <w:ind w:left="284" w:hanging="284"/>
    </w:pPr>
    <w:rPr>
      <w:rFonts w:eastAsiaTheme="minorHAnsi"/>
      <w:color w:val="595959" w:themeColor="text1" w:themeTint="A6"/>
      <w:sz w:val="20"/>
      <w:szCs w:val="24"/>
    </w:rPr>
  </w:style>
  <w:style w:type="paragraph" w:customStyle="1" w:styleId="96F6238AC7F749BD82B37624220A506C">
    <w:name w:val="96F6238AC7F749BD82B37624220A506C"/>
  </w:style>
  <w:style w:type="paragraph" w:customStyle="1" w:styleId="A8422DD306EB4201B7746537BB753AD3">
    <w:name w:val="A8422DD306EB4201B7746537BB753AD3"/>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sz w:val="20"/>
      <w:szCs w:val="24"/>
    </w:rPr>
  </w:style>
  <w:style w:type="paragraph" w:customStyle="1" w:styleId="FE9D2E47545648758C46B5ADAF063544">
    <w:name w:val="FE9D2E47545648758C46B5ADAF063544"/>
  </w:style>
  <w:style w:type="paragraph" w:customStyle="1" w:styleId="4B071340740146F897A7C83528191E02">
    <w:name w:val="4B071340740146F897A7C83528191E02"/>
  </w:style>
  <w:style w:type="paragraph" w:customStyle="1" w:styleId="D4C5AD3403D94281B5AF788ED4518D98">
    <w:name w:val="D4C5AD3403D94281B5AF788ED4518D98"/>
  </w:style>
  <w:style w:type="paragraph" w:customStyle="1" w:styleId="EBC2C8CEFBA646C89C0DFC57C4BF1E2F">
    <w:name w:val="EBC2C8CEFBA646C89C0DFC57C4BF1E2F"/>
  </w:style>
  <w:style w:type="paragraph" w:customStyle="1" w:styleId="5C9A397F20314877B7DD7868B7B41CB7">
    <w:name w:val="5C9A397F20314877B7DD7868B7B41CB7"/>
  </w:style>
  <w:style w:type="paragraph" w:customStyle="1" w:styleId="0DA9483993114305927EA362C467D6E4">
    <w:name w:val="0DA9483993114305927EA362C467D6E4"/>
  </w:style>
  <w:style w:type="paragraph" w:customStyle="1" w:styleId="EBA374018B534B1F905A9E956BEE860D">
    <w:name w:val="EBA374018B534B1F905A9E956BEE860D"/>
  </w:style>
  <w:style w:type="paragraph" w:customStyle="1" w:styleId="64DDD98BDD7D482C8A8FA47F3BBA2906">
    <w:name w:val="64DDD98BDD7D482C8A8FA47F3BBA2906"/>
  </w:style>
  <w:style w:type="paragraph" w:customStyle="1" w:styleId="3B4EE3BB63924B9C9686A4D9FF5DEBB9">
    <w:name w:val="3B4EE3BB63924B9C9686A4D9FF5DEBB9"/>
  </w:style>
  <w:style w:type="paragraph" w:customStyle="1" w:styleId="6ACB582A9A3740DA98E151C6C6F86612">
    <w:name w:val="6ACB582A9A3740DA98E151C6C6F86612"/>
  </w:style>
  <w:style w:type="paragraph" w:customStyle="1" w:styleId="A96A96805E6F42BBA60EDA7DD2FDA686">
    <w:name w:val="A96A96805E6F42BBA60EDA7DD2FDA686"/>
  </w:style>
  <w:style w:type="paragraph" w:customStyle="1" w:styleId="C07E3D3080A04C879125A2855EE37CBE">
    <w:name w:val="C07E3D3080A04C879125A2855EE37CBE"/>
  </w:style>
  <w:style w:type="paragraph" w:customStyle="1" w:styleId="BBE55CCB23C34967B7DAACD65CA1449A">
    <w:name w:val="BBE55CCB23C34967B7DAACD65CA1449A"/>
  </w:style>
  <w:style w:type="paragraph" w:customStyle="1" w:styleId="880931D1587E41818BC564E0C604213F">
    <w:name w:val="880931D1587E41818BC564E0C604213F"/>
  </w:style>
  <w:style w:type="paragraph" w:customStyle="1" w:styleId="ED1D38DAE447463A974E1ED1B6F52E30">
    <w:name w:val="ED1D38DAE447463A974E1ED1B6F52E30"/>
  </w:style>
  <w:style w:type="paragraph" w:customStyle="1" w:styleId="D8172B874E904DEEBE2F9914C0EDD270">
    <w:name w:val="D8172B874E904DEEBE2F9914C0EDD270"/>
  </w:style>
  <w:style w:type="paragraph" w:customStyle="1" w:styleId="A7CDC39FE83F4B1B8A69C97235F1418E">
    <w:name w:val="A7CDC39FE83F4B1B8A69C97235F1418E"/>
  </w:style>
  <w:style w:type="paragraph" w:customStyle="1" w:styleId="E847FBF975DA4830B9F252C132A569F8">
    <w:name w:val="E847FBF975DA4830B9F252C132A569F8"/>
  </w:style>
  <w:style w:type="paragraph" w:customStyle="1" w:styleId="BEA5CA3310144DE4BA0C5D224366B803">
    <w:name w:val="BEA5CA3310144DE4BA0C5D224366B803"/>
  </w:style>
  <w:style w:type="paragraph" w:customStyle="1" w:styleId="4E49DADD4A174B93913A83E461CB75CE">
    <w:name w:val="4E49DADD4A174B93913A83E461CB75CE"/>
  </w:style>
  <w:style w:type="paragraph" w:customStyle="1" w:styleId="972CD1C1CD92444BB544C6D7BEF79E52">
    <w:name w:val="972CD1C1CD92444BB544C6D7BEF79E52"/>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szCs w:val="24"/>
    </w:rPr>
  </w:style>
  <w:style w:type="paragraph" w:customStyle="1" w:styleId="6CE6E0C3AE784B7BBCAE6946A3B7611B">
    <w:name w:val="6CE6E0C3AE784B7BBCAE6946A3B7611B"/>
  </w:style>
  <w:style w:type="paragraph" w:customStyle="1" w:styleId="8C0F540345F04BAFAD1266889B31072D">
    <w:name w:val="8C0F540345F04BAFAD1266889B31072D"/>
  </w:style>
  <w:style w:type="paragraph" w:customStyle="1" w:styleId="6DC0F54C48B243D58DC3B28DE9C05417">
    <w:name w:val="6DC0F54C48B243D58DC3B28DE9C05417"/>
  </w:style>
  <w:style w:type="paragraph" w:customStyle="1" w:styleId="FBA0BE269E6F49E99A8E1A5956BA44FF">
    <w:name w:val="FBA0BE269E6F49E99A8E1A5956BA44FF"/>
  </w:style>
  <w:style w:type="paragraph" w:customStyle="1" w:styleId="65D401F00AD24E47A56981A327E185BF">
    <w:name w:val="65D401F00AD24E47A56981A327E185BF"/>
  </w:style>
  <w:style w:type="paragraph" w:customStyle="1" w:styleId="08B656940F8D4DF7A3DC526916D31583">
    <w:name w:val="08B656940F8D4DF7A3DC526916D31583"/>
  </w:style>
  <w:style w:type="paragraph" w:customStyle="1" w:styleId="BBEBE34915514B8F992FCEA1309A70B1">
    <w:name w:val="BBEBE34915514B8F992FCEA1309A70B1"/>
  </w:style>
  <w:style w:type="paragraph" w:customStyle="1" w:styleId="949A897E4F9144C3A34D22E32037D40E">
    <w:name w:val="949A897E4F9144C3A34D22E32037D40E"/>
  </w:style>
  <w:style w:type="paragraph" w:customStyle="1" w:styleId="1550E572C500488F975B85238E4B6329">
    <w:name w:val="1550E572C500488F975B85238E4B6329"/>
  </w:style>
  <w:style w:type="paragraph" w:customStyle="1" w:styleId="BEE3D7A779534E0B916E0EA4ADF96C76">
    <w:name w:val="BEE3D7A779534E0B916E0EA4ADF96C76"/>
  </w:style>
  <w:style w:type="paragraph" w:customStyle="1" w:styleId="78505AB2BF044C1E8625BDC2A87300A3">
    <w:name w:val="78505AB2BF044C1E8625BDC2A87300A3"/>
  </w:style>
  <w:style w:type="paragraph" w:customStyle="1" w:styleId="2F4AB670BB2E493985D43824DE301071">
    <w:name w:val="2F4AB670BB2E493985D43824DE301071"/>
  </w:style>
  <w:style w:type="paragraph" w:customStyle="1" w:styleId="D834D835077D4D3C96AD90CB2F271AFB">
    <w:name w:val="D834D835077D4D3C96AD90CB2F271AFB"/>
  </w:style>
  <w:style w:type="paragraph" w:customStyle="1" w:styleId="277D4C3C2E6A4385B19DEBF21462D34B">
    <w:name w:val="277D4C3C2E6A4385B19DEBF21462D34B"/>
  </w:style>
  <w:style w:type="paragraph" w:customStyle="1" w:styleId="F1ED589A3C6E4DF8BF50AB25FDA14803">
    <w:name w:val="F1ED589A3C6E4DF8BF50AB25FDA14803"/>
  </w:style>
  <w:style w:type="paragraph" w:customStyle="1" w:styleId="3650C787F4A94C819CB0A5EAA81D2E3E">
    <w:name w:val="3650C787F4A94C819CB0A5EAA81D2E3E"/>
  </w:style>
  <w:style w:type="paragraph" w:customStyle="1" w:styleId="5B87642B78A5400EAA98EA50CC88EB6A">
    <w:name w:val="5B87642B78A5400EAA98EA50CC88EB6A"/>
  </w:style>
  <w:style w:type="paragraph" w:customStyle="1" w:styleId="4BE2A25FAC3F4CBAAC1E02C6EA695195">
    <w:name w:val="4BE2A25FAC3F4CBAAC1E02C6EA695195"/>
  </w:style>
  <w:style w:type="paragraph" w:customStyle="1" w:styleId="425D477F45DD4632AD05140AE8CF8002">
    <w:name w:val="425D477F45DD4632AD05140AE8CF8002"/>
  </w:style>
  <w:style w:type="paragraph" w:customStyle="1" w:styleId="26D1D2E185844075986D223F5FAFBBF4">
    <w:name w:val="26D1D2E185844075986D223F5FAFBBF4"/>
  </w:style>
  <w:style w:type="paragraph" w:customStyle="1" w:styleId="8A3553203C904FFCA9968F7E7C72C016">
    <w:name w:val="8A3553203C904FFCA9968F7E7C72C016"/>
  </w:style>
  <w:style w:type="paragraph" w:customStyle="1" w:styleId="75E9CCF2841045508B9878D9CE95C322">
    <w:name w:val="75E9CCF2841045508B9878D9CE95C322"/>
  </w:style>
  <w:style w:type="paragraph" w:customStyle="1" w:styleId="D786DE2D6ABE4A84BA9E32D9D0ACACC8">
    <w:name w:val="D786DE2D6ABE4A84BA9E32D9D0ACACC8"/>
  </w:style>
  <w:style w:type="paragraph" w:customStyle="1" w:styleId="5A9F7369DAD544E7B1A86CF1B3215540">
    <w:name w:val="5A9F7369DAD544E7B1A86CF1B3215540"/>
  </w:style>
  <w:style w:type="paragraph" w:customStyle="1" w:styleId="43A8576CC8B64A92B56A8E515582945B">
    <w:name w:val="43A8576CC8B64A92B56A8E515582945B"/>
  </w:style>
  <w:style w:type="paragraph" w:customStyle="1" w:styleId="1D5A17D5BF1A4DD096F05B5FFCA0105A">
    <w:name w:val="1D5A17D5BF1A4DD096F05B5FFCA0105A"/>
  </w:style>
  <w:style w:type="paragraph" w:customStyle="1" w:styleId="0CDE1796A4184A599DA91D4248F8CD73">
    <w:name w:val="0CDE1796A4184A599DA91D4248F8CD73"/>
  </w:style>
  <w:style w:type="paragraph" w:customStyle="1" w:styleId="32DC8995F0DD411D977ACF84CF9A8812">
    <w:name w:val="32DC8995F0DD411D977ACF84CF9A8812"/>
  </w:style>
  <w:style w:type="paragraph" w:customStyle="1" w:styleId="74187E142AF74AB387FB02076DCEA7F1">
    <w:name w:val="74187E142AF74AB387FB02076DCEA7F1"/>
  </w:style>
  <w:style w:type="paragraph" w:customStyle="1" w:styleId="BF1E7CAC5E484B14B539685F3229AEFB">
    <w:name w:val="BF1E7CAC5E484B14B539685F3229AEFB"/>
  </w:style>
  <w:style w:type="paragraph" w:customStyle="1" w:styleId="FEFC95A47A7C4F5994151B9FF98D153B">
    <w:name w:val="FEFC95A47A7C4F5994151B9FF98D153B"/>
  </w:style>
  <w:style w:type="paragraph" w:customStyle="1" w:styleId="0D106D1456E244A9A481491CEB9615AB">
    <w:name w:val="0D106D1456E244A9A481491CEB9615AB"/>
  </w:style>
  <w:style w:type="paragraph" w:customStyle="1" w:styleId="9C4E6C2B5A2B443FAD3A5DDF7B60B72C">
    <w:name w:val="9C4E6C2B5A2B443FAD3A5DDF7B60B72C"/>
  </w:style>
  <w:style w:type="paragraph" w:customStyle="1" w:styleId="91FAABBD560443DFB7A4750EE8290D78">
    <w:name w:val="91FAABBD560443DFB7A4750EE8290D78"/>
  </w:style>
  <w:style w:type="paragraph" w:customStyle="1" w:styleId="1464E55BC2B4450C92E9E4773BFAB4A7">
    <w:name w:val="1464E55BC2B4450C92E9E4773BFAB4A7"/>
  </w:style>
  <w:style w:type="paragraph" w:customStyle="1" w:styleId="3250A4B8617041119A06E1CBCB9D1EA3">
    <w:name w:val="3250A4B8617041119A06E1CBCB9D1EA3"/>
  </w:style>
  <w:style w:type="paragraph" w:customStyle="1" w:styleId="8A3BBAFCC0904AE785975FF464375968">
    <w:name w:val="8A3BBAFCC0904AE785975FF464375968"/>
  </w:style>
  <w:style w:type="paragraph" w:customStyle="1" w:styleId="D01D700C91C44439A78E002661581408">
    <w:name w:val="D01D700C91C44439A78E002661581408"/>
  </w:style>
  <w:style w:type="paragraph" w:customStyle="1" w:styleId="BEE7618CBFEB470A93CFD6EEBB8576F3">
    <w:name w:val="BEE7618CBFEB470A93CFD6EEBB8576F3"/>
  </w:style>
  <w:style w:type="paragraph" w:customStyle="1" w:styleId="951CE7BBA1D64A5883F39CF09ADB7EFC">
    <w:name w:val="951CE7BBA1D64A5883F39CF09ADB7EFC"/>
  </w:style>
  <w:style w:type="paragraph" w:customStyle="1" w:styleId="926476697A084911967F7CBD9509FD0C">
    <w:name w:val="926476697A084911967F7CBD9509FD0C"/>
  </w:style>
  <w:style w:type="paragraph" w:customStyle="1" w:styleId="D1859A25BF8D41BF8748E9BC0FA50F39">
    <w:name w:val="D1859A25BF8D41BF8748E9BC0FA50F39"/>
  </w:style>
  <w:style w:type="paragraph" w:customStyle="1" w:styleId="6FFA2090BC4C45E5AC77ECD0A1F49414">
    <w:name w:val="6FFA2090BC4C45E5AC77ECD0A1F49414"/>
  </w:style>
  <w:style w:type="paragraph" w:customStyle="1" w:styleId="31EDD04314244125AA21E6096043ADB9">
    <w:name w:val="31EDD04314244125AA21E6096043ADB9"/>
  </w:style>
  <w:style w:type="paragraph" w:customStyle="1" w:styleId="2E6CB60DECB54F3FA9AA20D8DE3EDC11">
    <w:name w:val="2E6CB60DECB54F3FA9AA20D8DE3EDC11"/>
  </w:style>
  <w:style w:type="paragraph" w:customStyle="1" w:styleId="61D31EF048DF40D5B16005B58B1BD4CA">
    <w:name w:val="61D31EF048DF40D5B16005B58B1BD4CA"/>
  </w:style>
  <w:style w:type="paragraph" w:customStyle="1" w:styleId="A8E1BE6A7F564E8D9199431D818CEE09">
    <w:name w:val="A8E1BE6A7F564E8D9199431D818CEE09"/>
  </w:style>
  <w:style w:type="paragraph" w:customStyle="1" w:styleId="A30AD63E1BC04E619B57E10F6C512C6B">
    <w:name w:val="A30AD63E1BC04E619B57E10F6C512C6B"/>
  </w:style>
  <w:style w:type="paragraph" w:customStyle="1" w:styleId="BB56AECC51F1471DA59EFE4025B39CD0">
    <w:name w:val="BB56AECC51F1471DA59EFE4025B39CD0"/>
  </w:style>
  <w:style w:type="paragraph" w:customStyle="1" w:styleId="ED1F15F019AB47E2BB9147F295903014">
    <w:name w:val="ED1F15F019AB47E2BB9147F295903014"/>
  </w:style>
  <w:style w:type="paragraph" w:customStyle="1" w:styleId="47850D2EF1B242CE8E2DE2DF293F8E3E">
    <w:name w:val="47850D2EF1B242CE8E2DE2DF293F8E3E"/>
  </w:style>
  <w:style w:type="paragraph" w:customStyle="1" w:styleId="E116316638AF4F26BC61E4A851DFA18C">
    <w:name w:val="E116316638AF4F26BC61E4A851DFA18C"/>
  </w:style>
  <w:style w:type="paragraph" w:customStyle="1" w:styleId="1B5F15A5F90F4767920752C4C89B8D37">
    <w:name w:val="1B5F15A5F90F4767920752C4C89B8D37"/>
  </w:style>
  <w:style w:type="paragraph" w:customStyle="1" w:styleId="52898DA726214EA3BB319A3AC84DB51B">
    <w:name w:val="52898DA726214EA3BB319A3AC84DB51B"/>
  </w:style>
  <w:style w:type="paragraph" w:customStyle="1" w:styleId="4F038E4ADD054687BF399504F2200572">
    <w:name w:val="4F038E4ADD054687BF399504F2200572"/>
  </w:style>
  <w:style w:type="paragraph" w:customStyle="1" w:styleId="05C0ECEF0BB74E94BA0C92BB0AA1E72C">
    <w:name w:val="05C0ECEF0BB74E94BA0C92BB0AA1E72C"/>
  </w:style>
  <w:style w:type="paragraph" w:customStyle="1" w:styleId="9A5B076D98C4401E90FB1324B1D31897">
    <w:name w:val="9A5B076D98C4401E90FB1324B1D31897"/>
  </w:style>
  <w:style w:type="paragraph" w:customStyle="1" w:styleId="39E7B0E9E8064BB598C1340E11EA6551">
    <w:name w:val="39E7B0E9E8064BB598C1340E11EA6551"/>
  </w:style>
  <w:style w:type="paragraph" w:customStyle="1" w:styleId="EDF59919733643CE99A4C06A28E57775">
    <w:name w:val="EDF59919733643CE99A4C06A28E57775"/>
  </w:style>
  <w:style w:type="paragraph" w:customStyle="1" w:styleId="785EB574E79549A7AC6831CB68BE396F">
    <w:name w:val="785EB574E79549A7AC6831CB68BE396F"/>
  </w:style>
  <w:style w:type="paragraph" w:customStyle="1" w:styleId="EBE726C7ED234582B0ABBA126D759676">
    <w:name w:val="EBE726C7ED234582B0ABBA126D759676"/>
  </w:style>
  <w:style w:type="paragraph" w:customStyle="1" w:styleId="71BB79C77D1849689FA003034123753D">
    <w:name w:val="71BB79C77D1849689FA003034123753D"/>
  </w:style>
  <w:style w:type="paragraph" w:customStyle="1" w:styleId="24B7A57C234D4C52B4E6786BAEACF39D">
    <w:name w:val="24B7A57C234D4C52B4E6786BAEACF39D"/>
  </w:style>
  <w:style w:type="paragraph" w:customStyle="1" w:styleId="5C21F912CBA74CBD869AC0300EA48F50">
    <w:name w:val="5C21F912CBA74CBD869AC0300EA48F50"/>
  </w:style>
  <w:style w:type="paragraph" w:customStyle="1" w:styleId="602062BCA3C7459AB836FA1AF2034BEB">
    <w:name w:val="602062BCA3C7459AB836FA1AF2034BEB"/>
  </w:style>
  <w:style w:type="paragraph" w:customStyle="1" w:styleId="749C124ED1C749E985FAB1FFAEC61EE0">
    <w:name w:val="749C124ED1C749E985FAB1FFAEC61EE0"/>
  </w:style>
  <w:style w:type="paragraph" w:customStyle="1" w:styleId="CA7FDE5D87D54214A1288D04A90CDE97">
    <w:name w:val="CA7FDE5D87D54214A1288D04A90CDE97"/>
  </w:style>
  <w:style w:type="paragraph" w:customStyle="1" w:styleId="8716989C07214F09A254F67273C5F74D">
    <w:name w:val="8716989C07214F09A254F67273C5F74D"/>
  </w:style>
  <w:style w:type="paragraph" w:customStyle="1" w:styleId="7D9E6CE6DDC6402AA015BA9105F6AC6B">
    <w:name w:val="7D9E6CE6DDC6402AA015BA9105F6AC6B"/>
  </w:style>
  <w:style w:type="paragraph" w:customStyle="1" w:styleId="DB782D55DDD24CD298A46838F02FDAB8">
    <w:name w:val="DB782D55DDD24CD298A46838F02FDAB8"/>
  </w:style>
  <w:style w:type="paragraph" w:customStyle="1" w:styleId="C6148D71C7C741BC92113664891F42E8">
    <w:name w:val="C6148D71C7C741BC92113664891F42E8"/>
  </w:style>
  <w:style w:type="paragraph" w:customStyle="1" w:styleId="59CB5F3FFAD047EEB5C9DF3CC08C7C13">
    <w:name w:val="59CB5F3FFAD047EEB5C9DF3CC08C7C13"/>
  </w:style>
  <w:style w:type="paragraph" w:customStyle="1" w:styleId="DECC3682C5F047A5A79A31FD08AEE8A6">
    <w:name w:val="DECC3682C5F047A5A79A31FD08AEE8A6"/>
  </w:style>
  <w:style w:type="paragraph" w:customStyle="1" w:styleId="2361A492286349E993FE0ABA7374B9DB">
    <w:name w:val="2361A492286349E993FE0ABA7374B9DB"/>
  </w:style>
  <w:style w:type="paragraph" w:customStyle="1" w:styleId="CF54D6011E5648AFB84DC58D1201ABF1">
    <w:name w:val="CF54D6011E5648AFB84DC58D1201ABF1"/>
  </w:style>
  <w:style w:type="paragraph" w:customStyle="1" w:styleId="11425D1EAD0342D696282E09EAA18792">
    <w:name w:val="11425D1EAD0342D696282E09EAA18792"/>
  </w:style>
  <w:style w:type="paragraph" w:customStyle="1" w:styleId="0C72FA1D39E348DBB0F83E33C03D1BFA">
    <w:name w:val="0C72FA1D39E348DBB0F83E33C03D1BFA"/>
  </w:style>
  <w:style w:type="paragraph" w:customStyle="1" w:styleId="95AFC868FA0D405D873DF6C80AA2D8B6">
    <w:name w:val="95AFC868FA0D405D873DF6C80AA2D8B6"/>
  </w:style>
  <w:style w:type="paragraph" w:customStyle="1" w:styleId="42984688E26442B5B81F9CCD0978F35E">
    <w:name w:val="42984688E26442B5B81F9CCD0978F35E"/>
  </w:style>
  <w:style w:type="paragraph" w:customStyle="1" w:styleId="4397BCB09E414B55B2FD764E320C7CA5">
    <w:name w:val="4397BCB09E414B55B2FD764E320C7CA5"/>
  </w:style>
  <w:style w:type="paragraph" w:customStyle="1" w:styleId="97F9C26006C043EFABDFCB1CB6A96903">
    <w:name w:val="97F9C26006C043EFABDFCB1CB6A96903"/>
  </w:style>
  <w:style w:type="paragraph" w:customStyle="1" w:styleId="8A641564D68C4B72A0B751BA45C536CD">
    <w:name w:val="8A641564D68C4B72A0B751BA45C536CD"/>
  </w:style>
  <w:style w:type="paragraph" w:customStyle="1" w:styleId="4D370FE216414C97BA648DE069652CA2">
    <w:name w:val="4D370FE216414C97BA648DE069652CA2"/>
  </w:style>
  <w:style w:type="paragraph" w:customStyle="1" w:styleId="1ABFAADFCEDD4B8A9FDC78F9CDEE2141">
    <w:name w:val="1ABFAADFCEDD4B8A9FDC78F9CDEE2141"/>
  </w:style>
  <w:style w:type="paragraph" w:customStyle="1" w:styleId="AB5F1B78C2F640C2ADD95BB666548B3A">
    <w:name w:val="AB5F1B78C2F640C2ADD95BB666548B3A"/>
  </w:style>
  <w:style w:type="paragraph" w:customStyle="1" w:styleId="B43589CC19164D4ABE07DD7D70538D75">
    <w:name w:val="B43589CC19164D4ABE07DD7D70538D75"/>
  </w:style>
  <w:style w:type="paragraph" w:customStyle="1" w:styleId="34B471BDF4954B8DBAD67A750FDB12C6">
    <w:name w:val="34B471BDF4954B8DBAD67A750FDB12C6"/>
  </w:style>
  <w:style w:type="paragraph" w:customStyle="1" w:styleId="DD4F4C56F97C43508AE9664E1210CFD3">
    <w:name w:val="DD4F4C56F97C43508AE9664E1210CFD3"/>
  </w:style>
  <w:style w:type="paragraph" w:customStyle="1" w:styleId="0547FAB7C3C143E39F7479F1C8AF0C54">
    <w:name w:val="0547FAB7C3C143E39F7479F1C8AF0C54"/>
  </w:style>
  <w:style w:type="paragraph" w:customStyle="1" w:styleId="1D1CC2F6D94F4AD89CFC97AE6F9AA046">
    <w:name w:val="1D1CC2F6D94F4AD89CFC97AE6F9AA046"/>
  </w:style>
  <w:style w:type="paragraph" w:customStyle="1" w:styleId="83E5E4F59CBD476BA1F538AA4C94EE4C">
    <w:name w:val="83E5E4F59CBD476BA1F538AA4C94EE4C"/>
  </w:style>
  <w:style w:type="paragraph" w:customStyle="1" w:styleId="6825061B6D11466EABF477BA6D8F3120">
    <w:name w:val="6825061B6D11466EABF477BA6D8F3120"/>
  </w:style>
  <w:style w:type="paragraph" w:customStyle="1" w:styleId="9968A90534724C4EA8A56B7427BA8E0B">
    <w:name w:val="9968A90534724C4EA8A56B7427BA8E0B"/>
  </w:style>
  <w:style w:type="paragraph" w:customStyle="1" w:styleId="3A9B3FAB3A724812B37B5F3518C4A99B">
    <w:name w:val="3A9B3FAB3A724812B37B5F3518C4A99B"/>
  </w:style>
  <w:style w:type="paragraph" w:customStyle="1" w:styleId="1BBE05195DEA42EABC1AEE9AB96956FF">
    <w:name w:val="1BBE05195DEA42EABC1AEE9AB96956FF"/>
  </w:style>
  <w:style w:type="paragraph" w:customStyle="1" w:styleId="44EF300DCDED4B20A2D1FAA920E06A14">
    <w:name w:val="44EF300DCDED4B20A2D1FAA920E06A14"/>
  </w:style>
  <w:style w:type="paragraph" w:customStyle="1" w:styleId="C99CE544078F45FBB3D7277992D964D7">
    <w:name w:val="C99CE544078F45FBB3D7277992D964D7"/>
  </w:style>
  <w:style w:type="paragraph" w:customStyle="1" w:styleId="30D56A55DF064156A58340B71D49731E">
    <w:name w:val="30D56A55DF064156A58340B71D49731E"/>
  </w:style>
  <w:style w:type="paragraph" w:customStyle="1" w:styleId="A619792B7C0441BE8CABA932F11E0AE1">
    <w:name w:val="A619792B7C0441BE8CABA932F11E0AE1"/>
  </w:style>
  <w:style w:type="paragraph" w:customStyle="1" w:styleId="C6E8827521A0421186558693A0E3F991">
    <w:name w:val="C6E8827521A0421186558693A0E3F991"/>
  </w:style>
  <w:style w:type="paragraph" w:customStyle="1" w:styleId="635006E7DFAD4090B5583E19C6255A16">
    <w:name w:val="635006E7DFAD4090B5583E19C6255A16"/>
  </w:style>
  <w:style w:type="paragraph" w:customStyle="1" w:styleId="EB7AEAA648E4436A9DD9673302C72676">
    <w:name w:val="EB7AEAA648E4436A9DD9673302C72676"/>
  </w:style>
  <w:style w:type="paragraph" w:customStyle="1" w:styleId="B23542D2E2C24D53B658A6FF1226291D">
    <w:name w:val="B23542D2E2C24D53B658A6FF1226291D"/>
  </w:style>
  <w:style w:type="paragraph" w:customStyle="1" w:styleId="59B0DA62ADE84051941E3256D26367A7">
    <w:name w:val="59B0DA62ADE84051941E3256D26367A7"/>
  </w:style>
  <w:style w:type="paragraph" w:customStyle="1" w:styleId="83CB7DDBEFAA4C159CB00C4837525600">
    <w:name w:val="83CB7DDBEFAA4C159CB00C4837525600"/>
  </w:style>
  <w:style w:type="paragraph" w:customStyle="1" w:styleId="8647CD4D24374AA4ABBC2DDAC7F30DE2">
    <w:name w:val="8647CD4D24374AA4ABBC2DDAC7F30DE2"/>
  </w:style>
  <w:style w:type="paragraph" w:customStyle="1" w:styleId="5136C657AA404019BE7771CB9AE4C879">
    <w:name w:val="5136C657AA404019BE7771CB9AE4C879"/>
  </w:style>
  <w:style w:type="paragraph" w:customStyle="1" w:styleId="24CDE810BF9346868BD490B4420AED1C">
    <w:name w:val="24CDE810BF9346868BD490B4420AED1C"/>
  </w:style>
  <w:style w:type="paragraph" w:customStyle="1" w:styleId="8546146C75F34E768A8D4D8A21183DBB">
    <w:name w:val="8546146C75F34E768A8D4D8A21183DBB"/>
  </w:style>
  <w:style w:type="paragraph" w:customStyle="1" w:styleId="A0134158A54E4FF99BA57C5E768D9974">
    <w:name w:val="A0134158A54E4FF99BA57C5E768D9974"/>
  </w:style>
  <w:style w:type="paragraph" w:customStyle="1" w:styleId="51D694A76ABC40AA9839DC26A967056D">
    <w:name w:val="51D694A76ABC40AA9839DC26A967056D"/>
  </w:style>
  <w:style w:type="paragraph" w:customStyle="1" w:styleId="F3FF5A7FF73B47519D2E998B098A4179">
    <w:name w:val="F3FF5A7FF73B47519D2E998B098A4179"/>
  </w:style>
  <w:style w:type="paragraph" w:customStyle="1" w:styleId="11E6022A9CBE4148A5CE3C65C87C8507">
    <w:name w:val="11E6022A9CBE4148A5CE3C65C87C8507"/>
  </w:style>
  <w:style w:type="paragraph" w:customStyle="1" w:styleId="E56CAB54CD9A4F528872F72C62194ECD">
    <w:name w:val="E56CAB54CD9A4F528872F72C62194ECD"/>
  </w:style>
  <w:style w:type="paragraph" w:customStyle="1" w:styleId="D72490C673734A9E9B490B6D74C13C37">
    <w:name w:val="D72490C673734A9E9B490B6D74C13C37"/>
  </w:style>
  <w:style w:type="paragraph" w:customStyle="1" w:styleId="85001F101A914DF6B08B97590D728F59">
    <w:name w:val="85001F101A914DF6B08B97590D728F59"/>
  </w:style>
  <w:style w:type="paragraph" w:customStyle="1" w:styleId="C9478FB88B214DC8A3B1D4755DD64AD3">
    <w:name w:val="C9478FB88B214DC8A3B1D4755DD64AD3"/>
  </w:style>
  <w:style w:type="paragraph" w:customStyle="1" w:styleId="EC6544C310A24A5CB28C15D07C35B16F">
    <w:name w:val="EC6544C310A24A5CB28C15D07C35B16F"/>
  </w:style>
  <w:style w:type="paragraph" w:customStyle="1" w:styleId="4FBE3FC17BC347F0BD3F99182A82F31B">
    <w:name w:val="4FBE3FC17BC347F0BD3F99182A82F31B"/>
  </w:style>
  <w:style w:type="paragraph" w:customStyle="1" w:styleId="96D7FAB4D62B4F8AB413AAF59337794B">
    <w:name w:val="96D7FAB4D62B4F8AB413AAF59337794B"/>
  </w:style>
  <w:style w:type="paragraph" w:customStyle="1" w:styleId="32296196C3D54B0D89EFBAEC7B570397">
    <w:name w:val="32296196C3D54B0D89EFBAEC7B570397"/>
  </w:style>
  <w:style w:type="paragraph" w:customStyle="1" w:styleId="525271C75E0D49639C8889D275BA4FC3">
    <w:name w:val="525271C75E0D49639C8889D275BA4FC3"/>
  </w:style>
  <w:style w:type="paragraph" w:customStyle="1" w:styleId="DAE36736E037495795B31D32CAECABB8">
    <w:name w:val="DAE36736E037495795B31D32CAECABB8"/>
  </w:style>
  <w:style w:type="paragraph" w:customStyle="1" w:styleId="253E80FE24224C5AAE592019E5972A13">
    <w:name w:val="253E80FE24224C5AAE592019E5972A13"/>
  </w:style>
  <w:style w:type="paragraph" w:customStyle="1" w:styleId="46C1023DF98A454DA79FAA6F04566F9B">
    <w:name w:val="46C1023DF98A454DA79FAA6F04566F9B"/>
  </w:style>
  <w:style w:type="paragraph" w:customStyle="1" w:styleId="565680A99866494EAFB5845A79902678">
    <w:name w:val="565680A99866494EAFB5845A79902678"/>
  </w:style>
  <w:style w:type="paragraph" w:customStyle="1" w:styleId="C5D02CB46AEB4101B725DD8E6B2A83C6">
    <w:name w:val="C5D02CB46AEB4101B725DD8E6B2A83C6"/>
  </w:style>
  <w:style w:type="paragraph" w:customStyle="1" w:styleId="2E9F30217F384A01A09B58E237565DAE">
    <w:name w:val="2E9F30217F384A01A09B58E237565DAE"/>
  </w:style>
  <w:style w:type="paragraph" w:customStyle="1" w:styleId="BA652B4CCB8D487892BC7A020A20605A">
    <w:name w:val="BA652B4CCB8D487892BC7A020A20605A"/>
  </w:style>
  <w:style w:type="paragraph" w:customStyle="1" w:styleId="D041B8B27B444C109506C3AA6C099CF5">
    <w:name w:val="D041B8B27B444C109506C3AA6C099CF5"/>
  </w:style>
  <w:style w:type="paragraph" w:customStyle="1" w:styleId="5DC13B60742740E591F22FC058ADB650">
    <w:name w:val="5DC13B60742740E591F22FC058ADB650"/>
  </w:style>
  <w:style w:type="paragraph" w:customStyle="1" w:styleId="CD1E4D6D46BB49B5827B899CD0FD0EDC">
    <w:name w:val="CD1E4D6D46BB49B5827B899CD0FD0EDC"/>
  </w:style>
  <w:style w:type="paragraph" w:customStyle="1" w:styleId="C79CDE3CB3534E118F31DE7352821B1A">
    <w:name w:val="C79CDE3CB3534E118F31DE7352821B1A"/>
  </w:style>
  <w:style w:type="paragraph" w:customStyle="1" w:styleId="6CB3AE6121D94DDB8FFE83F337C87A2F">
    <w:name w:val="6CB3AE6121D94DDB8FFE83F337C87A2F"/>
  </w:style>
  <w:style w:type="paragraph" w:customStyle="1" w:styleId="DAF2F95F2A274071836275BE5A4A8105">
    <w:name w:val="DAF2F95F2A274071836275BE5A4A8105"/>
  </w:style>
  <w:style w:type="paragraph" w:customStyle="1" w:styleId="4E4F00BE055E450597FA7FD9343AA5EB">
    <w:name w:val="4E4F00BE055E450597FA7FD9343AA5EB"/>
  </w:style>
  <w:style w:type="paragraph" w:customStyle="1" w:styleId="56B4351FC5594E6E8D47F822AADB3114">
    <w:name w:val="56B4351FC5594E6E8D47F822AADB3114"/>
  </w:style>
  <w:style w:type="paragraph" w:customStyle="1" w:styleId="89533C57DECE4B769BC69B84A29573FC">
    <w:name w:val="89533C57DECE4B769BC69B84A29573FC"/>
  </w:style>
  <w:style w:type="paragraph" w:customStyle="1" w:styleId="9B7C8AF4FA6D4F1D819AEB5E97A7F536">
    <w:name w:val="9B7C8AF4FA6D4F1D819AEB5E97A7F536"/>
  </w:style>
  <w:style w:type="paragraph" w:customStyle="1" w:styleId="1615230D70544E83B739C3121B9F8216">
    <w:name w:val="1615230D70544E83B739C3121B9F8216"/>
  </w:style>
  <w:style w:type="paragraph" w:customStyle="1" w:styleId="809B506ACB924412835BDE98A2175C46">
    <w:name w:val="809B506ACB924412835BDE98A2175C46"/>
  </w:style>
  <w:style w:type="paragraph" w:customStyle="1" w:styleId="FC772F3CB26F441ABD45B994EA3E4D74">
    <w:name w:val="FC772F3CB26F441ABD45B994EA3E4D74"/>
  </w:style>
  <w:style w:type="paragraph" w:customStyle="1" w:styleId="42CA646EBF3844D2B0A94FC9265625DD">
    <w:name w:val="42CA646EBF3844D2B0A94FC9265625DD"/>
  </w:style>
  <w:style w:type="paragraph" w:customStyle="1" w:styleId="3C395693591F417A9394C093EEF5F1EA">
    <w:name w:val="3C395693591F417A9394C093EEF5F1EA"/>
  </w:style>
  <w:style w:type="paragraph" w:customStyle="1" w:styleId="1CB82B168469430591FB222E143FC106">
    <w:name w:val="1CB82B168469430591FB222E143FC106"/>
  </w:style>
  <w:style w:type="paragraph" w:customStyle="1" w:styleId="EAF22B98FF084F8EB23C7A2C96BEEE70">
    <w:name w:val="EAF22B98FF084F8EB23C7A2C96BEEE70"/>
  </w:style>
  <w:style w:type="paragraph" w:customStyle="1" w:styleId="B8E6B8D60C4C4B4B9B7010EA563F8E82">
    <w:name w:val="B8E6B8D60C4C4B4B9B7010EA563F8E82"/>
  </w:style>
  <w:style w:type="paragraph" w:customStyle="1" w:styleId="213B26E06F694B0EB8A5C9AD80DFC678">
    <w:name w:val="213B26E06F694B0EB8A5C9AD80DFC678"/>
  </w:style>
  <w:style w:type="paragraph" w:customStyle="1" w:styleId="67C81C49442645DDA051D8065E4D0D17">
    <w:name w:val="67C81C49442645DDA051D8065E4D0D17"/>
  </w:style>
  <w:style w:type="paragraph" w:customStyle="1" w:styleId="5920920D13A8423DB4BAA706E7A70E24">
    <w:name w:val="5920920D13A8423DB4BAA706E7A70E24"/>
  </w:style>
  <w:style w:type="paragraph" w:customStyle="1" w:styleId="7AF0342497294983BCECE1DF7FC522FB">
    <w:name w:val="7AF0342497294983BCECE1DF7FC522FB"/>
  </w:style>
  <w:style w:type="paragraph" w:customStyle="1" w:styleId="3FAAF50CB11345B2B44AFCCB56B29E43">
    <w:name w:val="3FAAF50CB11345B2B44AFCCB56B29E43"/>
  </w:style>
  <w:style w:type="paragraph" w:customStyle="1" w:styleId="C5E84A1F24754BA684B8E7D69EAE9175">
    <w:name w:val="C5E84A1F24754BA684B8E7D69EAE9175"/>
  </w:style>
  <w:style w:type="paragraph" w:customStyle="1" w:styleId="B40335B4568D445E85A086A6E7A5CCC1">
    <w:name w:val="B40335B4568D445E85A086A6E7A5CCC1"/>
  </w:style>
  <w:style w:type="paragraph" w:customStyle="1" w:styleId="F5E37A0CE01E4FDFAB9543AAFF1C298E">
    <w:name w:val="F5E37A0CE01E4FDFAB9543AAFF1C298E"/>
  </w:style>
  <w:style w:type="paragraph" w:customStyle="1" w:styleId="3D6FD5C6B89A45D89D14AA305C12C966">
    <w:name w:val="3D6FD5C6B89A45D89D14AA305C12C966"/>
  </w:style>
  <w:style w:type="paragraph" w:customStyle="1" w:styleId="E7DCD08516024B068F0A1C4D70A03BE1">
    <w:name w:val="E7DCD08516024B068F0A1C4D70A03BE1"/>
  </w:style>
  <w:style w:type="paragraph" w:customStyle="1" w:styleId="0F0479E25008485CA4C41B5A05B67D79">
    <w:name w:val="0F0479E25008485CA4C41B5A05B67D79"/>
  </w:style>
  <w:style w:type="paragraph" w:customStyle="1" w:styleId="AFBC306E9527476BB6D1A74DA68F913C">
    <w:name w:val="AFBC306E9527476BB6D1A74DA68F913C"/>
  </w:style>
  <w:style w:type="paragraph" w:customStyle="1" w:styleId="38A0EF07EE8E4A8384B88F0367E13318">
    <w:name w:val="38A0EF07EE8E4A8384B88F0367E13318"/>
  </w:style>
  <w:style w:type="paragraph" w:customStyle="1" w:styleId="6FF9F6F31A3B43D5B1BC09F2C9268F6D">
    <w:name w:val="6FF9F6F31A3B43D5B1BC09F2C9268F6D"/>
  </w:style>
  <w:style w:type="paragraph" w:customStyle="1" w:styleId="755D075C4A7C447DAA0F78B7CEB6F306">
    <w:name w:val="755D075C4A7C447DAA0F78B7CEB6F306"/>
  </w:style>
  <w:style w:type="paragraph" w:customStyle="1" w:styleId="81C32DF013A647D09C3C15F89FB25309">
    <w:name w:val="81C32DF013A647D09C3C15F89FB25309"/>
  </w:style>
  <w:style w:type="paragraph" w:customStyle="1" w:styleId="94B161FF56FC498B9E46B4A9E1DBC142">
    <w:name w:val="94B161FF56FC498B9E46B4A9E1DBC142"/>
  </w:style>
  <w:style w:type="paragraph" w:customStyle="1" w:styleId="482B47AF4FB24255983FDFB59D4BABCE">
    <w:name w:val="482B47AF4FB24255983FDFB59D4BABCE"/>
  </w:style>
  <w:style w:type="paragraph" w:customStyle="1" w:styleId="5183BE079C694A2795680E7F0166DE84">
    <w:name w:val="5183BE079C694A2795680E7F0166DE84"/>
  </w:style>
  <w:style w:type="paragraph" w:customStyle="1" w:styleId="A903F666585044A9A40D78CC498CCC28">
    <w:name w:val="A903F666585044A9A40D78CC498CCC28"/>
  </w:style>
  <w:style w:type="paragraph" w:customStyle="1" w:styleId="A2D401F680D14B12A49F8DB2E68D177E">
    <w:name w:val="A2D401F680D14B12A49F8DB2E68D177E"/>
  </w:style>
  <w:style w:type="paragraph" w:customStyle="1" w:styleId="EE6B77F591DA441CBC102909094C6B07">
    <w:name w:val="EE6B77F591DA441CBC102909094C6B07"/>
  </w:style>
  <w:style w:type="paragraph" w:customStyle="1" w:styleId="029E2FCD219F435B8093CBD6990B86E4">
    <w:name w:val="029E2FCD219F435B8093CBD6990B86E4"/>
  </w:style>
  <w:style w:type="paragraph" w:customStyle="1" w:styleId="4A4FE3F57D6B41B2932EDFBC7C8B60AD">
    <w:name w:val="4A4FE3F57D6B41B2932EDFBC7C8B60AD"/>
  </w:style>
  <w:style w:type="paragraph" w:customStyle="1" w:styleId="47C0DD5DC2AE44FCB7D8F10528A3CDE1">
    <w:name w:val="47C0DD5DC2AE44FCB7D8F10528A3CDE1"/>
  </w:style>
  <w:style w:type="paragraph" w:customStyle="1" w:styleId="783EA7584AED43C88F2AC5BFF70F1698">
    <w:name w:val="783EA7584AED43C88F2AC5BFF70F1698"/>
  </w:style>
  <w:style w:type="paragraph" w:customStyle="1" w:styleId="5B0E9FEE2B66499582CB616A2684E4CF">
    <w:name w:val="5B0E9FEE2B66499582CB616A2684E4CF"/>
  </w:style>
  <w:style w:type="paragraph" w:customStyle="1" w:styleId="38D8DC73FAE04C8DA09B05715B2A6C7A">
    <w:name w:val="38D8DC73FAE04C8DA09B05715B2A6C7A"/>
  </w:style>
  <w:style w:type="paragraph" w:customStyle="1" w:styleId="7F847F2856974350ADE587D4CA0006E7">
    <w:name w:val="7F847F2856974350ADE587D4CA0006E7"/>
  </w:style>
  <w:style w:type="paragraph" w:customStyle="1" w:styleId="1F2789F1DE7045A799A97EB80824E604">
    <w:name w:val="1F2789F1DE7045A799A97EB80824E604"/>
  </w:style>
  <w:style w:type="paragraph" w:customStyle="1" w:styleId="053DB9439DBA40A0A0E1C68571D2FF56">
    <w:name w:val="053DB9439DBA40A0A0E1C68571D2FF56"/>
  </w:style>
  <w:style w:type="paragraph" w:customStyle="1" w:styleId="018DD780EBB84F3CB93C008E7A3CB171">
    <w:name w:val="018DD780EBB84F3CB93C008E7A3CB171"/>
  </w:style>
  <w:style w:type="paragraph" w:customStyle="1" w:styleId="13328D8BA726464DA60F0A4E615350DC">
    <w:name w:val="13328D8BA726464DA60F0A4E615350DC"/>
  </w:style>
  <w:style w:type="paragraph" w:customStyle="1" w:styleId="DBB7093AB41444D0B4F58363D7867A63">
    <w:name w:val="DBB7093AB41444D0B4F58363D7867A63"/>
  </w:style>
  <w:style w:type="paragraph" w:customStyle="1" w:styleId="0874DD3992F84E3BAB493ADA038F5FFA">
    <w:name w:val="0874DD3992F84E3BAB493ADA038F5FFA"/>
  </w:style>
  <w:style w:type="paragraph" w:customStyle="1" w:styleId="2A551DA99BDE48A5B7765054137C07B5">
    <w:name w:val="2A551DA99BDE48A5B7765054137C07B5"/>
  </w:style>
  <w:style w:type="paragraph" w:customStyle="1" w:styleId="A99A9756E5E742CAA5ADF8D250355560">
    <w:name w:val="A99A9756E5E742CAA5ADF8D250355560"/>
  </w:style>
  <w:style w:type="paragraph" w:customStyle="1" w:styleId="E7CEF73E06F34412849B9AE679D5F508">
    <w:name w:val="E7CEF73E06F34412849B9AE679D5F508"/>
  </w:style>
  <w:style w:type="paragraph" w:customStyle="1" w:styleId="7AEA2E7EFD2440788C08DC20516F794C">
    <w:name w:val="7AEA2E7EFD2440788C08DC20516F794C"/>
  </w:style>
  <w:style w:type="paragraph" w:customStyle="1" w:styleId="DAFDC1F225C04664B94F65C1B7FBE3A3">
    <w:name w:val="DAFDC1F225C04664B94F65C1B7FBE3A3"/>
  </w:style>
  <w:style w:type="paragraph" w:customStyle="1" w:styleId="E567CA922A6647BDBE172EE7C83F624D">
    <w:name w:val="E567CA922A6647BDBE172EE7C83F624D"/>
  </w:style>
  <w:style w:type="paragraph" w:customStyle="1" w:styleId="966243F0444B44D3B88A53A30C8019B6">
    <w:name w:val="966243F0444B44D3B88A53A30C8019B6"/>
  </w:style>
  <w:style w:type="paragraph" w:customStyle="1" w:styleId="4F1B55A301B44BA481140A10A0CBC608">
    <w:name w:val="4F1B55A301B44BA481140A10A0CBC608"/>
  </w:style>
  <w:style w:type="paragraph" w:customStyle="1" w:styleId="F9B054948D994EA780F1D330926FD711">
    <w:name w:val="F9B054948D994EA780F1D330926FD711"/>
  </w:style>
  <w:style w:type="paragraph" w:customStyle="1" w:styleId="A1E70B630A7D4A9BA585EB002F842707">
    <w:name w:val="A1E70B630A7D4A9BA585EB002F842707"/>
  </w:style>
  <w:style w:type="paragraph" w:customStyle="1" w:styleId="B8CC7ABA6694425182F1419490F657AB">
    <w:name w:val="B8CC7ABA6694425182F1419490F657AB"/>
  </w:style>
  <w:style w:type="paragraph" w:customStyle="1" w:styleId="47E463DB1C514061A6D80EBC70C1E81C">
    <w:name w:val="47E463DB1C514061A6D80EBC70C1E81C"/>
  </w:style>
  <w:style w:type="paragraph" w:customStyle="1" w:styleId="32D39C7B337A48ED82B89325D639075E">
    <w:name w:val="32D39C7B337A48ED82B89325D639075E"/>
  </w:style>
  <w:style w:type="paragraph" w:customStyle="1" w:styleId="9DED0C81B6094516AE2F69A990BFBDA4">
    <w:name w:val="9DED0C81B6094516AE2F69A990BFBDA4"/>
  </w:style>
  <w:style w:type="paragraph" w:customStyle="1" w:styleId="EE77C0C0215C4D51A47D2FC3B2D6DB58">
    <w:name w:val="EE77C0C0215C4D51A47D2FC3B2D6DB58"/>
  </w:style>
  <w:style w:type="paragraph" w:customStyle="1" w:styleId="00D8D00B955D4A38B27286062F2B4A3E">
    <w:name w:val="00D8D00B955D4A38B27286062F2B4A3E"/>
  </w:style>
  <w:style w:type="paragraph" w:customStyle="1" w:styleId="083B97E3CCE34BA0916C473E11EF0E40">
    <w:name w:val="083B97E3CCE34BA0916C473E11EF0E40"/>
  </w:style>
  <w:style w:type="paragraph" w:customStyle="1" w:styleId="67A7A7A9F3734EB7B3109C24CC8669AE">
    <w:name w:val="67A7A7A9F3734EB7B3109C24CC8669AE"/>
  </w:style>
  <w:style w:type="paragraph" w:customStyle="1" w:styleId="336900DB669048529BC77D1AE4E4FE84">
    <w:name w:val="336900DB669048529BC77D1AE4E4FE84"/>
  </w:style>
  <w:style w:type="paragraph" w:customStyle="1" w:styleId="D50590A662034A7387130935D9BCA3B0">
    <w:name w:val="D50590A662034A7387130935D9BCA3B0"/>
  </w:style>
  <w:style w:type="paragraph" w:customStyle="1" w:styleId="96DE56F6C2E94B0DABB08E561019F1D5">
    <w:name w:val="96DE56F6C2E94B0DABB08E561019F1D5"/>
  </w:style>
  <w:style w:type="paragraph" w:customStyle="1" w:styleId="333C12E074A9470BA6CF77542C01338A">
    <w:name w:val="333C12E074A9470BA6CF77542C01338A"/>
  </w:style>
  <w:style w:type="paragraph" w:customStyle="1" w:styleId="4C1270C16D35454ABE04F4169B422D41">
    <w:name w:val="4C1270C16D35454ABE04F4169B422D41"/>
  </w:style>
  <w:style w:type="paragraph" w:customStyle="1" w:styleId="DD1643B0F47945C79D1B1E0D68475DC7">
    <w:name w:val="DD1643B0F47945C79D1B1E0D68475DC7"/>
  </w:style>
  <w:style w:type="paragraph" w:customStyle="1" w:styleId="5BB9ADE7EC7A413FBAAF6BD7159CEFEB">
    <w:name w:val="5BB9ADE7EC7A413FBAAF6BD7159CEFEB"/>
  </w:style>
  <w:style w:type="paragraph" w:customStyle="1" w:styleId="8FEB2DD0FAF644829D64306FF9E6641F">
    <w:name w:val="8FEB2DD0FAF644829D64306FF9E6641F"/>
  </w:style>
  <w:style w:type="paragraph" w:customStyle="1" w:styleId="16B78A08500B4491BBA7BB688FD0031C">
    <w:name w:val="16B78A08500B4491BBA7BB688FD0031C"/>
  </w:style>
  <w:style w:type="paragraph" w:customStyle="1" w:styleId="E5DC2C3B9A4245EF9555792B77E84A61">
    <w:name w:val="E5DC2C3B9A4245EF9555792B77E84A61"/>
  </w:style>
  <w:style w:type="paragraph" w:customStyle="1" w:styleId="2969A4C3988D4651B3CC00AC739796F2">
    <w:name w:val="2969A4C3988D4651B3CC00AC739796F2"/>
  </w:style>
  <w:style w:type="paragraph" w:customStyle="1" w:styleId="04D626AC0F724B6E96CC6BB365362E15">
    <w:name w:val="04D626AC0F724B6E96CC6BB365362E15"/>
  </w:style>
  <w:style w:type="paragraph" w:customStyle="1" w:styleId="405A493D6B4F4309BAF227182E18454D">
    <w:name w:val="405A493D6B4F4309BAF227182E18454D"/>
  </w:style>
  <w:style w:type="paragraph" w:customStyle="1" w:styleId="0094B8A3DAFF4C01AFB0C9E9F04A458D">
    <w:name w:val="0094B8A3DAFF4C01AFB0C9E9F04A458D"/>
  </w:style>
  <w:style w:type="paragraph" w:customStyle="1" w:styleId="65FD6C5B22134636A6DCE4D4D56F2204">
    <w:name w:val="65FD6C5B22134636A6DCE4D4D56F2204"/>
  </w:style>
  <w:style w:type="paragraph" w:customStyle="1" w:styleId="A48290E9C27246BCA64541A9EDB874C6">
    <w:name w:val="A48290E9C27246BCA64541A9EDB874C6"/>
  </w:style>
  <w:style w:type="paragraph" w:customStyle="1" w:styleId="4702259CAC8A44AD8D6E4E4C21A28E6A">
    <w:name w:val="4702259CAC8A44AD8D6E4E4C21A28E6A"/>
  </w:style>
  <w:style w:type="paragraph" w:customStyle="1" w:styleId="DB977F61A4644CDFA68AD40CE5AA2E18">
    <w:name w:val="DB977F61A4644CDFA68AD40CE5AA2E18"/>
  </w:style>
  <w:style w:type="paragraph" w:customStyle="1" w:styleId="DDB274D4FEE84444BD5A88F2DD55499C">
    <w:name w:val="DDB274D4FEE84444BD5A88F2DD55499C"/>
  </w:style>
  <w:style w:type="paragraph" w:customStyle="1" w:styleId="B5BC0DD283E241B8A26A27701535ABBE">
    <w:name w:val="B5BC0DD283E241B8A26A27701535ABBE"/>
  </w:style>
  <w:style w:type="paragraph" w:customStyle="1" w:styleId="89415D38AACC49AC847801662F846361">
    <w:name w:val="89415D38AACC49AC847801662F846361"/>
  </w:style>
  <w:style w:type="paragraph" w:customStyle="1" w:styleId="0EE84EA5B86D4FFAA7BC8E17BABDFDBE">
    <w:name w:val="0EE84EA5B86D4FFAA7BC8E17BABDFDBE"/>
  </w:style>
  <w:style w:type="paragraph" w:customStyle="1" w:styleId="EE36298F16174838B26D59F5CCC966B3">
    <w:name w:val="EE36298F16174838B26D59F5CCC966B3"/>
  </w:style>
  <w:style w:type="paragraph" w:customStyle="1" w:styleId="AE21665554AC427E993BA3C5A5989BDD">
    <w:name w:val="AE21665554AC427E993BA3C5A5989BDD"/>
  </w:style>
  <w:style w:type="paragraph" w:customStyle="1" w:styleId="33C4705BCEF44D8EA46A1DC87B43F047">
    <w:name w:val="33C4705BCEF44D8EA46A1DC87B43F047"/>
  </w:style>
  <w:style w:type="paragraph" w:customStyle="1" w:styleId="032A51E3CA0543A18BFA40DCAB862942">
    <w:name w:val="032A51E3CA0543A18BFA40DCAB862942"/>
  </w:style>
  <w:style w:type="paragraph" w:customStyle="1" w:styleId="0DEEB2EBD1184091B48F65A5F005D9A1">
    <w:name w:val="0DEEB2EBD1184091B48F65A5F005D9A1"/>
  </w:style>
  <w:style w:type="paragraph" w:customStyle="1" w:styleId="F34BD62DAB8343098D9C5216E663D7EF">
    <w:name w:val="F34BD62DAB8343098D9C5216E663D7EF"/>
  </w:style>
  <w:style w:type="paragraph" w:customStyle="1" w:styleId="E6EA464D4B9A486C814EE2F37432E368">
    <w:name w:val="E6EA464D4B9A486C814EE2F37432E368"/>
  </w:style>
  <w:style w:type="paragraph" w:customStyle="1" w:styleId="BE464FFD4F1A4871A899BE7B5440E118">
    <w:name w:val="BE464FFD4F1A4871A899BE7B5440E118"/>
  </w:style>
  <w:style w:type="paragraph" w:customStyle="1" w:styleId="528923B3A6AE4077A8CB7EC5CEFDF393">
    <w:name w:val="528923B3A6AE4077A8CB7EC5CEFDF393"/>
  </w:style>
  <w:style w:type="paragraph" w:customStyle="1" w:styleId="0465D0E9B1F94BC189149D9913F9F913">
    <w:name w:val="0465D0E9B1F94BC189149D9913F9F913"/>
  </w:style>
  <w:style w:type="paragraph" w:customStyle="1" w:styleId="8CDA39971A164781B4D080D75D4E9F8C">
    <w:name w:val="8CDA39971A164781B4D080D75D4E9F8C"/>
  </w:style>
  <w:style w:type="paragraph" w:customStyle="1" w:styleId="1B181F74DBC149CDAD0BAE028C3B8C01">
    <w:name w:val="1B181F74DBC149CDAD0BAE028C3B8C01"/>
  </w:style>
  <w:style w:type="paragraph" w:customStyle="1" w:styleId="764D12F039524152A1ACEBB7633A4D06">
    <w:name w:val="764D12F039524152A1ACEBB7633A4D06"/>
  </w:style>
  <w:style w:type="paragraph" w:customStyle="1" w:styleId="F59F4B012A61466AA8CE083631FBC98F">
    <w:name w:val="F59F4B012A61466AA8CE083631FBC98F"/>
  </w:style>
  <w:style w:type="paragraph" w:customStyle="1" w:styleId="4D6FFCAD83E14FC78748C5F0737A5F5C">
    <w:name w:val="4D6FFCAD83E14FC78748C5F0737A5F5C"/>
  </w:style>
  <w:style w:type="paragraph" w:customStyle="1" w:styleId="7E72CEFE43244DE78912414E8B409BC5">
    <w:name w:val="7E72CEFE43244DE78912414E8B409BC5"/>
  </w:style>
  <w:style w:type="paragraph" w:customStyle="1" w:styleId="F318C1B0FFA548BD8BEF5C6E2728D5FF">
    <w:name w:val="F318C1B0FFA548BD8BEF5C6E2728D5FF"/>
  </w:style>
  <w:style w:type="paragraph" w:customStyle="1" w:styleId="BC979B363E7E44A09DBC64ACCE8836F6">
    <w:name w:val="BC979B363E7E44A09DBC64ACCE8836F6"/>
  </w:style>
  <w:style w:type="paragraph" w:customStyle="1" w:styleId="F94819AAC53549EFAE1F2BC6F254B79D">
    <w:name w:val="F94819AAC53549EFAE1F2BC6F254B79D"/>
  </w:style>
  <w:style w:type="paragraph" w:customStyle="1" w:styleId="7D9105768D724AEBAD953D6FE6972841">
    <w:name w:val="7D9105768D724AEBAD953D6FE6972841"/>
  </w:style>
  <w:style w:type="paragraph" w:customStyle="1" w:styleId="BD05841840D44D98A5DFE35C9C596104">
    <w:name w:val="BD05841840D44D98A5DFE35C9C596104"/>
  </w:style>
  <w:style w:type="paragraph" w:customStyle="1" w:styleId="8DDB1DF49A72435B838829BD5BD5BBF4">
    <w:name w:val="8DDB1DF49A72435B838829BD5BD5BBF4"/>
  </w:style>
  <w:style w:type="paragraph" w:customStyle="1" w:styleId="CC490200574F4E98B8DB837259775F9C">
    <w:name w:val="CC490200574F4E98B8DB837259775F9C"/>
  </w:style>
  <w:style w:type="paragraph" w:customStyle="1" w:styleId="161F236DD3D94BD9ACEB136A285AC59C">
    <w:name w:val="161F236DD3D94BD9ACEB136A285AC59C"/>
  </w:style>
  <w:style w:type="paragraph" w:customStyle="1" w:styleId="4FCE7CCA482E417DB59ACF9556E591FB">
    <w:name w:val="4FCE7CCA482E417DB59ACF9556E591FB"/>
  </w:style>
  <w:style w:type="paragraph" w:customStyle="1" w:styleId="17CEAAD037EC4079B644AA04B3818718">
    <w:name w:val="17CEAAD037EC4079B644AA04B3818718"/>
  </w:style>
  <w:style w:type="paragraph" w:customStyle="1" w:styleId="C51E28DA6A844A95B33FBAB3B60FD257">
    <w:name w:val="C51E28DA6A844A95B33FBAB3B60FD257"/>
  </w:style>
  <w:style w:type="paragraph" w:customStyle="1" w:styleId="9E1C1DEDD17545DDAD2D771B1B4A74B2">
    <w:name w:val="9E1C1DEDD17545DDAD2D771B1B4A74B2"/>
  </w:style>
  <w:style w:type="paragraph" w:customStyle="1" w:styleId="AA511CCCA5D04DEEB9C81ECAE056EDE5">
    <w:name w:val="AA511CCCA5D04DEEB9C81ECAE056EDE5"/>
  </w:style>
  <w:style w:type="paragraph" w:customStyle="1" w:styleId="6F0AD4308C524F4D8ED583127FBDFFD2">
    <w:name w:val="6F0AD4308C524F4D8ED583127FBDFFD2"/>
  </w:style>
  <w:style w:type="paragraph" w:customStyle="1" w:styleId="8B732BE4A3864EAFB7A4A4A15D85EEE8">
    <w:name w:val="8B732BE4A3864EAFB7A4A4A15D85EEE8"/>
  </w:style>
  <w:style w:type="paragraph" w:customStyle="1" w:styleId="E60FEA056A7248F9841B9EFF4398FB16">
    <w:name w:val="E60FEA056A7248F9841B9EFF4398FB16"/>
  </w:style>
  <w:style w:type="paragraph" w:customStyle="1" w:styleId="963C922CF6124BFF86860E59FC06F9FB">
    <w:name w:val="963C922CF6124BFF86860E59FC06F9FB"/>
  </w:style>
  <w:style w:type="paragraph" w:customStyle="1" w:styleId="534E549610954D078B355937747E18C6">
    <w:name w:val="534E549610954D078B355937747E18C6"/>
  </w:style>
  <w:style w:type="paragraph" w:customStyle="1" w:styleId="9698552E772E439387B3C7FF7776155B">
    <w:name w:val="9698552E772E439387B3C7FF7776155B"/>
  </w:style>
  <w:style w:type="paragraph" w:customStyle="1" w:styleId="919701A13F8D4E4A8B91C4C4873B6818">
    <w:name w:val="919701A13F8D4E4A8B91C4C4873B6818"/>
  </w:style>
  <w:style w:type="paragraph" w:customStyle="1" w:styleId="DD605CD9C7EC41AFB06233F406D25DF3">
    <w:name w:val="DD605CD9C7EC41AFB06233F406D25DF3"/>
  </w:style>
  <w:style w:type="paragraph" w:customStyle="1" w:styleId="DCD89D57872C421B984D303E48FA9D67">
    <w:name w:val="DCD89D57872C421B984D303E48FA9D67"/>
  </w:style>
  <w:style w:type="paragraph" w:customStyle="1" w:styleId="9BD8ECCDADEC4F26A2F4BCD7F729EA8F">
    <w:name w:val="9BD8ECCDADEC4F26A2F4BCD7F729EA8F"/>
  </w:style>
  <w:style w:type="paragraph" w:customStyle="1" w:styleId="71C2CA7C525B471DA9FA63AC23F2A20B">
    <w:name w:val="71C2CA7C525B471DA9FA63AC23F2A20B"/>
  </w:style>
  <w:style w:type="paragraph" w:customStyle="1" w:styleId="2DD41938614E480DAFF571C5387832DF">
    <w:name w:val="2DD41938614E480DAFF571C5387832DF"/>
  </w:style>
  <w:style w:type="paragraph" w:customStyle="1" w:styleId="1530B174546E4359BC4CACFF2875FF38">
    <w:name w:val="1530B174546E4359BC4CACFF2875FF38"/>
  </w:style>
  <w:style w:type="paragraph" w:customStyle="1" w:styleId="0FCE3A5CED5C4CAE94AEE97292FFECE6">
    <w:name w:val="0FCE3A5CED5C4CAE94AEE97292FFECE6"/>
  </w:style>
  <w:style w:type="paragraph" w:customStyle="1" w:styleId="7B357064251249EBA61D3BCE93F874E6">
    <w:name w:val="7B357064251249EBA61D3BCE93F874E6"/>
  </w:style>
  <w:style w:type="paragraph" w:customStyle="1" w:styleId="E46B7959522C4DC4875049B9B6D54A5F">
    <w:name w:val="E46B7959522C4DC4875049B9B6D54A5F"/>
  </w:style>
  <w:style w:type="paragraph" w:customStyle="1" w:styleId="E11F6E6F77CF4B4FAD836E9FF352B34F">
    <w:name w:val="E11F6E6F77CF4B4FAD836E9FF352B34F"/>
  </w:style>
  <w:style w:type="paragraph" w:customStyle="1" w:styleId="9565242F60B946B4A64EA5AC4D03ACFF">
    <w:name w:val="9565242F60B946B4A64EA5AC4D03ACFF"/>
  </w:style>
  <w:style w:type="paragraph" w:customStyle="1" w:styleId="C2C73617788E48ADBF0CD7C7F9132765">
    <w:name w:val="C2C73617788E48ADBF0CD7C7F9132765"/>
  </w:style>
  <w:style w:type="paragraph" w:customStyle="1" w:styleId="7706F01BC5494258A934F6FF0F75E376">
    <w:name w:val="7706F01BC5494258A934F6FF0F75E376"/>
  </w:style>
  <w:style w:type="paragraph" w:customStyle="1" w:styleId="228CF72AC4EF4F8284A0531235A70BBE">
    <w:name w:val="228CF72AC4EF4F8284A0531235A70BBE"/>
  </w:style>
  <w:style w:type="paragraph" w:customStyle="1" w:styleId="969E30BB999946E485447DF9C5E9E750">
    <w:name w:val="969E30BB999946E485447DF9C5E9E750"/>
  </w:style>
  <w:style w:type="paragraph" w:customStyle="1" w:styleId="98A4B0396B1A46BE97C4B7C66E8D609C">
    <w:name w:val="98A4B0396B1A46BE97C4B7C66E8D609C"/>
  </w:style>
  <w:style w:type="paragraph" w:customStyle="1" w:styleId="EDC12FCEE36147E7AD8537AA06BC4EC2">
    <w:name w:val="EDC12FCEE36147E7AD8537AA06BC4EC2"/>
  </w:style>
  <w:style w:type="paragraph" w:customStyle="1" w:styleId="CBA5EE815DFE48FD91220E1D4F915FC8">
    <w:name w:val="CBA5EE815DFE48FD91220E1D4F915FC8"/>
  </w:style>
  <w:style w:type="paragraph" w:customStyle="1" w:styleId="A3FCE446C27D481FA9877C38B6101832">
    <w:name w:val="A3FCE446C27D481FA9877C38B6101832"/>
  </w:style>
  <w:style w:type="paragraph" w:customStyle="1" w:styleId="C224F9EFEAB24BE39BC0AE2CFB938B44">
    <w:name w:val="C224F9EFEAB24BE39BC0AE2CFB938B44"/>
  </w:style>
  <w:style w:type="paragraph" w:customStyle="1" w:styleId="B65419D7AAB347A7A6FDDEAF2B021C4B">
    <w:name w:val="B65419D7AAB347A7A6FDDEAF2B021C4B"/>
  </w:style>
  <w:style w:type="paragraph" w:customStyle="1" w:styleId="DF16991BFC6D49638817F4C16AC056BD">
    <w:name w:val="DF16991BFC6D49638817F4C16AC056BD"/>
  </w:style>
  <w:style w:type="paragraph" w:customStyle="1" w:styleId="6849A5A3C72E404593C70D2F98226DFB">
    <w:name w:val="6849A5A3C72E404593C70D2F98226DFB"/>
  </w:style>
  <w:style w:type="paragraph" w:customStyle="1" w:styleId="677109186AB74792B90FBF2E4B4A543A">
    <w:name w:val="677109186AB74792B90FBF2E4B4A543A"/>
  </w:style>
  <w:style w:type="paragraph" w:customStyle="1" w:styleId="A98200DB69894D54A262CAB4ABD5CAA3">
    <w:name w:val="A98200DB69894D54A262CAB4ABD5CAA3"/>
  </w:style>
  <w:style w:type="paragraph" w:customStyle="1" w:styleId="7E449A733B944C0EBDBAF19562C574BC">
    <w:name w:val="7E449A733B944C0EBDBAF19562C574BC"/>
  </w:style>
  <w:style w:type="paragraph" w:customStyle="1" w:styleId="121D9D1B57E24B22A2F718EFDCC15AB0">
    <w:name w:val="121D9D1B57E24B22A2F718EFDCC15AB0"/>
  </w:style>
  <w:style w:type="paragraph" w:customStyle="1" w:styleId="6E8232FC22764207A94F6D41ABB4569B">
    <w:name w:val="6E8232FC22764207A94F6D41ABB4569B"/>
  </w:style>
  <w:style w:type="paragraph" w:customStyle="1" w:styleId="631DF02481B44A6D9C00506565095B1A">
    <w:name w:val="631DF02481B44A6D9C00506565095B1A"/>
  </w:style>
  <w:style w:type="paragraph" w:customStyle="1" w:styleId="AEC0C9543EFE4F509C9084CE2F9D6FFD">
    <w:name w:val="AEC0C9543EFE4F509C9084CE2F9D6FFD"/>
  </w:style>
  <w:style w:type="paragraph" w:customStyle="1" w:styleId="C0DBE0F83E2C4AE9B2B81E7B8EBB91DC">
    <w:name w:val="C0DBE0F83E2C4AE9B2B81E7B8EBB91DC"/>
  </w:style>
  <w:style w:type="paragraph" w:customStyle="1" w:styleId="89679896FCC64921B6052D82DE0DFFBF">
    <w:name w:val="89679896FCC64921B6052D82DE0DFFBF"/>
  </w:style>
  <w:style w:type="paragraph" w:customStyle="1" w:styleId="E80C579947ED4BBEA1290E7DCBB6BB82">
    <w:name w:val="E80C579947ED4BBEA1290E7DCBB6BB82"/>
  </w:style>
  <w:style w:type="paragraph" w:customStyle="1" w:styleId="CCBA099E01734C2981237AE89C19B1A5">
    <w:name w:val="CCBA099E01734C2981237AE89C19B1A5"/>
  </w:style>
  <w:style w:type="paragraph" w:customStyle="1" w:styleId="72F2B3A1C2B9469AB56E474B1CCBE000">
    <w:name w:val="72F2B3A1C2B9469AB56E474B1CCBE000"/>
  </w:style>
  <w:style w:type="paragraph" w:customStyle="1" w:styleId="D08C1389DF3A409ABC66DE5F3968BC0B">
    <w:name w:val="D08C1389DF3A409ABC66DE5F3968BC0B"/>
  </w:style>
  <w:style w:type="paragraph" w:customStyle="1" w:styleId="FE9083CB425641AD91B5220DED1403C2">
    <w:name w:val="FE9083CB425641AD91B5220DED1403C2"/>
  </w:style>
  <w:style w:type="paragraph" w:customStyle="1" w:styleId="B163A4FD0A9E43DD97E169C082B2ADC6">
    <w:name w:val="B163A4FD0A9E43DD97E169C082B2ADC6"/>
  </w:style>
  <w:style w:type="paragraph" w:customStyle="1" w:styleId="450C96EAF5FD4632B6EEDBAA08C08133">
    <w:name w:val="450C96EAF5FD4632B6EEDBAA08C08133"/>
  </w:style>
  <w:style w:type="paragraph" w:customStyle="1" w:styleId="179EC06C170F4A5789AF44CBA0637C9C">
    <w:name w:val="179EC06C170F4A5789AF44CBA0637C9C"/>
  </w:style>
  <w:style w:type="paragraph" w:customStyle="1" w:styleId="A7643F15E9B348559D1FEAEFF9472FF9">
    <w:name w:val="A7643F15E9B348559D1FEAEFF9472FF9"/>
  </w:style>
  <w:style w:type="paragraph" w:customStyle="1" w:styleId="8F972300B90441AD926BAAB98B4C00D2">
    <w:name w:val="8F972300B90441AD926BAAB98B4C00D2"/>
  </w:style>
  <w:style w:type="paragraph" w:customStyle="1" w:styleId="5DCB0AD6A40F4136B79FF6B2AD416DCA">
    <w:name w:val="5DCB0AD6A40F4136B79FF6B2AD416DCA"/>
  </w:style>
  <w:style w:type="paragraph" w:customStyle="1" w:styleId="130D773BA96240C9A18B35C7659A869B">
    <w:name w:val="130D773BA96240C9A18B35C7659A869B"/>
  </w:style>
  <w:style w:type="paragraph" w:customStyle="1" w:styleId="C8C4C03C7C034DE3B51679D9624EF298">
    <w:name w:val="C8C4C03C7C034DE3B51679D9624EF298"/>
  </w:style>
  <w:style w:type="paragraph" w:customStyle="1" w:styleId="9E17D436A6B24DAEAB7AE5F25D80D2A0">
    <w:name w:val="9E17D436A6B24DAEAB7AE5F25D80D2A0"/>
  </w:style>
  <w:style w:type="paragraph" w:customStyle="1" w:styleId="48BB1C56A3874E3AA2BEA3BAC5CAE352">
    <w:name w:val="48BB1C56A3874E3AA2BEA3BAC5CAE352"/>
  </w:style>
  <w:style w:type="paragraph" w:customStyle="1" w:styleId="8C041693053046889E9FC5DC626CAB3C">
    <w:name w:val="8C041693053046889E9FC5DC626CAB3C"/>
  </w:style>
  <w:style w:type="paragraph" w:customStyle="1" w:styleId="15CE1BFA90D84AE4BC7D6BAAE1997116">
    <w:name w:val="15CE1BFA90D84AE4BC7D6BAAE1997116"/>
  </w:style>
  <w:style w:type="paragraph" w:customStyle="1" w:styleId="A339F0333172448E828D12E9243768F8">
    <w:name w:val="A339F0333172448E828D12E9243768F8"/>
  </w:style>
  <w:style w:type="paragraph" w:customStyle="1" w:styleId="E1195791FA554C8989D86F259D005BAB">
    <w:name w:val="E1195791FA554C8989D86F259D005BAB"/>
  </w:style>
  <w:style w:type="paragraph" w:customStyle="1" w:styleId="3F2599959A1C4DA3B422CC8575D4163E">
    <w:name w:val="3F2599959A1C4DA3B422CC8575D4163E"/>
  </w:style>
  <w:style w:type="paragraph" w:customStyle="1" w:styleId="85C1A80EF02A42ABBBEF4A7D854C8CBC">
    <w:name w:val="85C1A80EF02A42ABBBEF4A7D854C8CBC"/>
  </w:style>
  <w:style w:type="paragraph" w:customStyle="1" w:styleId="9C65865B0D754FC3A3D6D60C2AA799B4">
    <w:name w:val="9C65865B0D754FC3A3D6D60C2AA799B4"/>
  </w:style>
  <w:style w:type="paragraph" w:customStyle="1" w:styleId="57C9AF3DF2A94BDBBB48E9758300F79D">
    <w:name w:val="57C9AF3DF2A94BDBBB48E9758300F79D"/>
  </w:style>
  <w:style w:type="paragraph" w:customStyle="1" w:styleId="29BF13ADD0EA450984758A96A4ECE238">
    <w:name w:val="29BF13ADD0EA450984758A96A4ECE238"/>
  </w:style>
  <w:style w:type="paragraph" w:customStyle="1" w:styleId="5B661C2E873847FC8BF93BAFB6389A27">
    <w:name w:val="5B661C2E873847FC8BF93BAFB6389A27"/>
  </w:style>
  <w:style w:type="paragraph" w:customStyle="1" w:styleId="DE4EDBF2966B4B08AEA6AB1AF1BF1D7A">
    <w:name w:val="DE4EDBF2966B4B08AEA6AB1AF1BF1D7A"/>
  </w:style>
  <w:style w:type="paragraph" w:customStyle="1" w:styleId="70F29258F7DC42619C36A58970DF9D93">
    <w:name w:val="70F29258F7DC42619C36A58970DF9D93"/>
  </w:style>
  <w:style w:type="paragraph" w:customStyle="1" w:styleId="D45406E093644E23AAC5D6BAA458A769">
    <w:name w:val="D45406E093644E23AAC5D6BAA458A769"/>
  </w:style>
  <w:style w:type="paragraph" w:customStyle="1" w:styleId="D96D69068CBA4F42AC312A5191196263">
    <w:name w:val="D96D69068CBA4F42AC312A5191196263"/>
  </w:style>
  <w:style w:type="paragraph" w:customStyle="1" w:styleId="7BA145DC71504CC785337CF2426E0363">
    <w:name w:val="7BA145DC71504CC785337CF2426E0363"/>
  </w:style>
  <w:style w:type="paragraph" w:customStyle="1" w:styleId="86722F850FC84A2B9E7E8C46BEFA330C">
    <w:name w:val="86722F850FC84A2B9E7E8C46BEFA330C"/>
  </w:style>
  <w:style w:type="paragraph" w:customStyle="1" w:styleId="48C5D9B700984133AF6CC7182F7F2C4B">
    <w:name w:val="48C5D9B700984133AF6CC7182F7F2C4B"/>
  </w:style>
  <w:style w:type="paragraph" w:customStyle="1" w:styleId="75CF213224D540DCAF6DDE21CAA05748">
    <w:name w:val="75CF213224D540DCAF6DDE21CAA05748"/>
  </w:style>
  <w:style w:type="paragraph" w:customStyle="1" w:styleId="88795CA56A6C4F56A6CB27B8A8BABB6C">
    <w:name w:val="88795CA56A6C4F56A6CB27B8A8BABB6C"/>
  </w:style>
  <w:style w:type="paragraph" w:customStyle="1" w:styleId="54CA837380644C9FAED965F9FCE4E979">
    <w:name w:val="54CA837380644C9FAED965F9FCE4E979"/>
  </w:style>
  <w:style w:type="paragraph" w:customStyle="1" w:styleId="999CB56C5A6A4840AA992CC0C6497BB8">
    <w:name w:val="999CB56C5A6A4840AA992CC0C6497BB8"/>
  </w:style>
  <w:style w:type="paragraph" w:customStyle="1" w:styleId="C87C347499144736A2A4C7F79BC0DE69">
    <w:name w:val="C87C347499144736A2A4C7F79BC0DE69"/>
  </w:style>
  <w:style w:type="paragraph" w:customStyle="1" w:styleId="23E4AF61E7644613B18A77191C06396D">
    <w:name w:val="23E4AF61E7644613B18A77191C06396D"/>
  </w:style>
  <w:style w:type="paragraph" w:customStyle="1" w:styleId="E8FC4DD1A7FD4CA09BB30CCAD7CF8E1E">
    <w:name w:val="E8FC4DD1A7FD4CA09BB30CCAD7CF8E1E"/>
  </w:style>
  <w:style w:type="paragraph" w:customStyle="1" w:styleId="232377DA314C4C8D8D567521209E2D07">
    <w:name w:val="232377DA314C4C8D8D567521209E2D07"/>
  </w:style>
  <w:style w:type="paragraph" w:customStyle="1" w:styleId="D67817F89332452585DB3900063C37FD">
    <w:name w:val="D67817F89332452585DB3900063C37FD"/>
  </w:style>
  <w:style w:type="paragraph" w:customStyle="1" w:styleId="12BF542E36CD4EC2B5CC833EE10FCA99">
    <w:name w:val="12BF542E36CD4EC2B5CC833EE10FCA99"/>
  </w:style>
  <w:style w:type="paragraph" w:customStyle="1" w:styleId="50B9FBA8C3114E52BD07F5DB4D4E4FE7">
    <w:name w:val="50B9FBA8C3114E52BD07F5DB4D4E4FE7"/>
  </w:style>
  <w:style w:type="paragraph" w:customStyle="1" w:styleId="88AD5CFD3DB34DD7A0E6257BFB2BD157">
    <w:name w:val="88AD5CFD3DB34DD7A0E6257BFB2BD157"/>
  </w:style>
  <w:style w:type="paragraph" w:customStyle="1" w:styleId="C5B074E6853446F4967543EFFD18D044">
    <w:name w:val="C5B074E6853446F4967543EFFD18D044"/>
  </w:style>
  <w:style w:type="paragraph" w:customStyle="1" w:styleId="618DC04FA888444D8EB1828EAD6DE39A">
    <w:name w:val="618DC04FA888444D8EB1828EAD6DE39A"/>
  </w:style>
  <w:style w:type="paragraph" w:customStyle="1" w:styleId="8762505BC89146509F7831DC057A1D49">
    <w:name w:val="8762505BC89146509F7831DC057A1D49"/>
  </w:style>
  <w:style w:type="paragraph" w:customStyle="1" w:styleId="67387E017BDD47259BA30DD05E88D649">
    <w:name w:val="67387E017BDD47259BA30DD05E88D649"/>
  </w:style>
  <w:style w:type="paragraph" w:customStyle="1" w:styleId="E2FDC480A2C1430AA7DE18EE12E6C66D">
    <w:name w:val="E2FDC480A2C1430AA7DE18EE12E6C66D"/>
  </w:style>
  <w:style w:type="paragraph" w:customStyle="1" w:styleId="C499EC2BD58A45418791C538B417EA64">
    <w:name w:val="C499EC2BD58A45418791C538B417EA64"/>
  </w:style>
  <w:style w:type="paragraph" w:customStyle="1" w:styleId="7F5A39CABE8246899F21F002EF9D6BAE">
    <w:name w:val="7F5A39CABE8246899F21F002EF9D6BAE"/>
  </w:style>
  <w:style w:type="paragraph" w:customStyle="1" w:styleId="9D7CA1A07ECE4CBAB2BA819524480DBF">
    <w:name w:val="9D7CA1A07ECE4CBAB2BA819524480DBF"/>
  </w:style>
  <w:style w:type="paragraph" w:customStyle="1" w:styleId="C3C307109E154FC080DFE1A74E91B579">
    <w:name w:val="C3C307109E154FC080DFE1A74E91B579"/>
  </w:style>
  <w:style w:type="paragraph" w:customStyle="1" w:styleId="F43C725B7D724A93890C06DC35650A0A">
    <w:name w:val="F43C725B7D724A93890C06DC35650A0A"/>
  </w:style>
  <w:style w:type="paragraph" w:customStyle="1" w:styleId="F7C22F6FAEBA42F6B66F1ECC61446118">
    <w:name w:val="F7C22F6FAEBA42F6B66F1ECC61446118"/>
  </w:style>
  <w:style w:type="paragraph" w:customStyle="1" w:styleId="51C82C5A38A24AAC989366D65301C7D6">
    <w:name w:val="51C82C5A38A24AAC989366D65301C7D6"/>
  </w:style>
  <w:style w:type="paragraph" w:customStyle="1" w:styleId="1F50BBCFD5B14C028295D8545B1468C5">
    <w:name w:val="1F50BBCFD5B14C028295D8545B1468C5"/>
  </w:style>
  <w:style w:type="paragraph" w:customStyle="1" w:styleId="22C87AD0A7034F92859B86C7114F3696">
    <w:name w:val="22C87AD0A7034F92859B86C7114F3696"/>
  </w:style>
  <w:style w:type="paragraph" w:customStyle="1" w:styleId="922AC51EF6B84CC5837709F1D81E6F7E">
    <w:name w:val="922AC51EF6B84CC5837709F1D81E6F7E"/>
  </w:style>
  <w:style w:type="paragraph" w:customStyle="1" w:styleId="972C0D988984460DAA06783822748539">
    <w:name w:val="972C0D988984460DAA06783822748539"/>
  </w:style>
  <w:style w:type="paragraph" w:customStyle="1" w:styleId="3D77876C50FE402384263B91D67578ED">
    <w:name w:val="3D77876C50FE402384263B91D67578ED"/>
  </w:style>
  <w:style w:type="paragraph" w:customStyle="1" w:styleId="61D16D3478514A849E6E24CEF6463F65">
    <w:name w:val="61D16D3478514A849E6E24CEF6463F65"/>
  </w:style>
  <w:style w:type="paragraph" w:customStyle="1" w:styleId="7E6FC7687B5C4333A9C46F69DBE17C58">
    <w:name w:val="7E6FC7687B5C4333A9C46F69DBE17C58"/>
  </w:style>
  <w:style w:type="paragraph" w:customStyle="1" w:styleId="E82A545A7AB64B3F870AB46F7AC52542">
    <w:name w:val="E82A545A7AB64B3F870AB46F7AC52542"/>
  </w:style>
  <w:style w:type="paragraph" w:customStyle="1" w:styleId="0206D822A9AA440697A85FC74C111C21">
    <w:name w:val="0206D822A9AA440697A85FC74C111C21"/>
  </w:style>
  <w:style w:type="paragraph" w:customStyle="1" w:styleId="CF0C3BE11D154466BC3FBC4E3055C23C">
    <w:name w:val="CF0C3BE11D154466BC3FBC4E3055C23C"/>
  </w:style>
  <w:style w:type="paragraph" w:customStyle="1" w:styleId="D6B6E11DC31649129C701F836ECC0B8A">
    <w:name w:val="D6B6E11DC31649129C701F836ECC0B8A"/>
  </w:style>
  <w:style w:type="paragraph" w:customStyle="1" w:styleId="4DDBCA68771F40BB8D40B46C14ED5991">
    <w:name w:val="4DDBCA68771F40BB8D40B46C14ED5991"/>
  </w:style>
  <w:style w:type="paragraph" w:customStyle="1" w:styleId="A18AF4DAE51A42ED82DBF2D577BAB0F1">
    <w:name w:val="A18AF4DAE51A42ED82DBF2D577BAB0F1"/>
  </w:style>
  <w:style w:type="paragraph" w:customStyle="1" w:styleId="82B75A12DAA14ABA90A9C6544C17C53D">
    <w:name w:val="82B75A12DAA14ABA90A9C6544C17C53D"/>
  </w:style>
  <w:style w:type="paragraph" w:customStyle="1" w:styleId="BE478839EB3248D6ABEB1187DDA41A7C">
    <w:name w:val="BE478839EB3248D6ABEB1187DDA41A7C"/>
  </w:style>
  <w:style w:type="paragraph" w:customStyle="1" w:styleId="EE3009F9CCFD4E8AB1265C96D451909B">
    <w:name w:val="EE3009F9CCFD4E8AB1265C96D451909B"/>
  </w:style>
  <w:style w:type="paragraph" w:customStyle="1" w:styleId="7EFB6477651A48849809227E60B19E07">
    <w:name w:val="7EFB6477651A48849809227E60B19E07"/>
  </w:style>
  <w:style w:type="paragraph" w:customStyle="1" w:styleId="92109DD4DDBD49AEA0DF6F4561557BC3">
    <w:name w:val="92109DD4DDBD49AEA0DF6F4561557BC3"/>
  </w:style>
  <w:style w:type="paragraph" w:customStyle="1" w:styleId="F543B9C8B93C415AAFECAC68D1D5DF2C">
    <w:name w:val="F543B9C8B93C415AAFECAC68D1D5DF2C"/>
  </w:style>
  <w:style w:type="paragraph" w:customStyle="1" w:styleId="DA76C7B4FA284EF0AA76AAD231535062">
    <w:name w:val="DA76C7B4FA284EF0AA76AAD231535062"/>
  </w:style>
  <w:style w:type="paragraph" w:customStyle="1" w:styleId="2F8BA61CC0504451A37396E39C8F0064">
    <w:name w:val="2F8BA61CC0504451A37396E39C8F0064"/>
  </w:style>
  <w:style w:type="paragraph" w:customStyle="1" w:styleId="476D2CCF015D4D168C00CAD0464BC739">
    <w:name w:val="476D2CCF015D4D168C00CAD0464BC739"/>
  </w:style>
  <w:style w:type="paragraph" w:customStyle="1" w:styleId="E6EAAB1E2D554AF39D9B7CD2ADC8053F">
    <w:name w:val="E6EAAB1E2D554AF39D9B7CD2ADC8053F"/>
  </w:style>
  <w:style w:type="paragraph" w:customStyle="1" w:styleId="C7BCA7A300914463923783FFBC1AA8B0">
    <w:name w:val="C7BCA7A300914463923783FFBC1AA8B0"/>
  </w:style>
  <w:style w:type="paragraph" w:customStyle="1" w:styleId="7623CBE7A3374FB68CDEFF9C98785EF5">
    <w:name w:val="7623CBE7A3374FB68CDEFF9C98785EF5"/>
  </w:style>
  <w:style w:type="paragraph" w:customStyle="1" w:styleId="336270748F8445EE966A16D8AB11A30F">
    <w:name w:val="336270748F8445EE966A16D8AB11A30F"/>
  </w:style>
  <w:style w:type="paragraph" w:customStyle="1" w:styleId="E65399C514164380B9E4CC4A52730FC0">
    <w:name w:val="E65399C514164380B9E4CC4A52730FC0"/>
  </w:style>
  <w:style w:type="paragraph" w:customStyle="1" w:styleId="1E606E294B9C44D0A029C508A5E12A7A">
    <w:name w:val="1E606E294B9C44D0A029C508A5E12A7A"/>
  </w:style>
  <w:style w:type="paragraph" w:customStyle="1" w:styleId="995E4745642D4058BA9405DE012AD9C9">
    <w:name w:val="995E4745642D4058BA9405DE012AD9C9"/>
  </w:style>
  <w:style w:type="paragraph" w:customStyle="1" w:styleId="F57F6B0654FB4AA3BD907D2DCBBB93D5">
    <w:name w:val="F57F6B0654FB4AA3BD907D2DCBBB93D5"/>
  </w:style>
  <w:style w:type="paragraph" w:customStyle="1" w:styleId="8A2C9C1A70D045BB8636754EFA7C72B5">
    <w:name w:val="8A2C9C1A70D045BB8636754EFA7C72B5"/>
  </w:style>
  <w:style w:type="paragraph" w:customStyle="1" w:styleId="EB523FC7543B45658C0C901417AF14E8">
    <w:name w:val="EB523FC7543B45658C0C901417AF14E8"/>
  </w:style>
  <w:style w:type="paragraph" w:customStyle="1" w:styleId="2AD567F5A3F24EA283D2F12C2057C369">
    <w:name w:val="2AD567F5A3F24EA283D2F12C2057C369"/>
  </w:style>
  <w:style w:type="paragraph" w:customStyle="1" w:styleId="C59DB7982E914D38BF9F0A557846052B">
    <w:name w:val="C59DB7982E914D38BF9F0A557846052B"/>
  </w:style>
  <w:style w:type="paragraph" w:customStyle="1" w:styleId="6F94879FC9304B8BA3428782CF076206">
    <w:name w:val="6F94879FC9304B8BA3428782CF076206"/>
  </w:style>
  <w:style w:type="paragraph" w:customStyle="1" w:styleId="DDE4F5F717E94D82AFB38016B626F85F">
    <w:name w:val="DDE4F5F717E94D82AFB38016B626F85F"/>
  </w:style>
  <w:style w:type="paragraph" w:customStyle="1" w:styleId="1DC74ED82E9445D88BBA91C447DFE944">
    <w:name w:val="1DC74ED82E9445D88BBA91C447DFE944"/>
  </w:style>
  <w:style w:type="paragraph" w:customStyle="1" w:styleId="42A6F5C46E354D5983A207C609CEB541">
    <w:name w:val="42A6F5C46E354D5983A207C609CEB541"/>
  </w:style>
  <w:style w:type="paragraph" w:customStyle="1" w:styleId="8760812F2E71459CB4810C8857CD21DB">
    <w:name w:val="8760812F2E71459CB4810C8857CD21DB"/>
  </w:style>
  <w:style w:type="paragraph" w:customStyle="1" w:styleId="B99A518B00114964AB3CE25E7C1AFFFB">
    <w:name w:val="B99A518B00114964AB3CE25E7C1AFFFB"/>
  </w:style>
  <w:style w:type="paragraph" w:customStyle="1" w:styleId="E0CE842D07D245ECB396FD02AE89E775">
    <w:name w:val="E0CE842D07D245ECB396FD02AE89E775"/>
  </w:style>
  <w:style w:type="paragraph" w:customStyle="1" w:styleId="7ECC033A108C4BB7B44B6AEFDCE4B018">
    <w:name w:val="7ECC033A108C4BB7B44B6AEFDCE4B018"/>
  </w:style>
  <w:style w:type="paragraph" w:customStyle="1" w:styleId="CBAB4DA7A7F84D91B28317767792010C">
    <w:name w:val="CBAB4DA7A7F84D91B28317767792010C"/>
  </w:style>
  <w:style w:type="paragraph" w:customStyle="1" w:styleId="98A1D6A8F52E4225A1B481C330CDF105">
    <w:name w:val="98A1D6A8F52E4225A1B481C330CDF105"/>
  </w:style>
  <w:style w:type="paragraph" w:customStyle="1" w:styleId="B69CA1967DB54B82A61F04EC9F052D2F">
    <w:name w:val="B69CA1967DB54B82A61F04EC9F052D2F"/>
  </w:style>
  <w:style w:type="paragraph" w:customStyle="1" w:styleId="42C55C70F6814E639DDC6F2ABFF55649">
    <w:name w:val="42C55C70F6814E639DDC6F2ABFF55649"/>
  </w:style>
  <w:style w:type="paragraph" w:customStyle="1" w:styleId="C46846E5A52D4BE89A75E31A86765044">
    <w:name w:val="C46846E5A52D4BE89A75E31A86765044"/>
  </w:style>
  <w:style w:type="paragraph" w:customStyle="1" w:styleId="1F32F2CDD2404A2BB592A05A8C1A8C17">
    <w:name w:val="1F32F2CDD2404A2BB592A05A8C1A8C17"/>
  </w:style>
  <w:style w:type="paragraph" w:customStyle="1" w:styleId="36957C8C1CE14808926DE466365BEFA3">
    <w:name w:val="36957C8C1CE14808926DE466365BEFA3"/>
  </w:style>
  <w:style w:type="paragraph" w:customStyle="1" w:styleId="11E0973211CC433CA7917CD11292E71C">
    <w:name w:val="11E0973211CC433CA7917CD11292E71C"/>
  </w:style>
  <w:style w:type="paragraph" w:customStyle="1" w:styleId="9DDB6F41B398433B96828D293E5DCEE2">
    <w:name w:val="9DDB6F41B398433B96828D293E5DCEE2"/>
  </w:style>
  <w:style w:type="paragraph" w:customStyle="1" w:styleId="CF6064AC3D334475AFA3E1B237042C6D">
    <w:name w:val="CF6064AC3D334475AFA3E1B237042C6D"/>
  </w:style>
  <w:style w:type="paragraph" w:customStyle="1" w:styleId="EB01E896859544B2A25AA3A1A3888BF0">
    <w:name w:val="EB01E896859544B2A25AA3A1A3888BF0"/>
  </w:style>
  <w:style w:type="paragraph" w:customStyle="1" w:styleId="4BFC0C8802134F529DA3E0298E8A124E">
    <w:name w:val="4BFC0C8802134F529DA3E0298E8A124E"/>
  </w:style>
  <w:style w:type="paragraph" w:customStyle="1" w:styleId="3A67E1E2657148D0BBA02D30A09F16A0">
    <w:name w:val="3A67E1E2657148D0BBA02D30A09F16A0"/>
  </w:style>
  <w:style w:type="paragraph" w:customStyle="1" w:styleId="57BF1A2CFC7B4F47837092961B751BA8">
    <w:name w:val="57BF1A2CFC7B4F47837092961B751BA8"/>
  </w:style>
  <w:style w:type="paragraph" w:customStyle="1" w:styleId="F64EC93AA79B48A69AF10E029908CB13">
    <w:name w:val="F64EC93AA79B48A69AF10E029908CB13"/>
  </w:style>
  <w:style w:type="paragraph" w:customStyle="1" w:styleId="B2A8A6105C0F4FFCAE4C67C62CC961B2">
    <w:name w:val="B2A8A6105C0F4FFCAE4C67C62CC961B2"/>
  </w:style>
  <w:style w:type="paragraph" w:customStyle="1" w:styleId="80FD7DBD6D6049F59FBF294A721F7A30">
    <w:name w:val="80FD7DBD6D6049F59FBF294A721F7A30"/>
  </w:style>
  <w:style w:type="paragraph" w:customStyle="1" w:styleId="2303019BED1F4DFE993A122A5829FAE1">
    <w:name w:val="2303019BED1F4DFE993A122A5829FAE1"/>
  </w:style>
  <w:style w:type="paragraph" w:customStyle="1" w:styleId="57D4CE7782674DC9A3293E97789543F6">
    <w:name w:val="57D4CE7782674DC9A3293E97789543F6"/>
  </w:style>
  <w:style w:type="paragraph" w:customStyle="1" w:styleId="8F07CD1C5BC54CFD93D29425CDA7A54F">
    <w:name w:val="8F07CD1C5BC54CFD93D29425CDA7A54F"/>
  </w:style>
  <w:style w:type="paragraph" w:customStyle="1" w:styleId="BC3B5D1647BF470A99FDEF7A34C9F650">
    <w:name w:val="BC3B5D1647BF470A99FDEF7A34C9F650"/>
  </w:style>
  <w:style w:type="paragraph" w:customStyle="1" w:styleId="2F87F008EF094FAEB9369A0D515CB2CB">
    <w:name w:val="2F87F008EF094FAEB9369A0D515CB2CB"/>
  </w:style>
  <w:style w:type="paragraph" w:customStyle="1" w:styleId="C1238D6365CD485C9942529E427AC20D">
    <w:name w:val="C1238D6365CD485C9942529E427AC20D"/>
  </w:style>
  <w:style w:type="paragraph" w:customStyle="1" w:styleId="9266653408BB4D63A691F3F948C8C3EF">
    <w:name w:val="9266653408BB4D63A691F3F948C8C3EF"/>
  </w:style>
  <w:style w:type="paragraph" w:customStyle="1" w:styleId="C65B840E018A4F9DA19B180A1212D195">
    <w:name w:val="C65B840E018A4F9DA19B180A1212D195"/>
  </w:style>
  <w:style w:type="paragraph" w:customStyle="1" w:styleId="AF24E47E5BC344DA81C1113D8E1CF187">
    <w:name w:val="AF24E47E5BC344DA81C1113D8E1CF187"/>
  </w:style>
  <w:style w:type="paragraph" w:customStyle="1" w:styleId="FFA803AE10D5435BAED5D1256E419C18">
    <w:name w:val="FFA803AE10D5435BAED5D1256E419C18"/>
  </w:style>
  <w:style w:type="paragraph" w:customStyle="1" w:styleId="B83DB67E11D8404D82BA81BCA114566C">
    <w:name w:val="B83DB67E11D8404D82BA81BCA114566C"/>
  </w:style>
  <w:style w:type="paragraph" w:customStyle="1" w:styleId="EA02B05FABB84FA2826D941AC94A2A1C">
    <w:name w:val="EA02B05FABB84FA2826D941AC94A2A1C"/>
  </w:style>
  <w:style w:type="paragraph" w:customStyle="1" w:styleId="422E50381FA748418979C8DE3BCC0CAE">
    <w:name w:val="422E50381FA748418979C8DE3BCC0CAE"/>
  </w:style>
  <w:style w:type="paragraph" w:customStyle="1" w:styleId="4983A5B8DCAC4908A8F04A0FDAECF6B6">
    <w:name w:val="4983A5B8DCAC4908A8F04A0FDAECF6B6"/>
  </w:style>
  <w:style w:type="paragraph" w:customStyle="1" w:styleId="593CD075A2A743CEA39990DF2DC5A52D">
    <w:name w:val="593CD075A2A743CEA39990DF2DC5A52D"/>
  </w:style>
  <w:style w:type="paragraph" w:customStyle="1" w:styleId="09706E041C324DE3A70A8AD0B0A4708E">
    <w:name w:val="09706E041C324DE3A70A8AD0B0A4708E"/>
  </w:style>
  <w:style w:type="paragraph" w:customStyle="1" w:styleId="8C10B8A01A3D425DA5C504326BFB2865">
    <w:name w:val="8C10B8A01A3D425DA5C504326BFB2865"/>
  </w:style>
  <w:style w:type="paragraph" w:customStyle="1" w:styleId="A4A94018BA2349A7BDF470CA4314789F">
    <w:name w:val="A4A94018BA2349A7BDF470CA4314789F"/>
  </w:style>
  <w:style w:type="paragraph" w:customStyle="1" w:styleId="30E2A5E9BF734D2EBC7B30FB1E4691A7">
    <w:name w:val="30E2A5E9BF734D2EBC7B30FB1E4691A7"/>
  </w:style>
  <w:style w:type="paragraph" w:customStyle="1" w:styleId="1CF47CDE50F142C5A6C92662526717F1">
    <w:name w:val="1CF47CDE50F142C5A6C92662526717F1"/>
  </w:style>
  <w:style w:type="paragraph" w:customStyle="1" w:styleId="BB5CBBBAA8C345739D00114A86723E5B">
    <w:name w:val="BB5CBBBAA8C345739D00114A86723E5B"/>
  </w:style>
  <w:style w:type="paragraph" w:customStyle="1" w:styleId="4D4C3AFAA67A4245AEB058F3D20DD53D">
    <w:name w:val="4D4C3AFAA67A4245AEB058F3D20DD53D"/>
  </w:style>
  <w:style w:type="paragraph" w:customStyle="1" w:styleId="2D6388B05CD14593A743A34C4223B883">
    <w:name w:val="2D6388B05CD14593A743A34C4223B883"/>
  </w:style>
  <w:style w:type="paragraph" w:customStyle="1" w:styleId="999E4EE65FB04E62805F12124A10C0B2">
    <w:name w:val="999E4EE65FB04E62805F12124A10C0B2"/>
  </w:style>
  <w:style w:type="paragraph" w:customStyle="1" w:styleId="9A0EE1519EEF454CBAACB4E7081339C8">
    <w:name w:val="9A0EE1519EEF454CBAACB4E7081339C8"/>
  </w:style>
  <w:style w:type="paragraph" w:customStyle="1" w:styleId="CDC4DB0E0F42445AA7AC950E2ADA7408">
    <w:name w:val="CDC4DB0E0F42445AA7AC950E2ADA7408"/>
  </w:style>
  <w:style w:type="paragraph" w:customStyle="1" w:styleId="2D3E792C025441FBAAC6711A86B3C655">
    <w:name w:val="2D3E792C025441FBAAC6711A86B3C655"/>
  </w:style>
  <w:style w:type="paragraph" w:customStyle="1" w:styleId="C5DBDCDAAD57401C9940C7FA480F6CAC">
    <w:name w:val="C5DBDCDAAD57401C9940C7FA480F6CAC"/>
  </w:style>
  <w:style w:type="paragraph" w:customStyle="1" w:styleId="A3CE526BB7F74A1DBD7C05BDA580D65B">
    <w:name w:val="A3CE526BB7F74A1DBD7C05BDA580D65B"/>
  </w:style>
  <w:style w:type="paragraph" w:customStyle="1" w:styleId="0EAA4548C5AF421785E6EAAF99F721C7">
    <w:name w:val="0EAA4548C5AF421785E6EAAF99F721C7"/>
  </w:style>
  <w:style w:type="paragraph" w:customStyle="1" w:styleId="8B70DE03600A459E9F88729938C2473A">
    <w:name w:val="8B70DE03600A459E9F88729938C2473A"/>
  </w:style>
  <w:style w:type="paragraph" w:customStyle="1" w:styleId="9B5488B2E2B9405CAD39250962298FB2">
    <w:name w:val="9B5488B2E2B9405CAD39250962298FB2"/>
  </w:style>
  <w:style w:type="paragraph" w:customStyle="1" w:styleId="D22C17EA8FA54A78938C81C0C9ADF418">
    <w:name w:val="D22C17EA8FA54A78938C81C0C9ADF418"/>
  </w:style>
  <w:style w:type="paragraph" w:customStyle="1" w:styleId="5FBA9C902C144FF48C034ECCE5AA9EF9">
    <w:name w:val="5FBA9C902C144FF48C034ECCE5AA9EF9"/>
  </w:style>
  <w:style w:type="paragraph" w:customStyle="1" w:styleId="027D4C5821694C92B41089CCE1836F36">
    <w:name w:val="027D4C5821694C92B41089CCE1836F36"/>
  </w:style>
  <w:style w:type="paragraph" w:customStyle="1" w:styleId="B53C044CADF44FAE8C61FFE598CD74AF">
    <w:name w:val="B53C044CADF44FAE8C61FFE598CD74AF"/>
  </w:style>
  <w:style w:type="paragraph" w:customStyle="1" w:styleId="5A01B9FFFC4E437AB226849A8D087E39">
    <w:name w:val="5A01B9FFFC4E437AB226849A8D087E39"/>
  </w:style>
  <w:style w:type="paragraph" w:customStyle="1" w:styleId="12CA67C7F20C4AEC95ECC11CC9AB10D1">
    <w:name w:val="12CA67C7F20C4AEC95ECC11CC9AB10D1"/>
  </w:style>
  <w:style w:type="paragraph" w:customStyle="1" w:styleId="B3E0578E07464C1CA8454E3F0ACA1DC3">
    <w:name w:val="B3E0578E07464C1CA8454E3F0ACA1DC3"/>
  </w:style>
  <w:style w:type="paragraph" w:customStyle="1" w:styleId="5FACA95339AC496095FA4F04DBF2CA49">
    <w:name w:val="5FACA95339AC496095FA4F04DBF2CA49"/>
  </w:style>
  <w:style w:type="paragraph" w:customStyle="1" w:styleId="F9DA6845F30B4EE9BC8B89F216FD189D">
    <w:name w:val="F9DA6845F30B4EE9BC8B89F216FD189D"/>
  </w:style>
  <w:style w:type="paragraph" w:customStyle="1" w:styleId="AC9969D255444B4FB10476BB0B60C2F3">
    <w:name w:val="AC9969D255444B4FB10476BB0B60C2F3"/>
  </w:style>
  <w:style w:type="paragraph" w:customStyle="1" w:styleId="98921E27B09E4D06AF72CEA4F9846AE1">
    <w:name w:val="98921E27B09E4D06AF72CEA4F9846AE1"/>
  </w:style>
  <w:style w:type="paragraph" w:customStyle="1" w:styleId="B3C7056B91A34519886D7FA6D0C06E46">
    <w:name w:val="B3C7056B91A34519886D7FA6D0C06E46"/>
  </w:style>
  <w:style w:type="paragraph" w:customStyle="1" w:styleId="37B4F60FCA124A4DBF6C3BE4CF558951">
    <w:name w:val="37B4F60FCA124A4DBF6C3BE4CF558951"/>
  </w:style>
  <w:style w:type="paragraph" w:customStyle="1" w:styleId="B447A5CAA4CF44D188C563BE97582078">
    <w:name w:val="B447A5CAA4CF44D188C563BE97582078"/>
  </w:style>
  <w:style w:type="paragraph" w:customStyle="1" w:styleId="DBC8ED66793C490684A8FF456F46AA60">
    <w:name w:val="DBC8ED66793C490684A8FF456F46AA60"/>
  </w:style>
  <w:style w:type="paragraph" w:customStyle="1" w:styleId="7DD9EEF132244269A322612F5906107D">
    <w:name w:val="7DD9EEF132244269A322612F5906107D"/>
  </w:style>
  <w:style w:type="paragraph" w:customStyle="1" w:styleId="4776C5D3CDE445E68456968438631537">
    <w:name w:val="4776C5D3CDE445E68456968438631537"/>
  </w:style>
  <w:style w:type="paragraph" w:customStyle="1" w:styleId="E06A1A13A74A452DB340A1ADB099E1C7">
    <w:name w:val="E06A1A13A74A452DB340A1ADB099E1C7"/>
  </w:style>
  <w:style w:type="paragraph" w:customStyle="1" w:styleId="668BFE3DF80D4696AA486BEC4A4DD6B1">
    <w:name w:val="668BFE3DF80D4696AA486BEC4A4DD6B1"/>
  </w:style>
  <w:style w:type="paragraph" w:customStyle="1" w:styleId="C7E7E1AA85D049E98AAFDFFCEB115474">
    <w:name w:val="C7E7E1AA85D049E98AAFDFFCEB115474"/>
  </w:style>
  <w:style w:type="paragraph" w:customStyle="1" w:styleId="D728E8E3BDEE46EA961E09B8BA3B86EF">
    <w:name w:val="D728E8E3BDEE46EA961E09B8BA3B86EF"/>
  </w:style>
  <w:style w:type="paragraph" w:customStyle="1" w:styleId="1E2A37EA2DC04506BB3CF8C45C6EFFC2">
    <w:name w:val="1E2A37EA2DC04506BB3CF8C45C6EFFC2"/>
  </w:style>
  <w:style w:type="paragraph" w:customStyle="1" w:styleId="D94256235DF048D5BF162AAEA8C9F676">
    <w:name w:val="D94256235DF048D5BF162AAEA8C9F676"/>
  </w:style>
  <w:style w:type="paragraph" w:customStyle="1" w:styleId="B078068E14E943DC8C8E8E6858EFE5B6">
    <w:name w:val="B078068E14E943DC8C8E8E6858EFE5B6"/>
  </w:style>
  <w:style w:type="paragraph" w:customStyle="1" w:styleId="79FC8190C1D946C5A42795C11F53B02E">
    <w:name w:val="79FC8190C1D946C5A42795C11F53B02E"/>
  </w:style>
  <w:style w:type="paragraph" w:customStyle="1" w:styleId="63ADF4C8EF55476C93AF5D95F7944C85">
    <w:name w:val="63ADF4C8EF55476C93AF5D95F7944C85"/>
  </w:style>
  <w:style w:type="paragraph" w:customStyle="1" w:styleId="33577B31F84540CCAEAF1F4AF346285C">
    <w:name w:val="33577B31F84540CCAEAF1F4AF346285C"/>
  </w:style>
  <w:style w:type="paragraph" w:customStyle="1" w:styleId="E8E89EE9A6B54E29BC1B073AD0722D9E">
    <w:name w:val="E8E89EE9A6B54E29BC1B073AD0722D9E"/>
  </w:style>
  <w:style w:type="paragraph" w:customStyle="1" w:styleId="19BFD5D6ED1D41218B4BC3E1C98BF4DF">
    <w:name w:val="19BFD5D6ED1D41218B4BC3E1C98BF4DF"/>
  </w:style>
  <w:style w:type="paragraph" w:customStyle="1" w:styleId="1D75CDDC2D23473FA323C6D232E55946">
    <w:name w:val="1D75CDDC2D23473FA323C6D232E55946"/>
  </w:style>
  <w:style w:type="paragraph" w:customStyle="1" w:styleId="7C7802EE558840CBBFDDE8C4D529B9DB">
    <w:name w:val="7C7802EE558840CBBFDDE8C4D529B9DB"/>
  </w:style>
  <w:style w:type="paragraph" w:customStyle="1" w:styleId="4C9AAA15CC3C4AAD93911B6F9CC8258A">
    <w:name w:val="4C9AAA15CC3C4AAD93911B6F9CC8258A"/>
  </w:style>
  <w:style w:type="paragraph" w:customStyle="1" w:styleId="2DB9BB282AAF4B30A047C1CA4353B2DA">
    <w:name w:val="2DB9BB282AAF4B30A047C1CA4353B2DA"/>
  </w:style>
  <w:style w:type="paragraph" w:customStyle="1" w:styleId="A88414198C3948A3874906EA26BA0A7D">
    <w:name w:val="A88414198C3948A3874906EA26BA0A7D"/>
  </w:style>
  <w:style w:type="paragraph" w:customStyle="1" w:styleId="77AC9F5DFA174B2DBC33854CEEA69679">
    <w:name w:val="77AC9F5DFA174B2DBC33854CEEA69679"/>
  </w:style>
  <w:style w:type="paragraph" w:customStyle="1" w:styleId="ED54311E287D497DABEF5C0217085694">
    <w:name w:val="ED54311E287D497DABEF5C0217085694"/>
  </w:style>
  <w:style w:type="paragraph" w:customStyle="1" w:styleId="7919BC9E3E2945A79C718E5821561D64">
    <w:name w:val="7919BC9E3E2945A79C718E5821561D64"/>
  </w:style>
  <w:style w:type="paragraph" w:customStyle="1" w:styleId="824D5626D90C4C13B7E32A34C62FBA14">
    <w:name w:val="824D5626D90C4C13B7E32A34C62FBA14"/>
  </w:style>
  <w:style w:type="paragraph" w:customStyle="1" w:styleId="43716AB15AA44FEBB11F2AF605A24FE4">
    <w:name w:val="43716AB15AA44FEBB11F2AF605A24FE4"/>
  </w:style>
  <w:style w:type="paragraph" w:customStyle="1" w:styleId="A4AA6F9062EE419C9AC059378A1BA5CA">
    <w:name w:val="A4AA6F9062EE419C9AC059378A1BA5CA"/>
  </w:style>
  <w:style w:type="paragraph" w:customStyle="1" w:styleId="268C7447CC4D48D6A3B400C3AE9E6B83">
    <w:name w:val="268C7447CC4D48D6A3B400C3AE9E6B83"/>
  </w:style>
  <w:style w:type="paragraph" w:customStyle="1" w:styleId="34B41AC04E5D439CA66452385FEAE7A4">
    <w:name w:val="34B41AC04E5D439CA66452385FEAE7A4"/>
  </w:style>
  <w:style w:type="paragraph" w:customStyle="1" w:styleId="5AC6EA58ABB34D8186DF16CB72CF48E6">
    <w:name w:val="5AC6EA58ABB34D8186DF16CB72CF48E6"/>
  </w:style>
  <w:style w:type="paragraph" w:customStyle="1" w:styleId="78078AC0EF4E4314BF9586BAD5D17628">
    <w:name w:val="78078AC0EF4E4314BF9586BAD5D17628"/>
  </w:style>
  <w:style w:type="paragraph" w:customStyle="1" w:styleId="DBDDE64BA1F645F5B2A38DCF87D85D9A">
    <w:name w:val="DBDDE64BA1F645F5B2A38DCF87D85D9A"/>
  </w:style>
  <w:style w:type="paragraph" w:customStyle="1" w:styleId="5C1B087652DB4009B1C73054F95255B4">
    <w:name w:val="5C1B087652DB4009B1C73054F95255B4"/>
  </w:style>
  <w:style w:type="paragraph" w:customStyle="1" w:styleId="FEC7BEFD0FAF48DB83947D346BF2DA2A">
    <w:name w:val="FEC7BEFD0FAF48DB83947D346BF2DA2A"/>
  </w:style>
  <w:style w:type="paragraph" w:customStyle="1" w:styleId="5E3B91A9EBED40269C8A54FF070D593C">
    <w:name w:val="5E3B91A9EBED40269C8A54FF070D593C"/>
  </w:style>
  <w:style w:type="paragraph" w:customStyle="1" w:styleId="84204428C48C41F0AD20CA67A4A65467">
    <w:name w:val="84204428C48C41F0AD20CA67A4A65467"/>
  </w:style>
  <w:style w:type="paragraph" w:customStyle="1" w:styleId="06153757917140378D401CB1ED225439">
    <w:name w:val="06153757917140378D401CB1ED225439"/>
  </w:style>
  <w:style w:type="paragraph" w:customStyle="1" w:styleId="C35B87CB8E244550A0FE042AAF6D7EC0">
    <w:name w:val="C35B87CB8E244550A0FE042AAF6D7EC0"/>
  </w:style>
  <w:style w:type="paragraph" w:customStyle="1" w:styleId="86529D83A52A48258918EC32CAA6C715">
    <w:name w:val="86529D83A52A48258918EC32CAA6C715"/>
  </w:style>
  <w:style w:type="paragraph" w:customStyle="1" w:styleId="DC4B3FB721244648887E139B8E49EDDF">
    <w:name w:val="DC4B3FB721244648887E139B8E49EDDF"/>
  </w:style>
  <w:style w:type="paragraph" w:customStyle="1" w:styleId="9B49250907C44BCC8823C1450655ADCE">
    <w:name w:val="9B49250907C44BCC8823C1450655ADCE"/>
  </w:style>
  <w:style w:type="paragraph" w:customStyle="1" w:styleId="C1AED74D39D84F7FA1B1B2F3B00E7C1B">
    <w:name w:val="C1AED74D39D84F7FA1B1B2F3B00E7C1B"/>
  </w:style>
  <w:style w:type="paragraph" w:customStyle="1" w:styleId="6BA2D65C0F8144E2B51914331EBF671D">
    <w:name w:val="6BA2D65C0F8144E2B51914331EBF671D"/>
  </w:style>
  <w:style w:type="paragraph" w:customStyle="1" w:styleId="DE5561EE69A343DE986DA7733E463648">
    <w:name w:val="DE5561EE69A343DE986DA7733E463648"/>
  </w:style>
  <w:style w:type="paragraph" w:customStyle="1" w:styleId="AB92436C5F5243A9B5D831D3103862D9">
    <w:name w:val="AB92436C5F5243A9B5D831D3103862D9"/>
  </w:style>
  <w:style w:type="paragraph" w:customStyle="1" w:styleId="249E01EDBA2E4488AC2A7940D8B0CB22">
    <w:name w:val="249E01EDBA2E4488AC2A7940D8B0CB22"/>
  </w:style>
  <w:style w:type="paragraph" w:customStyle="1" w:styleId="09C9C917DE1F46EF94E4E7D6271341C9">
    <w:name w:val="09C9C917DE1F46EF94E4E7D6271341C9"/>
  </w:style>
  <w:style w:type="paragraph" w:customStyle="1" w:styleId="68B38C2898A6485F82B734F0F0482104">
    <w:name w:val="68B38C2898A6485F82B734F0F0482104"/>
  </w:style>
  <w:style w:type="paragraph" w:customStyle="1" w:styleId="919E4B1037BC4B21BEC9E2172841B707">
    <w:name w:val="919E4B1037BC4B21BEC9E2172841B707"/>
  </w:style>
  <w:style w:type="paragraph" w:customStyle="1" w:styleId="8CA436DAAAE34C8FBEF27A6B925B1125">
    <w:name w:val="8CA436DAAAE34C8FBEF27A6B925B1125"/>
  </w:style>
  <w:style w:type="paragraph" w:customStyle="1" w:styleId="CBFF8DE468B5453E81CF6272B1AB033B">
    <w:name w:val="CBFF8DE468B5453E81CF6272B1AB033B"/>
  </w:style>
  <w:style w:type="paragraph" w:customStyle="1" w:styleId="1A86EC24A161467A8D28D833ED198D9A">
    <w:name w:val="1A86EC24A161467A8D28D833ED198D9A"/>
  </w:style>
  <w:style w:type="paragraph" w:customStyle="1" w:styleId="9DF0CA348A0A4ED5B23CD9BBB254F522">
    <w:name w:val="9DF0CA348A0A4ED5B23CD9BBB254F522"/>
  </w:style>
  <w:style w:type="paragraph" w:customStyle="1" w:styleId="D71FCD1D52644AC098E071EEA27634F4">
    <w:name w:val="D71FCD1D52644AC098E071EEA27634F4"/>
  </w:style>
  <w:style w:type="paragraph" w:customStyle="1" w:styleId="4CE77010CE014C8DBD57B0B23BE2699C">
    <w:name w:val="4CE77010CE014C8DBD57B0B23BE2699C"/>
  </w:style>
  <w:style w:type="paragraph" w:customStyle="1" w:styleId="156E648A7D6E469995CC46CDEE15027F">
    <w:name w:val="156E648A7D6E469995CC46CDEE15027F"/>
  </w:style>
  <w:style w:type="paragraph" w:customStyle="1" w:styleId="22C8C2E7F42D482F989A4DD754B3B473">
    <w:name w:val="22C8C2E7F42D482F989A4DD754B3B473"/>
  </w:style>
  <w:style w:type="paragraph" w:customStyle="1" w:styleId="231462B7D11C47719712A3EA164BF4F8">
    <w:name w:val="231462B7D11C47719712A3EA164BF4F8"/>
  </w:style>
  <w:style w:type="paragraph" w:customStyle="1" w:styleId="B46E603D3CBD4C19BC0E76955E8E4684">
    <w:name w:val="B46E603D3CBD4C19BC0E76955E8E4684"/>
  </w:style>
  <w:style w:type="paragraph" w:customStyle="1" w:styleId="1A040E17DE5840E0BB7BA6FCEAB416B0">
    <w:name w:val="1A040E17DE5840E0BB7BA6FCEAB416B0"/>
  </w:style>
  <w:style w:type="paragraph" w:customStyle="1" w:styleId="3238B99B38924A20A7CB9A8F534F9F47">
    <w:name w:val="3238B99B38924A20A7CB9A8F534F9F47"/>
  </w:style>
  <w:style w:type="paragraph" w:customStyle="1" w:styleId="0ACFD66495224A10B72740074CA1745E">
    <w:name w:val="0ACFD66495224A10B72740074CA1745E"/>
  </w:style>
  <w:style w:type="paragraph" w:customStyle="1" w:styleId="CE2FC51EF00540E085F5516C64591197">
    <w:name w:val="CE2FC51EF00540E085F5516C64591197"/>
  </w:style>
  <w:style w:type="paragraph" w:customStyle="1" w:styleId="BD7B5DE3D97C46009098511C3AF97D81">
    <w:name w:val="BD7B5DE3D97C46009098511C3AF97D81"/>
  </w:style>
  <w:style w:type="paragraph" w:customStyle="1" w:styleId="EDD53CE3C60744C8AB5E1007FBB77266">
    <w:name w:val="EDD53CE3C60744C8AB5E1007FBB77266"/>
  </w:style>
  <w:style w:type="paragraph" w:customStyle="1" w:styleId="EE5F6CA9175D4357BEBAD71748583AEB">
    <w:name w:val="EE5F6CA9175D4357BEBAD71748583AEB"/>
  </w:style>
  <w:style w:type="paragraph" w:customStyle="1" w:styleId="F124B104C86E47039D721683A1BDFFEE">
    <w:name w:val="F124B104C86E47039D721683A1BDFFEE"/>
  </w:style>
  <w:style w:type="paragraph" w:customStyle="1" w:styleId="443FA3A3AEBD4741AC31A84DC716572C">
    <w:name w:val="443FA3A3AEBD4741AC31A84DC716572C"/>
  </w:style>
  <w:style w:type="paragraph" w:customStyle="1" w:styleId="179DCBEEC4774E2D835524DDBD6B66EB">
    <w:name w:val="179DCBEEC4774E2D835524DDBD6B66EB"/>
  </w:style>
  <w:style w:type="paragraph" w:customStyle="1" w:styleId="0FC57A9137B342BA917DB3CE89265D16">
    <w:name w:val="0FC57A9137B342BA917DB3CE89265D16"/>
  </w:style>
  <w:style w:type="paragraph" w:customStyle="1" w:styleId="1F17EB299D8B4D3790BE9EFE93D087A6">
    <w:name w:val="1F17EB299D8B4D3790BE9EFE93D087A6"/>
  </w:style>
  <w:style w:type="paragraph" w:customStyle="1" w:styleId="591335AA7BBD4E29AE3469566957E1DD">
    <w:name w:val="591335AA7BBD4E29AE3469566957E1DD"/>
  </w:style>
  <w:style w:type="paragraph" w:customStyle="1" w:styleId="46909527B00B4DEFA220ED21264BCBE4">
    <w:name w:val="46909527B00B4DEFA220ED21264BCBE4"/>
  </w:style>
  <w:style w:type="paragraph" w:customStyle="1" w:styleId="D79FFA4482AC42068E75A87E234374D7">
    <w:name w:val="D79FFA4482AC42068E75A87E234374D7"/>
  </w:style>
  <w:style w:type="paragraph" w:customStyle="1" w:styleId="01752F7B1D314BA788C76A78B7805604">
    <w:name w:val="01752F7B1D314BA788C76A78B7805604"/>
  </w:style>
  <w:style w:type="paragraph" w:customStyle="1" w:styleId="2E56C3DE3318494B919FE522734DF8F5">
    <w:name w:val="2E56C3DE3318494B919FE522734DF8F5"/>
  </w:style>
  <w:style w:type="paragraph" w:customStyle="1" w:styleId="B6AFCD951C634BC3813D3A83A0AC9EF1">
    <w:name w:val="B6AFCD951C634BC3813D3A83A0AC9EF1"/>
  </w:style>
  <w:style w:type="paragraph" w:customStyle="1" w:styleId="EABB2D3B528048F6ACDAB75279299036">
    <w:name w:val="EABB2D3B528048F6ACDAB75279299036"/>
  </w:style>
  <w:style w:type="paragraph" w:customStyle="1" w:styleId="F44E82B1615D47FD841A2801AB6D15C0">
    <w:name w:val="F44E82B1615D47FD841A2801AB6D15C0"/>
  </w:style>
  <w:style w:type="paragraph" w:customStyle="1" w:styleId="96F625BED75F400A8C498B8DC0DA98DF">
    <w:name w:val="96F625BED75F400A8C498B8DC0DA98DF"/>
  </w:style>
  <w:style w:type="paragraph" w:customStyle="1" w:styleId="47AA6A4B05594C41B9D6FF77663785A4">
    <w:name w:val="47AA6A4B05594C41B9D6FF77663785A4"/>
  </w:style>
  <w:style w:type="paragraph" w:customStyle="1" w:styleId="B691F00D42434EC8B42EBDFDA291B4C2">
    <w:name w:val="B691F00D42434EC8B42EBDFDA291B4C2"/>
  </w:style>
  <w:style w:type="paragraph" w:customStyle="1" w:styleId="521D0EB1CDE34F7FB3BBA24F5D6BC785">
    <w:name w:val="521D0EB1CDE34F7FB3BBA24F5D6BC785"/>
  </w:style>
  <w:style w:type="paragraph" w:customStyle="1" w:styleId="4E9C501A4B8B4BCBA93C8CF4A047CD8F">
    <w:name w:val="4E9C501A4B8B4BCBA93C8CF4A047CD8F"/>
  </w:style>
  <w:style w:type="paragraph" w:customStyle="1" w:styleId="0417D5729A3D44FEBE4B7F204AADEA8C">
    <w:name w:val="0417D5729A3D44FEBE4B7F204AADEA8C"/>
  </w:style>
  <w:style w:type="paragraph" w:customStyle="1" w:styleId="00DB7E71061C4ECCAEE6FEE52C2CA348">
    <w:name w:val="00DB7E71061C4ECCAEE6FEE52C2CA348"/>
  </w:style>
  <w:style w:type="paragraph" w:customStyle="1" w:styleId="52541F2A378B4829BF14ADCEC151357D">
    <w:name w:val="52541F2A378B4829BF14ADCEC151357D"/>
  </w:style>
  <w:style w:type="paragraph" w:customStyle="1" w:styleId="AF1FA8399341492BA6040C6DE9A99C36">
    <w:name w:val="AF1FA8399341492BA6040C6DE9A99C36"/>
  </w:style>
  <w:style w:type="paragraph" w:customStyle="1" w:styleId="6FE5FF85C6EC4008A383A134D8438F93">
    <w:name w:val="6FE5FF85C6EC4008A383A134D8438F93"/>
  </w:style>
  <w:style w:type="paragraph" w:customStyle="1" w:styleId="04CC73FFC63045ACB6B01E8B47E45FBB">
    <w:name w:val="04CC73FFC63045ACB6B01E8B47E45FBB"/>
  </w:style>
  <w:style w:type="paragraph" w:customStyle="1" w:styleId="14A200C548CF47C0BEC722A1AC9B474B">
    <w:name w:val="14A200C548CF47C0BEC722A1AC9B474B"/>
  </w:style>
  <w:style w:type="paragraph" w:customStyle="1" w:styleId="165BD8608DA54F76B1A4C4A29C33F3CE">
    <w:name w:val="165BD8608DA54F76B1A4C4A29C33F3CE"/>
  </w:style>
  <w:style w:type="paragraph" w:customStyle="1" w:styleId="D6A2EB6686924FF9B7C9BB4036CC1974">
    <w:name w:val="D6A2EB6686924FF9B7C9BB4036CC1974"/>
  </w:style>
  <w:style w:type="paragraph" w:customStyle="1" w:styleId="36497D9D631E42CEB3AA1F1D4C7BEF71">
    <w:name w:val="36497D9D631E42CEB3AA1F1D4C7BEF71"/>
  </w:style>
  <w:style w:type="paragraph" w:customStyle="1" w:styleId="DF1846B819A04BBFA2DF802CE229AA7B">
    <w:name w:val="DF1846B819A04BBFA2DF802CE229AA7B"/>
  </w:style>
  <w:style w:type="paragraph" w:customStyle="1" w:styleId="53A4BC786B294BA78B2CB9460039AAA6">
    <w:name w:val="53A4BC786B294BA78B2CB9460039AAA6"/>
  </w:style>
  <w:style w:type="paragraph" w:customStyle="1" w:styleId="0885EC2C74BB4680808F1C3F82255040">
    <w:name w:val="0885EC2C74BB4680808F1C3F82255040"/>
  </w:style>
  <w:style w:type="paragraph" w:customStyle="1" w:styleId="8B1B74DFEBF14E58B8B0881A61F76F93">
    <w:name w:val="8B1B74DFEBF14E58B8B0881A61F76F93"/>
  </w:style>
  <w:style w:type="paragraph" w:customStyle="1" w:styleId="5E6AE5FB4FE94C529731F0FF6C6ABF54">
    <w:name w:val="5E6AE5FB4FE94C529731F0FF6C6ABF54"/>
  </w:style>
  <w:style w:type="paragraph" w:customStyle="1" w:styleId="5605436ADD384F6DA9C78B200289158C">
    <w:name w:val="5605436ADD384F6DA9C78B200289158C"/>
  </w:style>
  <w:style w:type="paragraph" w:customStyle="1" w:styleId="49620186EB2D441B9850AAFFC977E1C3">
    <w:name w:val="49620186EB2D441B9850AAFFC977E1C3"/>
  </w:style>
  <w:style w:type="paragraph" w:customStyle="1" w:styleId="70DA595FB14149F1A68D9CE2FA3052D3">
    <w:name w:val="70DA595FB14149F1A68D9CE2FA3052D3"/>
  </w:style>
  <w:style w:type="paragraph" w:customStyle="1" w:styleId="10FD8D87CF6A418DB67D7430E5BD8A44">
    <w:name w:val="10FD8D87CF6A418DB67D7430E5BD8A44"/>
  </w:style>
  <w:style w:type="paragraph" w:customStyle="1" w:styleId="A0D607782E314B409D2F63E990109A97">
    <w:name w:val="A0D607782E314B409D2F63E990109A97"/>
  </w:style>
  <w:style w:type="paragraph" w:customStyle="1" w:styleId="87E7DB45854C4EBCB576ECC288CA5412">
    <w:name w:val="87E7DB45854C4EBCB576ECC288CA5412"/>
  </w:style>
  <w:style w:type="paragraph" w:customStyle="1" w:styleId="F8C26D196EB04886A0EAE40447CA50C7">
    <w:name w:val="F8C26D196EB04886A0EAE40447CA50C7"/>
  </w:style>
  <w:style w:type="paragraph" w:customStyle="1" w:styleId="3895C2E7662D4CF7925928F7387A71B3">
    <w:name w:val="3895C2E7662D4CF7925928F7387A71B3"/>
  </w:style>
  <w:style w:type="paragraph" w:customStyle="1" w:styleId="FDE4930C45EB4BEFA712965DE0AB9B6C">
    <w:name w:val="FDE4930C45EB4BEFA712965DE0AB9B6C"/>
  </w:style>
  <w:style w:type="paragraph" w:customStyle="1" w:styleId="D95D0176C2C64C7F8D71EE973407B0CC">
    <w:name w:val="D95D0176C2C64C7F8D71EE973407B0CC"/>
  </w:style>
  <w:style w:type="paragraph" w:customStyle="1" w:styleId="92178208583346FE8D06CE99632DEF8F">
    <w:name w:val="92178208583346FE8D06CE99632DEF8F"/>
  </w:style>
  <w:style w:type="paragraph" w:customStyle="1" w:styleId="B9D9D3B3A73E4EA3A591A98A47BF3575">
    <w:name w:val="B9D9D3B3A73E4EA3A591A98A47BF3575"/>
  </w:style>
  <w:style w:type="paragraph" w:customStyle="1" w:styleId="A7E77779AD3243D9A8587164D2CBBB15">
    <w:name w:val="A7E77779AD3243D9A8587164D2CBBB15"/>
  </w:style>
  <w:style w:type="paragraph" w:customStyle="1" w:styleId="2749834BF57447C28DE477628E187697">
    <w:name w:val="2749834BF57447C28DE477628E187697"/>
  </w:style>
  <w:style w:type="paragraph" w:customStyle="1" w:styleId="F16EE1D70E8541EA83130E78E8957419">
    <w:name w:val="F16EE1D70E8541EA83130E78E8957419"/>
  </w:style>
  <w:style w:type="paragraph" w:customStyle="1" w:styleId="8147918987624EF9B3E34D231F0B43C2">
    <w:name w:val="8147918987624EF9B3E34D231F0B43C2"/>
  </w:style>
  <w:style w:type="paragraph" w:customStyle="1" w:styleId="EE327E83EFC7454EA37716219ECBA441">
    <w:name w:val="EE327E83EFC7454EA37716219ECBA441"/>
  </w:style>
  <w:style w:type="paragraph" w:customStyle="1" w:styleId="67568CC42609449C9AF61B5C889E7541">
    <w:name w:val="67568CC42609449C9AF61B5C889E7541"/>
  </w:style>
  <w:style w:type="paragraph" w:customStyle="1" w:styleId="8E3361BC7DD94DFB8EB19301414EEBC5">
    <w:name w:val="8E3361BC7DD94DFB8EB19301414EEBC5"/>
  </w:style>
  <w:style w:type="paragraph" w:customStyle="1" w:styleId="E6D1341E37F24AAEA06B8ADD87E02A22">
    <w:name w:val="E6D1341E37F24AAEA06B8ADD87E02A22"/>
  </w:style>
  <w:style w:type="paragraph" w:customStyle="1" w:styleId="663A965D76E04E9CA862C9F6262831CF">
    <w:name w:val="663A965D76E04E9CA862C9F6262831CF"/>
  </w:style>
  <w:style w:type="paragraph" w:customStyle="1" w:styleId="95BEBACFDA76417E83060D40DE18F225">
    <w:name w:val="95BEBACFDA76417E83060D40DE18F225"/>
  </w:style>
  <w:style w:type="paragraph" w:customStyle="1" w:styleId="9C1E78D87D604367A63B1025D6CE8C77">
    <w:name w:val="9C1E78D87D604367A63B1025D6CE8C77"/>
  </w:style>
  <w:style w:type="paragraph" w:customStyle="1" w:styleId="A3893D663A224DF49975E50715899ADB">
    <w:name w:val="A3893D663A224DF49975E50715899ADB"/>
  </w:style>
  <w:style w:type="paragraph" w:customStyle="1" w:styleId="67A0DE9C81D343459ED41CC1A09895A8">
    <w:name w:val="67A0DE9C81D343459ED41CC1A09895A8"/>
  </w:style>
  <w:style w:type="paragraph" w:customStyle="1" w:styleId="ADEB66746EB94C58829BDEE5597D50CC">
    <w:name w:val="ADEB66746EB94C58829BDEE5597D50CC"/>
  </w:style>
  <w:style w:type="paragraph" w:customStyle="1" w:styleId="9A8723B75FCF4F819AD9B5D8D8D5EF06">
    <w:name w:val="9A8723B75FCF4F819AD9B5D8D8D5EF06"/>
  </w:style>
  <w:style w:type="paragraph" w:customStyle="1" w:styleId="79DEA43AE0CE40768D1026F78A9943F7">
    <w:name w:val="79DEA43AE0CE40768D1026F78A9943F7"/>
  </w:style>
  <w:style w:type="paragraph" w:customStyle="1" w:styleId="4DCA003DFAB44E1384570975667910E8">
    <w:name w:val="4DCA003DFAB44E1384570975667910E8"/>
  </w:style>
  <w:style w:type="paragraph" w:customStyle="1" w:styleId="CD4F9307847D4A768B6A2C7A8F4F0041">
    <w:name w:val="CD4F9307847D4A768B6A2C7A8F4F0041"/>
  </w:style>
  <w:style w:type="paragraph" w:customStyle="1" w:styleId="C291EFC6A3984F6E896A189F079E420B">
    <w:name w:val="C291EFC6A3984F6E896A189F079E4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Git20</b:Tag>
    <b:SourceType>InternetSite</b:SourceType>
    <b:Guid>{562D8E49-5D78-4C80-AA9C-A6BEAB96BAD9}</b:Guid>
    <b:Author>
      <b:Author>
        <b:Corporate>Git</b:Corporate>
      </b:Author>
    </b:Author>
    <b:Title>git-commit</b:Title>
    <b:InternetSiteTitle>git</b:InternetSiteTitle>
    <b:Year>2020</b:Year>
    <b:Month>June</b:Month>
    <b:Day>1</b:Day>
    <b:URL>https://git-scm.com/docs/git-commit</b:URL>
    <b:RefOrder>2</b:RefOrder>
  </b:Source>
  <b:Source>
    <b:Tag>Mel19</b:Tag>
    <b:SourceType>InternetSite</b:SourceType>
    <b:Guid>{A1A78F25-E7D1-4BA7-AB1E-0142FA96DCB9}</b:Guid>
    <b:Title>What Is CICD? What’s Important and How to Get It Right</b:Title>
    <b:InternetSiteTitle>Stackify</b:InternetSiteTitle>
    <b:Year>2019</b:Year>
    <b:Month>April</b:Month>
    <b:Day>30</b:Day>
    <b:URL>https://stackify.com/what-is-cicd-whats-important-and-how-to-get-it-right/</b:URL>
    <b:Author>
      <b:Author>
        <b:NameList>
          <b:Person>
            <b:Last>Melendez</b:Last>
            <b:First>Christian</b:Fir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31A22-BAAF-414E-AFF5-12F2B5D6C1C3}">
  <ds:schemaRefs>
    <ds:schemaRef ds:uri="http://schemas.openxmlformats.org/officeDocument/2006/bibliography"/>
  </ds:schemaRefs>
</ds:datastoreItem>
</file>

<file path=customXml/itemProps2.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1210A73A-12AE-40FB-9643-5C7791D7D3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Home business plan</Template>
  <TotalTime>0</TotalTime>
  <Pages>16</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UMGC Capstone</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UMGC Capstone</dc:title>
  <dc:subject>DevSecOps</dc:subject>
  <dc:creator/>
  <cp:keywords/>
  <dc:description/>
  <cp:lastModifiedBy/>
  <cp:revision>1</cp:revision>
  <dcterms:created xsi:type="dcterms:W3CDTF">2020-09-05T19:12:00Z</dcterms:created>
  <dcterms:modified xsi:type="dcterms:W3CDTF">2020-09-27T22:05:00Z</dcterms:modified>
  <cp:contentStatus>Plan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