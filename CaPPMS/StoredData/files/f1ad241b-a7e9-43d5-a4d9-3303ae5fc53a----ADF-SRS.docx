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04B69" w14:textId="118906E5" w:rsidR="003D2740" w:rsidRDefault="000B1531" w:rsidP="003D2740">
      <w:pPr>
        <w:pStyle w:val="GraphicAnchor"/>
      </w:pPr>
      <w:r w:rsidRPr="009C0209">
        <mc:AlternateContent>
          <mc:Choice Requires="wps">
            <w:drawing>
              <wp:anchor distT="0" distB="0" distL="114300" distR="114300" simplePos="0" relativeHeight="251660288" behindDoc="1" locked="0" layoutInCell="1" allowOverlap="1" wp14:anchorId="16BB7819" wp14:editId="30EEC18F">
                <wp:simplePos x="0" y="0"/>
                <wp:positionH relativeFrom="column">
                  <wp:posOffset>-901521</wp:posOffset>
                </wp:positionH>
                <wp:positionV relativeFrom="paragraph">
                  <wp:posOffset>-457200</wp:posOffset>
                </wp:positionV>
                <wp:extent cx="2743200" cy="4172755"/>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43200" cy="4172755"/>
                        </a:xfrm>
                        <a:prstGeom prst="rect">
                          <a:avLst/>
                        </a:prstGeom>
                        <a:gradFill>
                          <a:gsLst>
                            <a:gs pos="0">
                              <a:schemeClr val="accent1"/>
                            </a:gs>
                            <a:gs pos="10000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C4140" id="Rectangle 4" o:spid="_x0000_s1026" alt="&quot;&quot;" style="position:absolute;margin-left:-71pt;margin-top:-36pt;width:3in;height:328.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" fillcolor="#2e308b [3204]" stroked="f" strokeweight="2pt">
                <v:fill color2="#27a3da [3205]" focus="100%" type="gradient"/>
              </v:rect>
            </w:pict>
          </mc:Fallback>
        </mc:AlternateContent>
      </w:r>
    </w:p>
    <w:tbl>
      <w:tblPr>
        <w:tblStyle w:val="TableGrid"/>
        <w:tblW w:w="9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846"/>
        <w:gridCol w:w="1617"/>
        <w:gridCol w:w="3232"/>
      </w:tblGrid>
      <w:tr w:rsidR="000B1531" w14:paraId="1EBC4526" w14:textId="77777777" w:rsidTr="003A22C2">
        <w:trPr>
          <w:trHeight w:val="9547"/>
        </w:trPr>
        <w:tc>
          <w:tcPr>
            <w:tcW w:w="6463" w:type="dxa"/>
            <w:gridSpan w:val="2"/>
            <w:vAlign w:val="bottom"/>
          </w:tcPr>
          <w:p w14:paraId="64C9EBE9" w14:textId="4C7D3449" w:rsidR="000B1531" w:rsidRDefault="000B1531" w:rsidP="000B1531">
            <w:r w:rsidRPr="009C0209">
              <w:rPr>
                <w:noProof/>
              </w:rPr>
              <w:drawing>
                <wp:inline distT="0" distB="0" distL="0" distR="0" wp14:anchorId="2BFE8889" wp14:editId="713D9AD9">
                  <wp:extent cx="3951605" cy="49149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1605" cy="4914900"/>
                          </a:xfrm>
                          <a:prstGeom prst="rect">
                            <a:avLst/>
                          </a:prstGeom>
                        </pic:spPr>
                      </pic:pic>
                    </a:graphicData>
                  </a:graphic>
                </wp:inline>
              </w:drawing>
            </w:r>
          </w:p>
        </w:tc>
        <w:tc>
          <w:tcPr>
            <w:tcW w:w="3232" w:type="dxa"/>
          </w:tcPr>
          <w:p w14:paraId="316C31B9" w14:textId="3C372954" w:rsidR="000B1531" w:rsidRDefault="000B1531" w:rsidP="000B1531">
            <w:pPr>
              <w:jc w:val="center"/>
            </w:pPr>
          </w:p>
        </w:tc>
      </w:tr>
      <w:tr w:rsidR="003D2740" w14:paraId="34C4030B" w14:textId="77777777" w:rsidTr="003A22C2">
        <w:trPr>
          <w:trHeight w:val="2377"/>
        </w:trPr>
        <w:tc>
          <w:tcPr>
            <w:tcW w:w="9695" w:type="dxa"/>
            <w:gridSpan w:val="3"/>
            <w:vAlign w:val="bottom"/>
          </w:tcPr>
          <w:p w14:paraId="4ADA538C" w14:textId="7A4B9FF8" w:rsidR="003D2740" w:rsidRDefault="00FE4B10" w:rsidP="00082103">
            <w:r w:rsidRPr="00FE4B10">
              <w:rPr>
                <w:noProof/>
              </w:rPr>
              <mc:AlternateContent>
                <mc:Choice Requires="wps">
                  <w:drawing>
                    <wp:anchor distT="45720" distB="45720" distL="114300" distR="114300" simplePos="0" relativeHeight="251665408" behindDoc="0" locked="0" layoutInCell="1" allowOverlap="1" wp14:anchorId="508D79F2" wp14:editId="0E541517">
                      <wp:simplePos x="0" y="0"/>
                      <wp:positionH relativeFrom="column">
                        <wp:posOffset>-343535</wp:posOffset>
                      </wp:positionH>
                      <wp:positionV relativeFrom="paragraph">
                        <wp:posOffset>-919480</wp:posOffset>
                      </wp:positionV>
                      <wp:extent cx="6257925" cy="1060450"/>
                      <wp:effectExtent l="0" t="0" r="2857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060450"/>
                              </a:xfrm>
                              <a:prstGeom prst="rect">
                                <a:avLst/>
                              </a:prstGeom>
                              <a:solidFill>
                                <a:srgbClr val="FFFFFF"/>
                              </a:solidFill>
                              <a:ln w="9525">
                                <a:solidFill>
                                  <a:srgbClr val="000000"/>
                                </a:solidFill>
                                <a:miter lim="800000"/>
                                <a:headEnd/>
                                <a:tailEnd/>
                              </a:ln>
                            </wps:spPr>
                            <wps:txbx>
                              <w:txbxContent>
                                <w:p w14:paraId="2F2CC9AA" w14:textId="77777777" w:rsidR="006E7802" w:rsidRPr="005F4DEE" w:rsidRDefault="006E7802" w:rsidP="005F4DEE">
                                  <w:pPr>
                                    <w:jc w:val="center"/>
                                    <w:rPr>
                                      <w:rFonts w:asciiTheme="majorHAnsi" w:hAnsiTheme="majorHAnsi" w:cstheme="majorHAnsi"/>
                                      <w:b/>
                                      <w:bCs/>
                                      <w:color w:val="1C7AA4" w:themeColor="accent2" w:themeShade="BF"/>
                                      <w:sz w:val="52"/>
                                      <w:szCs w:val="52"/>
                                    </w:rPr>
                                  </w:pPr>
                                  <w:r w:rsidRPr="005F4DEE">
                                    <w:rPr>
                                      <w:rFonts w:asciiTheme="majorHAnsi" w:hAnsiTheme="majorHAnsi" w:cstheme="majorHAnsi"/>
                                      <w:b/>
                                      <w:bCs/>
                                      <w:color w:val="1C7AA4" w:themeColor="accent2" w:themeShade="BF"/>
                                      <w:sz w:val="52"/>
                                      <w:szCs w:val="52"/>
                                    </w:rPr>
                                    <w:t>Advance Development Factory</w:t>
                                  </w:r>
                                </w:p>
                                <w:p w14:paraId="13CAF5EA" w14:textId="3898DBBB" w:rsidR="006E7802" w:rsidRPr="005F4DEE" w:rsidRDefault="006E7802" w:rsidP="005F4DEE">
                                  <w:pPr>
                                    <w:jc w:val="center"/>
                                    <w:rPr>
                                      <w:color w:val="7DC7E8" w:themeColor="accent2" w:themeTint="99"/>
                                      <w:sz w:val="48"/>
                                      <w:szCs w:val="48"/>
                                    </w:rPr>
                                  </w:pPr>
                                  <w:r w:rsidRPr="005F4DEE">
                                    <w:rPr>
                                      <w:color w:val="7DC7E8" w:themeColor="accent2" w:themeTint="99"/>
                                      <w:sz w:val="48"/>
                                      <w:szCs w:val="48"/>
                                    </w:rPr>
                                    <w:t>Requirement &amp; Design 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8D79F2" id="_x0000_t202" coordsize="21600,21600" o:spt="202" path="m,l,21600r21600,l21600,xe">
                      <v:stroke joinstyle="miter"/>
                      <v:path gradientshapeok="t" o:connecttype="rect"/>
                    </v:shapetype>
                    <v:shape id="Text Box 2" o:spid="_x0000_s1026" type="#_x0000_t202" style="position:absolute;margin-left:-27.05pt;margin-top:-72.4pt;width:492.75pt;height: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">
                      <v:textbox>
                        <w:txbxContent>
                          <w:p w14:paraId="2F2CC9AA" w14:textId="77777777" w:rsidR="006E7802" w:rsidRPr="005F4DEE" w:rsidRDefault="006E7802" w:rsidP="005F4DEE">
                            <w:pPr>
                              <w:jc w:val="center"/>
                              <w:rPr>
                                <w:rFonts w:asciiTheme="majorHAnsi" w:hAnsiTheme="majorHAnsi" w:cstheme="majorHAnsi"/>
                                <w:b/>
                                <w:bCs/>
                                <w:color w:val="1C7AA4" w:themeColor="accent2" w:themeShade="BF"/>
                                <w:sz w:val="52"/>
                                <w:szCs w:val="52"/>
                              </w:rPr>
                            </w:pPr>
                            <w:r w:rsidRPr="005F4DEE">
                              <w:rPr>
                                <w:rFonts w:asciiTheme="majorHAnsi" w:hAnsiTheme="majorHAnsi" w:cstheme="majorHAnsi"/>
                                <w:b/>
                                <w:bCs/>
                                <w:color w:val="1C7AA4" w:themeColor="accent2" w:themeShade="BF"/>
                                <w:sz w:val="52"/>
                                <w:szCs w:val="52"/>
                              </w:rPr>
                              <w:t>Advance Development Factory</w:t>
                            </w:r>
                          </w:p>
                          <w:p w14:paraId="13CAF5EA" w14:textId="3898DBBB" w:rsidR="006E7802" w:rsidRPr="005F4DEE" w:rsidRDefault="006E7802" w:rsidP="005F4DEE">
                            <w:pPr>
                              <w:jc w:val="center"/>
                              <w:rPr>
                                <w:color w:val="7DC7E8" w:themeColor="accent2" w:themeTint="99"/>
                                <w:sz w:val="48"/>
                                <w:szCs w:val="48"/>
                              </w:rPr>
                            </w:pPr>
                            <w:r w:rsidRPr="005F4DEE">
                              <w:rPr>
                                <w:color w:val="7DC7E8" w:themeColor="accent2" w:themeTint="99"/>
                                <w:sz w:val="48"/>
                                <w:szCs w:val="48"/>
                              </w:rPr>
                              <w:t>Requirement &amp; Design Specification</w:t>
                            </w:r>
                          </w:p>
                        </w:txbxContent>
                      </v:textbox>
                    </v:shape>
                  </w:pict>
                </mc:Fallback>
              </mc:AlternateContent>
            </w:r>
          </w:p>
        </w:tc>
      </w:tr>
      <w:tr w:rsidR="000B1531" w14:paraId="6178CA4A" w14:textId="77777777" w:rsidTr="003A22C2">
        <w:trPr>
          <w:trHeight w:val="1677"/>
        </w:trPr>
        <w:tc>
          <w:tcPr>
            <w:tcW w:w="4846" w:type="dxa"/>
            <w:vAlign w:val="center"/>
          </w:tcPr>
          <w:p w14:paraId="1664B1F8" w14:textId="534A9A31" w:rsidR="000B1531" w:rsidRDefault="000B1531" w:rsidP="00672E24">
            <w:pPr>
              <w:pStyle w:val="Heading3"/>
            </w:pPr>
          </w:p>
        </w:tc>
        <w:tc>
          <w:tcPr>
            <w:tcW w:w="4848" w:type="dxa"/>
            <w:gridSpan w:val="2"/>
            <w:shd w:val="clear" w:color="auto" w:fill="D9D9D9" w:themeFill="background1" w:themeFillShade="D9"/>
          </w:tcPr>
          <w:p w14:paraId="4F1A66DB" w14:textId="77777777" w:rsidR="00FE4B10" w:rsidRDefault="00FE4B10" w:rsidP="00FE4B10">
            <w:pPr>
              <w:pStyle w:val="Heading3"/>
            </w:pPr>
            <w:r>
              <w:t xml:space="preserve">   </w:t>
            </w:r>
          </w:p>
          <w:p w14:paraId="410A5F7F" w14:textId="508FADE5" w:rsidR="00FE4B10" w:rsidRPr="00FE4B10" w:rsidRDefault="00FE4B10" w:rsidP="00082103">
            <w:r w:rsidRPr="00FE4B10">
              <w:t xml:space="preserve">   DevSecOps</w:t>
            </w:r>
          </w:p>
          <w:p w14:paraId="7070284F" w14:textId="63A4458C" w:rsidR="00FE4B10" w:rsidRPr="00FE4B10" w:rsidRDefault="00FE4B10" w:rsidP="00082103">
            <w:r w:rsidRPr="00FE4B10">
              <w:t xml:space="preserve">       V1.0</w:t>
            </w:r>
          </w:p>
          <w:p w14:paraId="24D3BEDF" w14:textId="43D73053" w:rsidR="00FE4B10" w:rsidRPr="00FE4B10" w:rsidRDefault="00FE4B10" w:rsidP="00082103">
            <w:r w:rsidRPr="00FE4B10">
              <w:t xml:space="preserve">       UMGC Capstone </w:t>
            </w:r>
          </w:p>
          <w:p w14:paraId="300C4326" w14:textId="77777777" w:rsidR="000B1531" w:rsidRDefault="000B1531"/>
        </w:tc>
      </w:tr>
    </w:tbl>
    <w:p w14:paraId="6FC8E2F5" w14:textId="77777777" w:rsidR="000B1531" w:rsidRDefault="000B1531"/>
    <w:tbl>
      <w:tblPr>
        <w:tblStyle w:val="TableGrid"/>
        <w:tblW w:w="40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7582"/>
      </w:tblGrid>
      <w:tr w:rsidR="009849F5" w14:paraId="0C244F8F" w14:textId="77777777" w:rsidTr="00F25635">
        <w:trPr>
          <w:trHeight w:val="806"/>
        </w:trPr>
        <w:tc>
          <w:tcPr>
            <w:tcW w:w="7581" w:type="dxa"/>
          </w:tcPr>
          <w:p w14:paraId="08B7BEED" w14:textId="77777777" w:rsidR="009849F5" w:rsidRPr="009C0209" w:rsidRDefault="00B44DA6">
            <w:r w:rsidRPr="009C0209">
              <w:rPr>
                <w:noProof/>
              </w:rPr>
              <w:lastRenderedPageBreak/>
              <mc:AlternateContent>
                <mc:Choice Requires="wps">
                  <w:drawing>
                    <wp:anchor distT="0" distB="0" distL="114300" distR="114300" simplePos="0" relativeHeight="251662336" behindDoc="1" locked="0" layoutInCell="1" allowOverlap="1" wp14:anchorId="6B36733D" wp14:editId="0B25701F">
                      <wp:simplePos x="0" y="0"/>
                      <wp:positionH relativeFrom="column">
                        <wp:posOffset>3678865</wp:posOffset>
                      </wp:positionH>
                      <wp:positionV relativeFrom="paragraph">
                        <wp:posOffset>346149</wp:posOffset>
                      </wp:positionV>
                      <wp:extent cx="1352281" cy="7899991"/>
                      <wp:effectExtent l="0" t="0" r="635" b="635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52281" cy="7899991"/>
                              </a:xfrm>
                              <a:prstGeom prst="rect">
                                <a:avLst/>
                              </a:prstGeom>
                              <a:gradFill>
                                <a:gsLst>
                                  <a:gs pos="0">
                                    <a:schemeClr val="accent1">
                                      <a:alpha val="30000"/>
                                    </a:schemeClr>
                                  </a:gs>
                                  <a:gs pos="10000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321B7" id="Rectangle 7" o:spid="_x0000_s1026" alt="&quot;&quot;" style="position:absolute;margin-left:289.65pt;margin-top:27.25pt;width:106.5pt;height:622.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" fillcolor="#2e308b [3204]" stroked="f" strokeweight="2pt">
                      <v:fill opacity="19660f" color2="#27a3da [3205]" focus="100%" type="gradient"/>
                    </v:rect>
                  </w:pict>
                </mc:Fallback>
              </mc:AlternateContent>
            </w:r>
          </w:p>
        </w:tc>
      </w:tr>
      <w:tr w:rsidR="009849F5" w14:paraId="516EB20D" w14:textId="77777777" w:rsidTr="00F25635">
        <w:trPr>
          <w:trHeight w:val="1778"/>
        </w:trPr>
        <w:tc>
          <w:tcPr>
            <w:tcW w:w="7581" w:type="dxa"/>
          </w:tcPr>
          <w:sdt>
            <w:sdtPr>
              <w:rPr>
                <w:rFonts w:asciiTheme="minorHAnsi" w:eastAsiaTheme="minorHAnsi" w:hAnsiTheme="minorHAnsi" w:cstheme="minorBidi"/>
                <w:color w:val="auto"/>
                <w:sz w:val="28"/>
                <w:szCs w:val="24"/>
              </w:rPr>
              <w:id w:val="1706750998"/>
              <w:docPartObj>
                <w:docPartGallery w:val="Table of Contents"/>
                <w:docPartUnique/>
              </w:docPartObj>
            </w:sdtPr>
            <w:sdtEndPr>
              <w:rPr>
                <w:b/>
                <w:bCs/>
                <w:noProof/>
              </w:rPr>
            </w:sdtEndPr>
            <w:sdtContent>
              <w:p w14:paraId="68759DBF" w14:textId="7E237F75" w:rsidR="00082103" w:rsidRDefault="00082103">
                <w:pPr>
                  <w:pStyle w:val="TOCHeading"/>
                </w:pPr>
                <w:r>
                  <w:t>Table of Contents</w:t>
                </w:r>
              </w:p>
              <w:p w14:paraId="13066B08" w14:textId="4B0D9C6C" w:rsidR="00094450" w:rsidRPr="00094450" w:rsidRDefault="00082103">
                <w:pPr>
                  <w:pStyle w:val="TOC1"/>
                  <w:tabs>
                    <w:tab w:val="right" w:leader="dot" w:pos="9350"/>
                  </w:tabs>
                  <w:rPr>
                    <w:rFonts w:eastAsiaTheme="minorEastAsia"/>
                    <w:noProof/>
                    <w:sz w:val="18"/>
                    <w:szCs w:val="18"/>
                  </w:rPr>
                </w:pPr>
                <w:r w:rsidRPr="00B40661">
                  <w:rPr>
                    <w:sz w:val="14"/>
                    <w:szCs w:val="12"/>
                  </w:rPr>
                  <w:fldChar w:fldCharType="begin"/>
                </w:r>
                <w:r w:rsidRPr="00B40661">
                  <w:rPr>
                    <w:sz w:val="14"/>
                    <w:szCs w:val="12"/>
                  </w:rPr>
                  <w:instrText xml:space="preserve"> TOC \o "1-3" \h \z \u </w:instrText>
                </w:r>
                <w:r w:rsidRPr="00B40661">
                  <w:rPr>
                    <w:sz w:val="14"/>
                    <w:szCs w:val="12"/>
                  </w:rPr>
                  <w:fldChar w:fldCharType="separate"/>
                </w:r>
                <w:hyperlink w:anchor="_Toc51324756" w:history="1">
                  <w:r w:rsidR="00094450" w:rsidRPr="00094450">
                    <w:rPr>
                      <w:rStyle w:val="Hyperlink"/>
                      <w:noProof/>
                      <w:sz w:val="22"/>
                      <w:szCs w:val="20"/>
                    </w:rPr>
                    <w:t>Introduction</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_Toc51324756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4</w:t>
                  </w:r>
                  <w:r w:rsidR="00094450" w:rsidRPr="00094450">
                    <w:rPr>
                      <w:noProof/>
                      <w:webHidden/>
                      <w:sz w:val="22"/>
                      <w:szCs w:val="20"/>
                    </w:rPr>
                    <w:fldChar w:fldCharType="end"/>
                  </w:r>
                </w:hyperlink>
              </w:p>
              <w:p w14:paraId="7844CF45" w14:textId="2441F156" w:rsidR="00094450" w:rsidRPr="00094450" w:rsidRDefault="009A1577">
                <w:pPr>
                  <w:pStyle w:val="TOC2"/>
                  <w:tabs>
                    <w:tab w:val="right" w:leader="dot" w:pos="9350"/>
                  </w:tabs>
                  <w:rPr>
                    <w:rFonts w:eastAsiaTheme="minorEastAsia"/>
                    <w:noProof/>
                    <w:sz w:val="18"/>
                    <w:szCs w:val="18"/>
                  </w:rPr>
                </w:pPr>
                <w:hyperlink w:anchor="_Toc51324757" w:history="1">
                  <w:r w:rsidR="00094450" w:rsidRPr="00094450">
                    <w:rPr>
                      <w:rStyle w:val="Hyperlink"/>
                      <w:noProof/>
                      <w:sz w:val="22"/>
                      <w:szCs w:val="20"/>
                    </w:rPr>
                    <w:t>Document Conventions</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_Toc51324757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4</w:t>
                  </w:r>
                  <w:r w:rsidR="00094450" w:rsidRPr="00094450">
                    <w:rPr>
                      <w:noProof/>
                      <w:webHidden/>
                      <w:sz w:val="22"/>
                      <w:szCs w:val="20"/>
                    </w:rPr>
                    <w:fldChar w:fldCharType="end"/>
                  </w:r>
                </w:hyperlink>
              </w:p>
              <w:p w14:paraId="02D08135" w14:textId="6BBBDE61" w:rsidR="00094450" w:rsidRPr="00094450" w:rsidRDefault="009A1577">
                <w:pPr>
                  <w:pStyle w:val="TOC2"/>
                  <w:tabs>
                    <w:tab w:val="right" w:leader="dot" w:pos="9350"/>
                  </w:tabs>
                  <w:rPr>
                    <w:rFonts w:eastAsiaTheme="minorEastAsia"/>
                    <w:noProof/>
                    <w:sz w:val="18"/>
                    <w:szCs w:val="18"/>
                  </w:rPr>
                </w:pPr>
                <w:hyperlink w:anchor="_Toc51324758" w:history="1">
                  <w:r w:rsidR="00094450" w:rsidRPr="00094450">
                    <w:rPr>
                      <w:rStyle w:val="Hyperlink"/>
                      <w:noProof/>
                      <w:sz w:val="22"/>
                      <w:szCs w:val="20"/>
                    </w:rPr>
                    <w:t>Intended Audience</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_Toc51324758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4</w:t>
                  </w:r>
                  <w:r w:rsidR="00094450" w:rsidRPr="00094450">
                    <w:rPr>
                      <w:noProof/>
                      <w:webHidden/>
                      <w:sz w:val="22"/>
                      <w:szCs w:val="20"/>
                    </w:rPr>
                    <w:fldChar w:fldCharType="end"/>
                  </w:r>
                </w:hyperlink>
              </w:p>
              <w:p w14:paraId="13F97A8A" w14:textId="083BDF60" w:rsidR="00094450" w:rsidRPr="00094450" w:rsidRDefault="009A1577">
                <w:pPr>
                  <w:pStyle w:val="TOC2"/>
                  <w:tabs>
                    <w:tab w:val="right" w:leader="dot" w:pos="9350"/>
                  </w:tabs>
                  <w:rPr>
                    <w:rFonts w:eastAsiaTheme="minorEastAsia"/>
                    <w:noProof/>
                    <w:sz w:val="18"/>
                    <w:szCs w:val="18"/>
                  </w:rPr>
                </w:pPr>
                <w:hyperlink w:anchor="_Toc51324759" w:history="1">
                  <w:r w:rsidR="00094450" w:rsidRPr="00094450">
                    <w:rPr>
                      <w:rStyle w:val="Hyperlink"/>
                      <w:noProof/>
                      <w:sz w:val="22"/>
                      <w:szCs w:val="20"/>
                    </w:rPr>
                    <w:t>Definitions, Acronyms, &amp; Abbreviations</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_Toc51324759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5</w:t>
                  </w:r>
                  <w:r w:rsidR="00094450" w:rsidRPr="00094450">
                    <w:rPr>
                      <w:noProof/>
                      <w:webHidden/>
                      <w:sz w:val="22"/>
                      <w:szCs w:val="20"/>
                    </w:rPr>
                    <w:fldChar w:fldCharType="end"/>
                  </w:r>
                </w:hyperlink>
              </w:p>
              <w:p w14:paraId="64DEC105" w14:textId="089D27A0" w:rsidR="00094450" w:rsidRPr="00094450" w:rsidRDefault="009A1577">
                <w:pPr>
                  <w:pStyle w:val="TOC2"/>
                  <w:tabs>
                    <w:tab w:val="right" w:leader="dot" w:pos="9350"/>
                  </w:tabs>
                  <w:rPr>
                    <w:rFonts w:eastAsiaTheme="minorEastAsia"/>
                    <w:noProof/>
                    <w:sz w:val="18"/>
                    <w:szCs w:val="18"/>
                  </w:rPr>
                </w:pPr>
                <w:hyperlink w:anchor="_Toc51324760" w:history="1">
                  <w:r w:rsidR="00094450" w:rsidRPr="00094450">
                    <w:rPr>
                      <w:rStyle w:val="Hyperlink"/>
                      <w:noProof/>
                      <w:sz w:val="22"/>
                      <w:szCs w:val="20"/>
                    </w:rPr>
                    <w:t>Scope</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_Toc51324760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5</w:t>
                  </w:r>
                  <w:r w:rsidR="00094450" w:rsidRPr="00094450">
                    <w:rPr>
                      <w:noProof/>
                      <w:webHidden/>
                      <w:sz w:val="22"/>
                      <w:szCs w:val="20"/>
                    </w:rPr>
                    <w:fldChar w:fldCharType="end"/>
                  </w:r>
                </w:hyperlink>
              </w:p>
              <w:p w14:paraId="509FD932" w14:textId="4E6B3A17" w:rsidR="00094450" w:rsidRPr="00094450" w:rsidRDefault="009A1577">
                <w:pPr>
                  <w:pStyle w:val="TOC1"/>
                  <w:tabs>
                    <w:tab w:val="right" w:leader="dot" w:pos="9350"/>
                  </w:tabs>
                  <w:rPr>
                    <w:rFonts w:eastAsiaTheme="minorEastAsia"/>
                    <w:noProof/>
                    <w:sz w:val="18"/>
                    <w:szCs w:val="18"/>
                  </w:rPr>
                </w:pPr>
                <w:hyperlink w:anchor="_Toc51324761" w:history="1">
                  <w:r w:rsidR="00094450" w:rsidRPr="00094450">
                    <w:rPr>
                      <w:rStyle w:val="Hyperlink"/>
                      <w:noProof/>
                      <w:sz w:val="22"/>
                      <w:szCs w:val="20"/>
                    </w:rPr>
                    <w:t>Overall Description</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_Toc51324761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5</w:t>
                  </w:r>
                  <w:r w:rsidR="00094450" w:rsidRPr="00094450">
                    <w:rPr>
                      <w:noProof/>
                      <w:webHidden/>
                      <w:sz w:val="22"/>
                      <w:szCs w:val="20"/>
                    </w:rPr>
                    <w:fldChar w:fldCharType="end"/>
                  </w:r>
                </w:hyperlink>
              </w:p>
              <w:p w14:paraId="1F5C4116" w14:textId="6B8C45F4" w:rsidR="00094450" w:rsidRPr="00094450" w:rsidRDefault="009A1577">
                <w:pPr>
                  <w:pStyle w:val="TOC2"/>
                  <w:tabs>
                    <w:tab w:val="right" w:leader="dot" w:pos="9350"/>
                  </w:tabs>
                  <w:rPr>
                    <w:rFonts w:eastAsiaTheme="minorEastAsia"/>
                    <w:noProof/>
                    <w:sz w:val="18"/>
                    <w:szCs w:val="18"/>
                  </w:rPr>
                </w:pPr>
                <w:hyperlink w:anchor="_Toc51324762" w:history="1">
                  <w:r w:rsidR="00094450" w:rsidRPr="00094450">
                    <w:rPr>
                      <w:rStyle w:val="Hyperlink"/>
                      <w:noProof/>
                      <w:sz w:val="22"/>
                      <w:szCs w:val="20"/>
                    </w:rPr>
                    <w:t>Product Perspective &amp; Concept</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_Toc51324762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5</w:t>
                  </w:r>
                  <w:r w:rsidR="00094450" w:rsidRPr="00094450">
                    <w:rPr>
                      <w:noProof/>
                      <w:webHidden/>
                      <w:sz w:val="22"/>
                      <w:szCs w:val="20"/>
                    </w:rPr>
                    <w:fldChar w:fldCharType="end"/>
                  </w:r>
                </w:hyperlink>
              </w:p>
              <w:p w14:paraId="3139AE61" w14:textId="023AC7DE" w:rsidR="00094450" w:rsidRPr="00094450" w:rsidRDefault="009A1577">
                <w:pPr>
                  <w:pStyle w:val="TOC2"/>
                  <w:tabs>
                    <w:tab w:val="right" w:leader="dot" w:pos="9350"/>
                  </w:tabs>
                  <w:rPr>
                    <w:rFonts w:eastAsiaTheme="minorEastAsia"/>
                    <w:noProof/>
                    <w:sz w:val="18"/>
                    <w:szCs w:val="18"/>
                  </w:rPr>
                </w:pPr>
                <w:hyperlink w:anchor="_Toc51324763" w:history="1">
                  <w:r w:rsidR="00094450" w:rsidRPr="00094450">
                    <w:rPr>
                      <w:rStyle w:val="Hyperlink"/>
                      <w:noProof/>
                      <w:sz w:val="22"/>
                      <w:szCs w:val="20"/>
                    </w:rPr>
                    <w:t>Product Features</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_Toc51324763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5</w:t>
                  </w:r>
                  <w:r w:rsidR="00094450" w:rsidRPr="00094450">
                    <w:rPr>
                      <w:noProof/>
                      <w:webHidden/>
                      <w:sz w:val="22"/>
                      <w:szCs w:val="20"/>
                    </w:rPr>
                    <w:fldChar w:fldCharType="end"/>
                  </w:r>
                </w:hyperlink>
              </w:p>
              <w:p w14:paraId="0CE37A5C" w14:textId="5B3C0140" w:rsidR="00094450" w:rsidRPr="00094450" w:rsidRDefault="009A1577">
                <w:pPr>
                  <w:pStyle w:val="TOC2"/>
                  <w:tabs>
                    <w:tab w:val="right" w:leader="dot" w:pos="9350"/>
                  </w:tabs>
                  <w:rPr>
                    <w:rFonts w:eastAsiaTheme="minorEastAsia"/>
                    <w:noProof/>
                    <w:sz w:val="18"/>
                    <w:szCs w:val="18"/>
                  </w:rPr>
                </w:pPr>
                <w:hyperlink w:anchor="_Toc51324764" w:history="1">
                  <w:r w:rsidR="00094450" w:rsidRPr="00094450">
                    <w:rPr>
                      <w:rStyle w:val="Hyperlink"/>
                      <w:noProof/>
                      <w:sz w:val="22"/>
                      <w:szCs w:val="20"/>
                    </w:rPr>
                    <w:t>User Classes &amp; Characteristics</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_Toc51324764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6</w:t>
                  </w:r>
                  <w:r w:rsidR="00094450" w:rsidRPr="00094450">
                    <w:rPr>
                      <w:noProof/>
                      <w:webHidden/>
                      <w:sz w:val="22"/>
                      <w:szCs w:val="20"/>
                    </w:rPr>
                    <w:fldChar w:fldCharType="end"/>
                  </w:r>
                </w:hyperlink>
              </w:p>
              <w:p w14:paraId="0DD9DAF7" w14:textId="7E7AF224" w:rsidR="00094450" w:rsidRPr="00094450" w:rsidRDefault="009A1577">
                <w:pPr>
                  <w:pStyle w:val="TOC2"/>
                  <w:tabs>
                    <w:tab w:val="right" w:leader="dot" w:pos="9350"/>
                  </w:tabs>
                  <w:rPr>
                    <w:rFonts w:eastAsiaTheme="minorEastAsia"/>
                    <w:noProof/>
                    <w:sz w:val="18"/>
                    <w:szCs w:val="18"/>
                  </w:rPr>
                </w:pPr>
                <w:hyperlink w:anchor="_Toc51324765" w:history="1">
                  <w:r w:rsidR="00094450" w:rsidRPr="00094450">
                    <w:rPr>
                      <w:rStyle w:val="Hyperlink"/>
                      <w:noProof/>
                      <w:sz w:val="22"/>
                      <w:szCs w:val="20"/>
                    </w:rPr>
                    <w:t>Operating Environment</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_Toc51324765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6</w:t>
                  </w:r>
                  <w:r w:rsidR="00094450" w:rsidRPr="00094450">
                    <w:rPr>
                      <w:noProof/>
                      <w:webHidden/>
                      <w:sz w:val="22"/>
                      <w:szCs w:val="20"/>
                    </w:rPr>
                    <w:fldChar w:fldCharType="end"/>
                  </w:r>
                </w:hyperlink>
              </w:p>
              <w:p w14:paraId="79B1EA67" w14:textId="021E6D5A" w:rsidR="00094450" w:rsidRPr="00094450" w:rsidRDefault="009A1577">
                <w:pPr>
                  <w:pStyle w:val="TOC2"/>
                  <w:tabs>
                    <w:tab w:val="right" w:leader="dot" w:pos="9350"/>
                  </w:tabs>
                  <w:rPr>
                    <w:rFonts w:eastAsiaTheme="minorEastAsia"/>
                    <w:noProof/>
                    <w:sz w:val="18"/>
                    <w:szCs w:val="18"/>
                  </w:rPr>
                </w:pPr>
                <w:hyperlink w:anchor="_Toc51324766" w:history="1">
                  <w:r w:rsidR="00094450" w:rsidRPr="00094450">
                    <w:rPr>
                      <w:rStyle w:val="Hyperlink"/>
                      <w:noProof/>
                      <w:sz w:val="22"/>
                      <w:szCs w:val="20"/>
                    </w:rPr>
                    <w:t>Design and Implementation Constraints</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_Toc51324766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6</w:t>
                  </w:r>
                  <w:r w:rsidR="00094450" w:rsidRPr="00094450">
                    <w:rPr>
                      <w:noProof/>
                      <w:webHidden/>
                      <w:sz w:val="22"/>
                      <w:szCs w:val="20"/>
                    </w:rPr>
                    <w:fldChar w:fldCharType="end"/>
                  </w:r>
                </w:hyperlink>
              </w:p>
              <w:p w14:paraId="397A65DB" w14:textId="1D5A67B0" w:rsidR="00094450" w:rsidRPr="00094450" w:rsidRDefault="009A1577">
                <w:pPr>
                  <w:pStyle w:val="TOC2"/>
                  <w:tabs>
                    <w:tab w:val="right" w:leader="dot" w:pos="9350"/>
                  </w:tabs>
                  <w:rPr>
                    <w:rFonts w:eastAsiaTheme="minorEastAsia"/>
                    <w:noProof/>
                    <w:sz w:val="18"/>
                    <w:szCs w:val="18"/>
                  </w:rPr>
                </w:pPr>
                <w:hyperlink w:anchor="_Toc51324767" w:history="1">
                  <w:r w:rsidR="00094450" w:rsidRPr="00094450">
                    <w:rPr>
                      <w:rStyle w:val="Hyperlink"/>
                      <w:noProof/>
                      <w:sz w:val="22"/>
                      <w:szCs w:val="20"/>
                    </w:rPr>
                    <w:t>Assumptions and Dependencies</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_Toc51324767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7</w:t>
                  </w:r>
                  <w:r w:rsidR="00094450" w:rsidRPr="00094450">
                    <w:rPr>
                      <w:noProof/>
                      <w:webHidden/>
                      <w:sz w:val="22"/>
                      <w:szCs w:val="20"/>
                    </w:rPr>
                    <w:fldChar w:fldCharType="end"/>
                  </w:r>
                </w:hyperlink>
              </w:p>
              <w:p w14:paraId="27A266E4" w14:textId="579DAD1C" w:rsidR="00094450" w:rsidRPr="00094450" w:rsidRDefault="009A1577">
                <w:pPr>
                  <w:pStyle w:val="TOC1"/>
                  <w:tabs>
                    <w:tab w:val="right" w:leader="dot" w:pos="9350"/>
                  </w:tabs>
                  <w:rPr>
                    <w:rFonts w:eastAsiaTheme="minorEastAsia"/>
                    <w:noProof/>
                    <w:sz w:val="18"/>
                    <w:szCs w:val="18"/>
                  </w:rPr>
                </w:pPr>
                <w:hyperlink w:anchor="_Toc51324768" w:history="1">
                  <w:r w:rsidR="00094450" w:rsidRPr="00094450">
                    <w:rPr>
                      <w:rStyle w:val="Hyperlink"/>
                      <w:noProof/>
                      <w:sz w:val="22"/>
                      <w:szCs w:val="20"/>
                    </w:rPr>
                    <w:t>System Features</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_Toc51324768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7</w:t>
                  </w:r>
                  <w:r w:rsidR="00094450" w:rsidRPr="00094450">
                    <w:rPr>
                      <w:noProof/>
                      <w:webHidden/>
                      <w:sz w:val="22"/>
                      <w:szCs w:val="20"/>
                    </w:rPr>
                    <w:fldChar w:fldCharType="end"/>
                  </w:r>
                </w:hyperlink>
              </w:p>
              <w:p w14:paraId="1C51F4A0" w14:textId="02D27865" w:rsidR="00094450" w:rsidRPr="00094450" w:rsidRDefault="009A1577">
                <w:pPr>
                  <w:pStyle w:val="TOC3"/>
                  <w:tabs>
                    <w:tab w:val="left" w:pos="1100"/>
                    <w:tab w:val="right" w:leader="dot" w:pos="9350"/>
                  </w:tabs>
                  <w:rPr>
                    <w:rFonts w:eastAsiaTheme="minorEastAsia"/>
                    <w:noProof/>
                    <w:sz w:val="18"/>
                    <w:szCs w:val="18"/>
                  </w:rPr>
                </w:pPr>
                <w:hyperlink w:anchor="_Toc51324769" w:history="1">
                  <w:r w:rsidR="00094450" w:rsidRPr="00094450">
                    <w:rPr>
                      <w:rStyle w:val="Hyperlink"/>
                      <w:noProof/>
                      <w:sz w:val="22"/>
                      <w:szCs w:val="20"/>
                    </w:rPr>
                    <w:t>1)</w:t>
                  </w:r>
                  <w:r w:rsidR="00094450" w:rsidRPr="00094450">
                    <w:rPr>
                      <w:rFonts w:eastAsiaTheme="minorEastAsia"/>
                      <w:noProof/>
                      <w:sz w:val="18"/>
                      <w:szCs w:val="18"/>
                    </w:rPr>
                    <w:tab/>
                  </w:r>
                  <w:r w:rsidR="00094450" w:rsidRPr="00094450">
                    <w:rPr>
                      <w:rStyle w:val="Hyperlink"/>
                      <w:noProof/>
                      <w:sz w:val="22"/>
                      <w:szCs w:val="20"/>
                    </w:rPr>
                    <w:t>Feature: Isolated Operating Environment</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_Toc51324769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7</w:t>
                  </w:r>
                  <w:r w:rsidR="00094450" w:rsidRPr="00094450">
                    <w:rPr>
                      <w:noProof/>
                      <w:webHidden/>
                      <w:sz w:val="22"/>
                      <w:szCs w:val="20"/>
                    </w:rPr>
                    <w:fldChar w:fldCharType="end"/>
                  </w:r>
                </w:hyperlink>
              </w:p>
              <w:p w14:paraId="0F224FA8" w14:textId="100CB25D" w:rsidR="00094450" w:rsidRPr="00094450" w:rsidRDefault="009A1577">
                <w:pPr>
                  <w:pStyle w:val="TOC3"/>
                  <w:tabs>
                    <w:tab w:val="left" w:pos="1100"/>
                    <w:tab w:val="right" w:leader="dot" w:pos="9350"/>
                  </w:tabs>
                  <w:rPr>
                    <w:rFonts w:eastAsiaTheme="minorEastAsia"/>
                    <w:noProof/>
                    <w:sz w:val="18"/>
                    <w:szCs w:val="18"/>
                  </w:rPr>
                </w:pPr>
                <w:hyperlink w:anchor="_Toc51324770" w:history="1">
                  <w:r w:rsidR="00094450" w:rsidRPr="00094450">
                    <w:rPr>
                      <w:rStyle w:val="Hyperlink"/>
                      <w:noProof/>
                      <w:sz w:val="22"/>
                      <w:szCs w:val="20"/>
                    </w:rPr>
                    <w:t>2)</w:t>
                  </w:r>
                  <w:r w:rsidR="00094450" w:rsidRPr="00094450">
                    <w:rPr>
                      <w:rFonts w:eastAsiaTheme="minorEastAsia"/>
                      <w:noProof/>
                      <w:sz w:val="18"/>
                      <w:szCs w:val="18"/>
                    </w:rPr>
                    <w:tab/>
                  </w:r>
                  <w:r w:rsidR="00094450" w:rsidRPr="00094450">
                    <w:rPr>
                      <w:rStyle w:val="Hyperlink"/>
                      <w:noProof/>
                      <w:sz w:val="22"/>
                      <w:szCs w:val="20"/>
                    </w:rPr>
                    <w:t>Feature: Application Build</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_Toc51324770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7</w:t>
                  </w:r>
                  <w:r w:rsidR="00094450" w:rsidRPr="00094450">
                    <w:rPr>
                      <w:noProof/>
                      <w:webHidden/>
                      <w:sz w:val="22"/>
                      <w:szCs w:val="20"/>
                    </w:rPr>
                    <w:fldChar w:fldCharType="end"/>
                  </w:r>
                </w:hyperlink>
              </w:p>
              <w:p w14:paraId="325695FB" w14:textId="0F52DE7F" w:rsidR="00094450" w:rsidRPr="00094450" w:rsidRDefault="009A1577">
                <w:pPr>
                  <w:pStyle w:val="TOC3"/>
                  <w:tabs>
                    <w:tab w:val="left" w:pos="1100"/>
                    <w:tab w:val="right" w:leader="dot" w:pos="9350"/>
                  </w:tabs>
                  <w:rPr>
                    <w:rFonts w:eastAsiaTheme="minorEastAsia"/>
                    <w:noProof/>
                    <w:sz w:val="18"/>
                    <w:szCs w:val="18"/>
                  </w:rPr>
                </w:pPr>
                <w:hyperlink w:anchor="_Toc51324771" w:history="1">
                  <w:r w:rsidR="00094450" w:rsidRPr="00094450">
                    <w:rPr>
                      <w:rStyle w:val="Hyperlink"/>
                      <w:noProof/>
                      <w:sz w:val="22"/>
                      <w:szCs w:val="20"/>
                    </w:rPr>
                    <w:t>3)</w:t>
                  </w:r>
                  <w:r w:rsidR="00094450" w:rsidRPr="00094450">
                    <w:rPr>
                      <w:rFonts w:eastAsiaTheme="minorEastAsia"/>
                      <w:noProof/>
                      <w:sz w:val="18"/>
                      <w:szCs w:val="18"/>
                    </w:rPr>
                    <w:tab/>
                  </w:r>
                  <w:r w:rsidR="00094450" w:rsidRPr="00094450">
                    <w:rPr>
                      <w:rStyle w:val="Hyperlink"/>
                      <w:noProof/>
                      <w:sz w:val="22"/>
                      <w:szCs w:val="20"/>
                    </w:rPr>
                    <w:t>Feature: Application Test</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_Toc51324771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8</w:t>
                  </w:r>
                  <w:r w:rsidR="00094450" w:rsidRPr="00094450">
                    <w:rPr>
                      <w:noProof/>
                      <w:webHidden/>
                      <w:sz w:val="22"/>
                      <w:szCs w:val="20"/>
                    </w:rPr>
                    <w:fldChar w:fldCharType="end"/>
                  </w:r>
                </w:hyperlink>
              </w:p>
              <w:p w14:paraId="3EC48FA2" w14:textId="264C8F20" w:rsidR="00094450" w:rsidRPr="00094450" w:rsidRDefault="009A1577">
                <w:pPr>
                  <w:pStyle w:val="TOC3"/>
                  <w:tabs>
                    <w:tab w:val="left" w:pos="1100"/>
                    <w:tab w:val="right" w:leader="dot" w:pos="9350"/>
                  </w:tabs>
                  <w:rPr>
                    <w:rFonts w:eastAsiaTheme="minorEastAsia"/>
                    <w:noProof/>
                    <w:sz w:val="18"/>
                    <w:szCs w:val="18"/>
                  </w:rPr>
                </w:pPr>
                <w:hyperlink w:anchor="_Toc51324772" w:history="1">
                  <w:r w:rsidR="00094450" w:rsidRPr="00094450">
                    <w:rPr>
                      <w:rStyle w:val="Hyperlink"/>
                      <w:noProof/>
                      <w:sz w:val="22"/>
                      <w:szCs w:val="20"/>
                    </w:rPr>
                    <w:t>4)</w:t>
                  </w:r>
                  <w:r w:rsidR="00094450" w:rsidRPr="00094450">
                    <w:rPr>
                      <w:rFonts w:eastAsiaTheme="minorEastAsia"/>
                      <w:noProof/>
                      <w:sz w:val="18"/>
                      <w:szCs w:val="18"/>
                    </w:rPr>
                    <w:tab/>
                  </w:r>
                  <w:r w:rsidR="00094450" w:rsidRPr="00094450">
                    <w:rPr>
                      <w:rStyle w:val="Hyperlink"/>
                      <w:noProof/>
                      <w:sz w:val="22"/>
                      <w:szCs w:val="20"/>
                    </w:rPr>
                    <w:t>Feature: Application Deployment</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_Toc51324772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8</w:t>
                  </w:r>
                  <w:r w:rsidR="00094450" w:rsidRPr="00094450">
                    <w:rPr>
                      <w:noProof/>
                      <w:webHidden/>
                      <w:sz w:val="22"/>
                      <w:szCs w:val="20"/>
                    </w:rPr>
                    <w:fldChar w:fldCharType="end"/>
                  </w:r>
                </w:hyperlink>
              </w:p>
              <w:p w14:paraId="15C6FE57" w14:textId="2025F281" w:rsidR="00094450" w:rsidRPr="00094450" w:rsidRDefault="009A1577">
                <w:pPr>
                  <w:pStyle w:val="TOC1"/>
                  <w:tabs>
                    <w:tab w:val="right" w:leader="dot" w:pos="9350"/>
                  </w:tabs>
                  <w:rPr>
                    <w:rFonts w:eastAsiaTheme="minorEastAsia"/>
                    <w:noProof/>
                    <w:sz w:val="18"/>
                    <w:szCs w:val="18"/>
                  </w:rPr>
                </w:pPr>
                <w:hyperlink w:anchor="_Toc51324773" w:history="1">
                  <w:r w:rsidR="00094450" w:rsidRPr="00094450">
                    <w:rPr>
                      <w:rStyle w:val="Hyperlink"/>
                      <w:noProof/>
                      <w:sz w:val="22"/>
                      <w:szCs w:val="20"/>
                    </w:rPr>
                    <w:t>External Interface Requirements</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_Toc51324773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8</w:t>
                  </w:r>
                  <w:r w:rsidR="00094450" w:rsidRPr="00094450">
                    <w:rPr>
                      <w:noProof/>
                      <w:webHidden/>
                      <w:sz w:val="22"/>
                      <w:szCs w:val="20"/>
                    </w:rPr>
                    <w:fldChar w:fldCharType="end"/>
                  </w:r>
                </w:hyperlink>
              </w:p>
              <w:p w14:paraId="0E1803D5" w14:textId="1CE28798" w:rsidR="00094450" w:rsidRPr="00094450" w:rsidRDefault="009A1577">
                <w:pPr>
                  <w:pStyle w:val="TOC2"/>
                  <w:tabs>
                    <w:tab w:val="right" w:leader="dot" w:pos="9350"/>
                  </w:tabs>
                  <w:rPr>
                    <w:rFonts w:eastAsiaTheme="minorEastAsia"/>
                    <w:noProof/>
                    <w:sz w:val="18"/>
                    <w:szCs w:val="18"/>
                  </w:rPr>
                </w:pPr>
                <w:hyperlink w:anchor="_Toc51324774" w:history="1">
                  <w:r w:rsidR="00094450" w:rsidRPr="00094450">
                    <w:rPr>
                      <w:rStyle w:val="Hyperlink"/>
                      <w:noProof/>
                      <w:sz w:val="22"/>
                      <w:szCs w:val="20"/>
                    </w:rPr>
                    <w:t>User Interface Overview</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_Toc51324774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8</w:t>
                  </w:r>
                  <w:r w:rsidR="00094450" w:rsidRPr="00094450">
                    <w:rPr>
                      <w:noProof/>
                      <w:webHidden/>
                      <w:sz w:val="22"/>
                      <w:szCs w:val="20"/>
                    </w:rPr>
                    <w:fldChar w:fldCharType="end"/>
                  </w:r>
                </w:hyperlink>
              </w:p>
              <w:p w14:paraId="4A57CD02" w14:textId="76B92B32" w:rsidR="00094450" w:rsidRPr="00094450" w:rsidRDefault="009A1577">
                <w:pPr>
                  <w:pStyle w:val="TOC2"/>
                  <w:tabs>
                    <w:tab w:val="right" w:leader="dot" w:pos="9350"/>
                  </w:tabs>
                  <w:rPr>
                    <w:rFonts w:eastAsiaTheme="minorEastAsia"/>
                    <w:noProof/>
                    <w:sz w:val="18"/>
                    <w:szCs w:val="18"/>
                  </w:rPr>
                </w:pPr>
                <w:hyperlink w:anchor="_Toc51324775" w:history="1">
                  <w:r w:rsidR="00094450" w:rsidRPr="00094450">
                    <w:rPr>
                      <w:rStyle w:val="Hyperlink"/>
                      <w:noProof/>
                      <w:sz w:val="22"/>
                      <w:szCs w:val="20"/>
                    </w:rPr>
                    <w:t>Hardware Interfaces</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_Toc51324775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8</w:t>
                  </w:r>
                  <w:r w:rsidR="00094450" w:rsidRPr="00094450">
                    <w:rPr>
                      <w:noProof/>
                      <w:webHidden/>
                      <w:sz w:val="22"/>
                      <w:szCs w:val="20"/>
                    </w:rPr>
                    <w:fldChar w:fldCharType="end"/>
                  </w:r>
                </w:hyperlink>
              </w:p>
              <w:p w14:paraId="25609C45" w14:textId="5207A04A" w:rsidR="00094450" w:rsidRPr="00094450" w:rsidRDefault="009A1577">
                <w:pPr>
                  <w:pStyle w:val="TOC2"/>
                  <w:tabs>
                    <w:tab w:val="right" w:leader="dot" w:pos="9350"/>
                  </w:tabs>
                  <w:rPr>
                    <w:rFonts w:eastAsiaTheme="minorEastAsia"/>
                    <w:noProof/>
                    <w:sz w:val="18"/>
                    <w:szCs w:val="18"/>
                  </w:rPr>
                </w:pPr>
                <w:hyperlink w:anchor="_Toc51324776" w:history="1">
                  <w:r w:rsidR="00094450" w:rsidRPr="00094450">
                    <w:rPr>
                      <w:rStyle w:val="Hyperlink"/>
                      <w:noProof/>
                      <w:sz w:val="22"/>
                      <w:szCs w:val="20"/>
                    </w:rPr>
                    <w:t>Software Interface</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_Toc51324776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8</w:t>
                  </w:r>
                  <w:r w:rsidR="00094450" w:rsidRPr="00094450">
                    <w:rPr>
                      <w:noProof/>
                      <w:webHidden/>
                      <w:sz w:val="22"/>
                      <w:szCs w:val="20"/>
                    </w:rPr>
                    <w:fldChar w:fldCharType="end"/>
                  </w:r>
                </w:hyperlink>
              </w:p>
              <w:p w14:paraId="0657D50B" w14:textId="7EB8A949" w:rsidR="00094450" w:rsidRPr="00094450" w:rsidRDefault="009A1577">
                <w:pPr>
                  <w:pStyle w:val="TOC1"/>
                  <w:tabs>
                    <w:tab w:val="right" w:leader="dot" w:pos="9350"/>
                  </w:tabs>
                  <w:rPr>
                    <w:rFonts w:eastAsiaTheme="minorEastAsia"/>
                    <w:noProof/>
                    <w:sz w:val="18"/>
                    <w:szCs w:val="18"/>
                  </w:rPr>
                </w:pPr>
                <w:hyperlink w:anchor="_Toc51324777" w:history="1">
                  <w:r w:rsidR="00094450" w:rsidRPr="00094450">
                    <w:rPr>
                      <w:rStyle w:val="Hyperlink"/>
                      <w:noProof/>
                      <w:sz w:val="22"/>
                      <w:szCs w:val="20"/>
                    </w:rPr>
                    <w:t>System Features/Modules</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_Toc51324777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9</w:t>
                  </w:r>
                  <w:r w:rsidR="00094450" w:rsidRPr="00094450">
                    <w:rPr>
                      <w:noProof/>
                      <w:webHidden/>
                      <w:sz w:val="22"/>
                      <w:szCs w:val="20"/>
                    </w:rPr>
                    <w:fldChar w:fldCharType="end"/>
                  </w:r>
                </w:hyperlink>
              </w:p>
              <w:p w14:paraId="7294AF88" w14:textId="5A5076E0" w:rsidR="00094450" w:rsidRPr="00094450" w:rsidRDefault="009A1577">
                <w:pPr>
                  <w:pStyle w:val="TOC3"/>
                  <w:tabs>
                    <w:tab w:val="left" w:pos="1100"/>
                    <w:tab w:val="right" w:leader="dot" w:pos="9350"/>
                  </w:tabs>
                  <w:rPr>
                    <w:rFonts w:eastAsiaTheme="minorEastAsia"/>
                    <w:noProof/>
                    <w:sz w:val="18"/>
                    <w:szCs w:val="18"/>
                  </w:rPr>
                </w:pPr>
                <w:hyperlink w:anchor="_Toc51324778" w:history="1">
                  <w:r w:rsidR="00094450" w:rsidRPr="00094450">
                    <w:rPr>
                      <w:rStyle w:val="Hyperlink"/>
                      <w:noProof/>
                      <w:sz w:val="22"/>
                      <w:szCs w:val="20"/>
                    </w:rPr>
                    <w:t>1)</w:t>
                  </w:r>
                  <w:r w:rsidR="00094450" w:rsidRPr="00094450">
                    <w:rPr>
                      <w:rFonts w:eastAsiaTheme="minorEastAsia"/>
                      <w:noProof/>
                      <w:sz w:val="18"/>
                      <w:szCs w:val="18"/>
                    </w:rPr>
                    <w:tab/>
                  </w:r>
                  <w:r w:rsidR="00094450" w:rsidRPr="00094450">
                    <w:rPr>
                      <w:rStyle w:val="Hyperlink"/>
                      <w:noProof/>
                      <w:sz w:val="22"/>
                      <w:szCs w:val="20"/>
                    </w:rPr>
                    <w:t>Isolated Operating Environment</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_Toc51324778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9</w:t>
                  </w:r>
                  <w:r w:rsidR="00094450" w:rsidRPr="00094450">
                    <w:rPr>
                      <w:noProof/>
                      <w:webHidden/>
                      <w:sz w:val="22"/>
                      <w:szCs w:val="20"/>
                    </w:rPr>
                    <w:fldChar w:fldCharType="end"/>
                  </w:r>
                </w:hyperlink>
              </w:p>
              <w:p w14:paraId="4D1ED883" w14:textId="29F4C7AD" w:rsidR="00094450" w:rsidRPr="00094450" w:rsidRDefault="009A1577">
                <w:pPr>
                  <w:pStyle w:val="TOC3"/>
                  <w:tabs>
                    <w:tab w:val="left" w:pos="1100"/>
                    <w:tab w:val="right" w:leader="dot" w:pos="9350"/>
                  </w:tabs>
                  <w:rPr>
                    <w:rFonts w:eastAsiaTheme="minorEastAsia"/>
                    <w:noProof/>
                    <w:sz w:val="18"/>
                    <w:szCs w:val="18"/>
                  </w:rPr>
                </w:pPr>
                <w:hyperlink w:anchor="_Toc51324779" w:history="1">
                  <w:r w:rsidR="00094450" w:rsidRPr="00094450">
                    <w:rPr>
                      <w:rStyle w:val="Hyperlink"/>
                      <w:noProof/>
                      <w:sz w:val="22"/>
                      <w:szCs w:val="20"/>
                    </w:rPr>
                    <w:t>2)</w:t>
                  </w:r>
                  <w:r w:rsidR="00094450" w:rsidRPr="00094450">
                    <w:rPr>
                      <w:rFonts w:eastAsiaTheme="minorEastAsia"/>
                      <w:noProof/>
                      <w:sz w:val="18"/>
                      <w:szCs w:val="18"/>
                    </w:rPr>
                    <w:tab/>
                  </w:r>
                  <w:r w:rsidR="00094450" w:rsidRPr="00094450">
                    <w:rPr>
                      <w:rStyle w:val="Hyperlink"/>
                      <w:noProof/>
                      <w:sz w:val="22"/>
                      <w:szCs w:val="20"/>
                    </w:rPr>
                    <w:t>Application Build</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_Toc51324779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10</w:t>
                  </w:r>
                  <w:r w:rsidR="00094450" w:rsidRPr="00094450">
                    <w:rPr>
                      <w:noProof/>
                      <w:webHidden/>
                      <w:sz w:val="22"/>
                      <w:szCs w:val="20"/>
                    </w:rPr>
                    <w:fldChar w:fldCharType="end"/>
                  </w:r>
                </w:hyperlink>
              </w:p>
              <w:p w14:paraId="3364E6D8" w14:textId="31B39ADC" w:rsidR="00094450" w:rsidRPr="00094450" w:rsidRDefault="009A1577">
                <w:pPr>
                  <w:pStyle w:val="TOC3"/>
                  <w:tabs>
                    <w:tab w:val="left" w:pos="1100"/>
                    <w:tab w:val="right" w:leader="dot" w:pos="9350"/>
                  </w:tabs>
                  <w:rPr>
                    <w:rFonts w:eastAsiaTheme="minorEastAsia"/>
                    <w:noProof/>
                    <w:sz w:val="18"/>
                    <w:szCs w:val="18"/>
                  </w:rPr>
                </w:pPr>
                <w:hyperlink w:anchor="_Toc51324780" w:history="1">
                  <w:r w:rsidR="00094450" w:rsidRPr="00094450">
                    <w:rPr>
                      <w:rStyle w:val="Hyperlink"/>
                      <w:noProof/>
                      <w:sz w:val="22"/>
                      <w:szCs w:val="20"/>
                    </w:rPr>
                    <w:t>3)</w:t>
                  </w:r>
                  <w:r w:rsidR="00094450" w:rsidRPr="00094450">
                    <w:rPr>
                      <w:rFonts w:eastAsiaTheme="minorEastAsia"/>
                      <w:noProof/>
                      <w:sz w:val="18"/>
                      <w:szCs w:val="18"/>
                    </w:rPr>
                    <w:tab/>
                  </w:r>
                  <w:r w:rsidR="00094450" w:rsidRPr="00094450">
                    <w:rPr>
                      <w:rStyle w:val="Hyperlink"/>
                      <w:noProof/>
                      <w:sz w:val="22"/>
                      <w:szCs w:val="20"/>
                    </w:rPr>
                    <w:t>Application Test</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_Toc51324780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11</w:t>
                  </w:r>
                  <w:r w:rsidR="00094450" w:rsidRPr="00094450">
                    <w:rPr>
                      <w:noProof/>
                      <w:webHidden/>
                      <w:sz w:val="22"/>
                      <w:szCs w:val="20"/>
                    </w:rPr>
                    <w:fldChar w:fldCharType="end"/>
                  </w:r>
                </w:hyperlink>
              </w:p>
              <w:p w14:paraId="40F8AA5C" w14:textId="47C14C9D" w:rsidR="00094450" w:rsidRPr="00094450" w:rsidRDefault="009A1577">
                <w:pPr>
                  <w:pStyle w:val="TOC3"/>
                  <w:tabs>
                    <w:tab w:val="left" w:pos="1100"/>
                    <w:tab w:val="right" w:leader="dot" w:pos="9350"/>
                  </w:tabs>
                  <w:rPr>
                    <w:rFonts w:eastAsiaTheme="minorEastAsia"/>
                    <w:noProof/>
                    <w:sz w:val="18"/>
                    <w:szCs w:val="18"/>
                  </w:rPr>
                </w:pPr>
                <w:hyperlink w:anchor="_Toc51324781" w:history="1">
                  <w:r w:rsidR="00094450" w:rsidRPr="00094450">
                    <w:rPr>
                      <w:rStyle w:val="Hyperlink"/>
                      <w:noProof/>
                      <w:sz w:val="22"/>
                      <w:szCs w:val="20"/>
                    </w:rPr>
                    <w:t>4)</w:t>
                  </w:r>
                  <w:r w:rsidR="00094450" w:rsidRPr="00094450">
                    <w:rPr>
                      <w:rFonts w:eastAsiaTheme="minorEastAsia"/>
                      <w:noProof/>
                      <w:sz w:val="18"/>
                      <w:szCs w:val="18"/>
                    </w:rPr>
                    <w:tab/>
                  </w:r>
                  <w:r w:rsidR="00094450" w:rsidRPr="00094450">
                    <w:rPr>
                      <w:rStyle w:val="Hyperlink"/>
                      <w:noProof/>
                      <w:sz w:val="22"/>
                      <w:szCs w:val="20"/>
                    </w:rPr>
                    <w:t>Application Deployment</w:t>
                  </w:r>
                  <w:r w:rsidR="00094450" w:rsidRPr="00094450">
                    <w:rPr>
                      <w:noProof/>
                      <w:webHidden/>
                      <w:sz w:val="22"/>
                      <w:szCs w:val="20"/>
                    </w:rPr>
                    <w:tab/>
                  </w:r>
                  <w:r w:rsidR="00094450" w:rsidRPr="00094450">
                    <w:rPr>
                      <w:noProof/>
                      <w:webHidden/>
                      <w:sz w:val="22"/>
                      <w:szCs w:val="20"/>
                    </w:rPr>
                    <w:fldChar w:fldCharType="begin"/>
                  </w:r>
                  <w:r w:rsidR="00094450" w:rsidRPr="00094450">
                    <w:rPr>
                      <w:noProof/>
                      <w:webHidden/>
                      <w:sz w:val="22"/>
                      <w:szCs w:val="20"/>
                    </w:rPr>
                    <w:instrText xml:space="preserve"> PAGEREF _Toc51324781 \h </w:instrText>
                  </w:r>
                  <w:r w:rsidR="00094450" w:rsidRPr="00094450">
                    <w:rPr>
                      <w:noProof/>
                      <w:webHidden/>
                      <w:sz w:val="22"/>
                      <w:szCs w:val="20"/>
                    </w:rPr>
                  </w:r>
                  <w:r w:rsidR="00094450" w:rsidRPr="00094450">
                    <w:rPr>
                      <w:noProof/>
                      <w:webHidden/>
                      <w:sz w:val="22"/>
                      <w:szCs w:val="20"/>
                    </w:rPr>
                    <w:fldChar w:fldCharType="separate"/>
                  </w:r>
                  <w:r w:rsidR="00094450" w:rsidRPr="00094450">
                    <w:rPr>
                      <w:noProof/>
                      <w:webHidden/>
                      <w:sz w:val="22"/>
                      <w:szCs w:val="20"/>
                    </w:rPr>
                    <w:t>12</w:t>
                  </w:r>
                  <w:r w:rsidR="00094450" w:rsidRPr="00094450">
                    <w:rPr>
                      <w:noProof/>
                      <w:webHidden/>
                      <w:sz w:val="22"/>
                      <w:szCs w:val="20"/>
                    </w:rPr>
                    <w:fldChar w:fldCharType="end"/>
                  </w:r>
                </w:hyperlink>
              </w:p>
              <w:p w14:paraId="03319915" w14:textId="1EAC669D" w:rsidR="00082103" w:rsidRDefault="00082103">
                <w:r w:rsidRPr="00B40661">
                  <w:rPr>
                    <w:b/>
                    <w:bCs/>
                    <w:noProof/>
                    <w:sz w:val="14"/>
                    <w:szCs w:val="12"/>
                  </w:rPr>
                  <w:fldChar w:fldCharType="end"/>
                </w:r>
              </w:p>
            </w:sdtContent>
          </w:sdt>
          <w:p w14:paraId="6F36271D" w14:textId="77777777" w:rsidR="009849F5" w:rsidRDefault="009849F5"/>
          <w:p w14:paraId="680CE309" w14:textId="7806095F" w:rsidR="00F643AE" w:rsidRDefault="00F643AE"/>
        </w:tc>
      </w:tr>
      <w:tr w:rsidR="00B44DA6" w14:paraId="4D005F8D" w14:textId="77777777" w:rsidTr="00F25635">
        <w:trPr>
          <w:trHeight w:val="2250"/>
        </w:trPr>
        <w:tc>
          <w:tcPr>
            <w:tcW w:w="7581" w:type="dxa"/>
          </w:tcPr>
          <w:p w14:paraId="30FBF55B" w14:textId="36F2EC4B" w:rsidR="00B44DA6" w:rsidRDefault="003A22C2" w:rsidP="003A22C2">
            <w:r>
              <w:t xml:space="preserve"> </w:t>
            </w:r>
          </w:p>
        </w:tc>
      </w:tr>
    </w:tbl>
    <w:p w14:paraId="225E869B" w14:textId="77777777" w:rsidR="003D2740" w:rsidRDefault="003D27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3" w:type="dxa"/>
        </w:tblCellMar>
        <w:tblLook w:val="0620" w:firstRow="1" w:lastRow="0" w:firstColumn="0" w:lastColumn="0" w:noHBand="1" w:noVBand="1"/>
      </w:tblPr>
      <w:tblGrid>
        <w:gridCol w:w="9350"/>
      </w:tblGrid>
      <w:tr w:rsidR="00B44DA6" w14:paraId="0FD4353B" w14:textId="77777777" w:rsidTr="007F06A8">
        <w:trPr>
          <w:trHeight w:val="1209"/>
        </w:trPr>
        <w:tc>
          <w:tcPr>
            <w:tcW w:w="9350" w:type="dxa"/>
          </w:tcPr>
          <w:p w14:paraId="69203EC2" w14:textId="0A136F74" w:rsidR="00082103" w:rsidRDefault="00082103"/>
          <w:p w14:paraId="2C493627" w14:textId="77777777" w:rsidR="00F643AE" w:rsidRDefault="00F643AE" w:rsidP="00F643AE">
            <w:pPr>
              <w:pStyle w:val="Heading1"/>
            </w:pPr>
            <w:bookmarkStart w:id="0" w:name="_Toc51324756"/>
            <w:r>
              <w:t>Introduction</w:t>
            </w:r>
            <w:bookmarkEnd w:id="0"/>
          </w:p>
          <w:p w14:paraId="0FAF3B8E" w14:textId="77777777" w:rsidR="00F643AE" w:rsidRDefault="00F643AE" w:rsidP="00F643AE"/>
          <w:p w14:paraId="59F7ABBC" w14:textId="6671F2AD" w:rsidR="00F643AE" w:rsidRDefault="00F643AE" w:rsidP="00F643AE">
            <w:r>
              <w:t>As part of a diverse ecosystem of applications and technologies within software development</w:t>
            </w:r>
            <w:r w:rsidR="004A61B6">
              <w:t>,</w:t>
            </w:r>
            <w:r>
              <w:t xml:space="preserve"> a need has been identified that standardizes the building, testing, and deployment of an organization</w:t>
            </w:r>
            <w:r w:rsidR="004A61B6">
              <w:t>'</w:t>
            </w:r>
            <w:r>
              <w:t xml:space="preserve">s application suite. This document outlines the Advance Development Factory design and requirements specification that sets the standard for developers  to build, test, and deployment </w:t>
            </w:r>
            <w:r w:rsidR="004A61B6">
              <w:t xml:space="preserve">of </w:t>
            </w:r>
            <w:r>
              <w:t>a diverse set of application</w:t>
            </w:r>
            <w:r w:rsidR="004A61B6">
              <w:t>s</w:t>
            </w:r>
            <w:r>
              <w:t xml:space="preserve"> under a common framework that mitigate</w:t>
            </w:r>
            <w:r w:rsidR="004A61B6">
              <w:t>s</w:t>
            </w:r>
            <w:r>
              <w:t xml:space="preserve"> clients operating environment dependencies.</w:t>
            </w:r>
          </w:p>
          <w:p w14:paraId="25E70F78" w14:textId="77777777" w:rsidR="00F643AE" w:rsidRPr="00F643AE" w:rsidRDefault="00F643AE" w:rsidP="00F643AE"/>
          <w:p w14:paraId="7FBD2720" w14:textId="0ECAFBE5" w:rsidR="005F4DEE" w:rsidRPr="005F4DEE" w:rsidRDefault="005F4DEE" w:rsidP="005F4DEE">
            <w:pPr>
              <w:pStyle w:val="Heading2"/>
              <w:rPr>
                <w:sz w:val="36"/>
                <w:szCs w:val="36"/>
              </w:rPr>
            </w:pPr>
            <w:bookmarkStart w:id="1" w:name="_Toc51324757"/>
            <w:r w:rsidRPr="005F4DEE">
              <w:rPr>
                <w:sz w:val="36"/>
                <w:szCs w:val="36"/>
              </w:rPr>
              <w:t>Document Conventions</w:t>
            </w:r>
            <w:bookmarkEnd w:id="1"/>
          </w:p>
          <w:p w14:paraId="13E005FD" w14:textId="77777777" w:rsidR="005F4DEE" w:rsidRPr="005F4DEE" w:rsidRDefault="005F4DEE" w:rsidP="005F4DEE"/>
          <w:p w14:paraId="09C7C232" w14:textId="078BED4D" w:rsidR="005D572A" w:rsidRPr="00832788" w:rsidRDefault="005D572A" w:rsidP="005D572A">
            <w:pPr>
              <w:keepNext/>
              <w:ind w:left="720"/>
              <w:rPr>
                <w:lang w:eastAsia="x-none"/>
              </w:rPr>
            </w:pPr>
            <w:r>
              <w:rPr>
                <w:lang w:eastAsia="x-none"/>
              </w:rPr>
              <w:t>This document follows a modified IEEE 830 Recommended Practice for Software Requirements Specifications. This document contains five main sections with support sections for details. Section one of the introduction provides a summary of what this document is and who it is intended. Section two presents the overall description of the product and its features. Section three provides the high-level system features for release 1.0. Section four provides the external interface requirements from the users' perspective. Section five provides the system features/modules which expand upon the system feature from section three.</w:t>
            </w:r>
          </w:p>
          <w:p w14:paraId="24A84467" w14:textId="77777777" w:rsidR="005F4DEE" w:rsidRDefault="005F4DEE"/>
          <w:p w14:paraId="60407B4D" w14:textId="6C0A5CEB" w:rsidR="005F4DEE" w:rsidRPr="005F4DEE" w:rsidRDefault="005F4DEE" w:rsidP="005F4DEE">
            <w:pPr>
              <w:pStyle w:val="Heading2"/>
              <w:rPr>
                <w:sz w:val="36"/>
                <w:szCs w:val="36"/>
              </w:rPr>
            </w:pPr>
            <w:bookmarkStart w:id="2" w:name="_Toc51324758"/>
            <w:r w:rsidRPr="005F4DEE">
              <w:rPr>
                <w:sz w:val="36"/>
                <w:szCs w:val="36"/>
              </w:rPr>
              <w:t>Intended Audience</w:t>
            </w:r>
            <w:bookmarkEnd w:id="2"/>
          </w:p>
          <w:p w14:paraId="738AE28C" w14:textId="77777777" w:rsidR="005F4DEE" w:rsidRDefault="005F4DEE" w:rsidP="005F4DEE"/>
          <w:p w14:paraId="602430A3" w14:textId="0CEC6CDF" w:rsidR="005D572A" w:rsidRDefault="005D572A" w:rsidP="005D572A">
            <w:pPr>
              <w:keepNext/>
              <w:ind w:left="720"/>
              <w:rPr>
                <w:lang w:eastAsia="x-none"/>
              </w:rPr>
            </w:pPr>
            <w:r>
              <w:rPr>
                <w:lang w:eastAsia="x-none"/>
              </w:rPr>
              <w:t>This document is an internal document intended for all current and future project teams and is not meant to facilitate customer negotiations. This document is intended to be read in its entirety then used as a reference manual.</w:t>
            </w:r>
          </w:p>
          <w:p w14:paraId="2D21EBE9" w14:textId="09642390" w:rsidR="00D61D2B" w:rsidRDefault="00D61D2B" w:rsidP="005D572A">
            <w:pPr>
              <w:keepNext/>
              <w:ind w:left="720"/>
              <w:rPr>
                <w:lang w:eastAsia="x-none"/>
              </w:rPr>
            </w:pPr>
          </w:p>
          <w:p w14:paraId="61B4FD96" w14:textId="4B3CF74C" w:rsidR="00D61D2B" w:rsidRDefault="00D61D2B" w:rsidP="00D61D2B">
            <w:pPr>
              <w:pStyle w:val="Heading2"/>
              <w:rPr>
                <w:sz w:val="36"/>
                <w:szCs w:val="36"/>
              </w:rPr>
            </w:pPr>
            <w:bookmarkStart w:id="3" w:name="_Toc51324759"/>
            <w:r w:rsidRPr="00D61D2B">
              <w:rPr>
                <w:sz w:val="36"/>
                <w:szCs w:val="36"/>
              </w:rPr>
              <w:t>Definitions, Acronyms, &amp; Abbreviations</w:t>
            </w:r>
            <w:bookmarkEnd w:id="3"/>
          </w:p>
          <w:p w14:paraId="321BC7E5" w14:textId="5CEE37C8" w:rsidR="00D61D2B" w:rsidRDefault="00D61D2B" w:rsidP="00D61D2B">
            <w:pPr>
              <w:keepNext/>
              <w:ind w:left="720"/>
            </w:pPr>
            <w:r>
              <w:t>This document will contain acronyms and vocabulary specific to the ADF application. This section defines ADF</w:t>
            </w:r>
            <w:r w:rsidR="004A61B6">
              <w:t>'</w:t>
            </w:r>
            <w:r>
              <w:t>s vocabulary.</w:t>
            </w:r>
          </w:p>
          <w:p w14:paraId="38B89F82" w14:textId="1DCC1F1C" w:rsidR="00D61D2B" w:rsidRDefault="00D61D2B" w:rsidP="00D61D2B">
            <w:pPr>
              <w:keepNext/>
              <w:ind w:left="720"/>
            </w:pPr>
          </w:p>
          <w:p w14:paraId="3AD249B1" w14:textId="4D85D61F" w:rsidR="00D61D2B" w:rsidRDefault="00D61D2B" w:rsidP="00D61D2B">
            <w:pPr>
              <w:keepNext/>
              <w:ind w:left="1440"/>
            </w:pPr>
            <w:r>
              <w:t>ADF – Advance Development Factory</w:t>
            </w:r>
          </w:p>
          <w:p w14:paraId="22743E60" w14:textId="7DEA29EA" w:rsidR="00D61D2B" w:rsidRDefault="00D61D2B" w:rsidP="00D61D2B">
            <w:pPr>
              <w:keepNext/>
              <w:ind w:left="1440"/>
            </w:pPr>
            <w:r>
              <w:t>UMGC – University of Maryland Global Campus</w:t>
            </w:r>
          </w:p>
          <w:p w14:paraId="1B56F7A3" w14:textId="39324EDF" w:rsidR="002500F2" w:rsidRDefault="002500F2" w:rsidP="00D61D2B">
            <w:pPr>
              <w:keepNext/>
              <w:ind w:left="1440"/>
            </w:pPr>
            <w:r>
              <w:t xml:space="preserve">OE – Operating environment </w:t>
            </w:r>
          </w:p>
          <w:p w14:paraId="5A088F16" w14:textId="6CD2B748" w:rsidR="002F7B03" w:rsidRDefault="002F7B03" w:rsidP="00D61D2B">
            <w:pPr>
              <w:keepNext/>
              <w:ind w:left="1440"/>
            </w:pPr>
            <w:r>
              <w:t>OS – Operating System</w:t>
            </w:r>
          </w:p>
          <w:p w14:paraId="6ACE2C8E" w14:textId="165678B5" w:rsidR="006E7802" w:rsidRDefault="006E7802" w:rsidP="00D61D2B">
            <w:pPr>
              <w:keepNext/>
              <w:ind w:left="1440"/>
            </w:pPr>
            <w:r>
              <w:t>CLI – Command Line Interface</w:t>
            </w:r>
          </w:p>
          <w:p w14:paraId="0648CECC" w14:textId="77777777" w:rsidR="005F4DEE" w:rsidRDefault="005F4DEE"/>
          <w:p w14:paraId="6F2DA57E" w14:textId="77777777" w:rsidR="00F643AE" w:rsidRDefault="00F643AE" w:rsidP="005F4DEE">
            <w:pPr>
              <w:pStyle w:val="Heading2"/>
              <w:rPr>
                <w:sz w:val="36"/>
                <w:szCs w:val="36"/>
              </w:rPr>
            </w:pPr>
          </w:p>
          <w:p w14:paraId="1D85297D" w14:textId="036FB2DE" w:rsidR="005F4DEE" w:rsidRDefault="005F4DEE" w:rsidP="005F4DEE">
            <w:pPr>
              <w:pStyle w:val="Heading2"/>
              <w:rPr>
                <w:sz w:val="36"/>
                <w:szCs w:val="36"/>
              </w:rPr>
            </w:pPr>
            <w:bookmarkStart w:id="4" w:name="_Toc51324760"/>
            <w:r w:rsidRPr="005F4DEE">
              <w:rPr>
                <w:sz w:val="36"/>
                <w:szCs w:val="36"/>
              </w:rPr>
              <w:t>Scope</w:t>
            </w:r>
            <w:bookmarkEnd w:id="4"/>
          </w:p>
          <w:p w14:paraId="0075ED42" w14:textId="77777777" w:rsidR="005F4DEE" w:rsidRPr="005F4DEE" w:rsidRDefault="005F4DEE" w:rsidP="005F4DEE"/>
          <w:p w14:paraId="6A47F48E" w14:textId="4AFAA4A2" w:rsidR="00D61D2B" w:rsidRDefault="00D61D2B" w:rsidP="005D572A">
            <w:pPr>
              <w:ind w:left="720"/>
            </w:pPr>
            <w:r>
              <w:t>The scope of the ADF is limited to the following development activities of UMCG Capstone applications:</w:t>
            </w:r>
          </w:p>
          <w:p w14:paraId="0C8AB2D2" w14:textId="77777777" w:rsidR="002F7B03" w:rsidRDefault="002F7B03" w:rsidP="005D572A">
            <w:pPr>
              <w:ind w:left="720"/>
            </w:pPr>
          </w:p>
          <w:p w14:paraId="70A14B83" w14:textId="77777777" w:rsidR="00D61D2B" w:rsidRDefault="00D61D2B" w:rsidP="00D61D2B">
            <w:pPr>
              <w:pStyle w:val="ListParagraph"/>
              <w:numPr>
                <w:ilvl w:val="0"/>
                <w:numId w:val="1"/>
              </w:numPr>
            </w:pPr>
            <w:r>
              <w:t>Building</w:t>
            </w:r>
          </w:p>
          <w:p w14:paraId="052D2F47" w14:textId="77777777" w:rsidR="00D61D2B" w:rsidRDefault="00D61D2B" w:rsidP="00D61D2B">
            <w:pPr>
              <w:pStyle w:val="ListParagraph"/>
              <w:numPr>
                <w:ilvl w:val="0"/>
                <w:numId w:val="1"/>
              </w:numPr>
            </w:pPr>
            <w:r>
              <w:t>Testing</w:t>
            </w:r>
          </w:p>
          <w:p w14:paraId="71D191D3" w14:textId="42D73B02" w:rsidR="005F4DEE" w:rsidRPr="005F4DEE" w:rsidRDefault="00D61D2B" w:rsidP="00D61D2B">
            <w:pPr>
              <w:pStyle w:val="ListParagraph"/>
              <w:numPr>
                <w:ilvl w:val="0"/>
                <w:numId w:val="1"/>
              </w:numPr>
            </w:pPr>
            <w:r>
              <w:t>Deploying</w:t>
            </w:r>
          </w:p>
        </w:tc>
      </w:tr>
    </w:tbl>
    <w:p w14:paraId="615760E9" w14:textId="77777777" w:rsidR="002F7B03" w:rsidRDefault="002F7B03" w:rsidP="005F4DEE">
      <w:pPr>
        <w:pStyle w:val="Heading1"/>
      </w:pPr>
    </w:p>
    <w:p w14:paraId="4CE5C13E" w14:textId="2F58162C" w:rsidR="005F4DEE" w:rsidRDefault="005F4DEE" w:rsidP="005F4DEE">
      <w:pPr>
        <w:pStyle w:val="Heading1"/>
      </w:pPr>
      <w:bookmarkStart w:id="5" w:name="_Toc51324761"/>
      <w:r>
        <w:t>Overall Description</w:t>
      </w:r>
      <w:bookmarkEnd w:id="5"/>
    </w:p>
    <w:p w14:paraId="5CD1A3B3" w14:textId="5A2E86B7" w:rsidR="005F4DEE" w:rsidRDefault="005F4DEE" w:rsidP="005F4DEE"/>
    <w:p w14:paraId="45F30780" w14:textId="34AD3FF4" w:rsidR="005F4DEE" w:rsidRPr="005F4DEE" w:rsidRDefault="005F4DEE" w:rsidP="005F4DEE">
      <w:pPr>
        <w:pStyle w:val="Heading2"/>
        <w:rPr>
          <w:sz w:val="36"/>
          <w:szCs w:val="36"/>
        </w:rPr>
      </w:pPr>
      <w:bookmarkStart w:id="6" w:name="_Toc51324762"/>
      <w:r w:rsidRPr="005F4DEE">
        <w:rPr>
          <w:sz w:val="36"/>
          <w:szCs w:val="36"/>
        </w:rPr>
        <w:t>Product Perspective</w:t>
      </w:r>
      <w:r w:rsidR="002500F2">
        <w:rPr>
          <w:sz w:val="36"/>
          <w:szCs w:val="36"/>
        </w:rPr>
        <w:t xml:space="preserve"> &amp; Concept</w:t>
      </w:r>
      <w:bookmarkEnd w:id="6"/>
      <w:r w:rsidR="002500F2">
        <w:rPr>
          <w:sz w:val="36"/>
          <w:szCs w:val="36"/>
        </w:rPr>
        <w:t xml:space="preserve"> </w:t>
      </w:r>
    </w:p>
    <w:p w14:paraId="6CB80BAA" w14:textId="6BA4791C" w:rsidR="005F4DEE" w:rsidRDefault="005F4DEE" w:rsidP="005F4DEE"/>
    <w:p w14:paraId="762952DA" w14:textId="57071E81" w:rsidR="005F4DEE" w:rsidRDefault="002500F2" w:rsidP="002500F2">
      <w:pPr>
        <w:ind w:left="720"/>
      </w:pPr>
      <w:r>
        <w:t>The Advance Development Factory intends to provide all UMGC projects with a standard mechanism for building, testing and deploying applications whilst limiting users operating environment dependencies. ADF is able to accomplish a low operating environment dependency by building the environment in which users can build, test, and deploy applications.  ADF is a bootstrap application context that leverages Docker to isolate user</w:t>
      </w:r>
      <w:r w:rsidR="004A61B6">
        <w:t>'</w:t>
      </w:r>
      <w:r>
        <w:t xml:space="preserve">s environments. </w:t>
      </w:r>
    </w:p>
    <w:p w14:paraId="1FC706DC" w14:textId="315ED7C0" w:rsidR="005F4DEE" w:rsidRDefault="005F4DEE" w:rsidP="005F4DEE"/>
    <w:p w14:paraId="64B852E8" w14:textId="78603463" w:rsidR="005F4DEE" w:rsidRDefault="005F4DEE" w:rsidP="005F4DEE"/>
    <w:p w14:paraId="1DC6A7E3" w14:textId="164EA9D8" w:rsidR="005F4DEE" w:rsidRDefault="005F4DEE" w:rsidP="005F4DEE">
      <w:pPr>
        <w:pStyle w:val="Heading2"/>
        <w:rPr>
          <w:sz w:val="36"/>
          <w:szCs w:val="36"/>
        </w:rPr>
      </w:pPr>
      <w:bookmarkStart w:id="7" w:name="_Toc51324763"/>
      <w:r w:rsidRPr="005F4DEE">
        <w:rPr>
          <w:sz w:val="36"/>
          <w:szCs w:val="36"/>
        </w:rPr>
        <w:t>Product Features</w:t>
      </w:r>
      <w:bookmarkEnd w:id="7"/>
    </w:p>
    <w:p w14:paraId="62D67119" w14:textId="4C688696" w:rsidR="005F4DEE" w:rsidRDefault="005F4DEE" w:rsidP="005F4DEE"/>
    <w:p w14:paraId="60FFF884" w14:textId="68744D23" w:rsidR="002500F2" w:rsidRDefault="002500F2" w:rsidP="002500F2">
      <w:pPr>
        <w:ind w:left="720"/>
      </w:pPr>
      <w:r>
        <w:t xml:space="preserve">The following are the core features of ADF release 1.0. </w:t>
      </w:r>
      <w:r w:rsidR="002F7B03">
        <w:t xml:space="preserve">Some of the core features of ADF are characterized by indirect features in that they provide users with a </w:t>
      </w:r>
      <w:r w:rsidR="002F7B03" w:rsidRPr="002F7B03">
        <w:t xml:space="preserve">facultative </w:t>
      </w:r>
      <w:r w:rsidR="002F7B03">
        <w:t xml:space="preserve">environment context that </w:t>
      </w:r>
      <w:r w:rsidR="004A61B6">
        <w:t>is</w:t>
      </w:r>
      <w:r w:rsidR="002F7B03">
        <w:t xml:space="preserve"> not best defined by a stimulus and response format</w:t>
      </w:r>
      <w:r w:rsidR="004A61B6">
        <w:t>;</w:t>
      </w:r>
      <w:r w:rsidR="002F7B03">
        <w:t xml:space="preserve"> thus</w:t>
      </w:r>
      <w:r w:rsidR="004A61B6">
        <w:t>,</w:t>
      </w:r>
      <w:r w:rsidR="002F7B03">
        <w:t xml:space="preserve"> s</w:t>
      </w:r>
      <w:r>
        <w:t xml:space="preserve">ection three will outline </w:t>
      </w:r>
      <w:r w:rsidR="002F7B03">
        <w:t>ADF</w:t>
      </w:r>
      <w:r w:rsidR="004A61B6">
        <w:t>'</w:t>
      </w:r>
      <w:r w:rsidR="002F7B03">
        <w:t>s</w:t>
      </w:r>
      <w:r>
        <w:t xml:space="preserve"> use cases in a</w:t>
      </w:r>
      <w:r w:rsidR="002F7B03">
        <w:t xml:space="preserve"> hybrid </w:t>
      </w:r>
      <w:r>
        <w:t>stimulus, response, format</w:t>
      </w:r>
      <w:r w:rsidR="002F7B03">
        <w:t xml:space="preserve"> or </w:t>
      </w:r>
      <w:r w:rsidR="002F7B03" w:rsidRPr="002F7B03">
        <w:t>facultative</w:t>
      </w:r>
      <w:r w:rsidR="002F7B03">
        <w:t xml:space="preserve"> format</w:t>
      </w:r>
      <w:r>
        <w:t>.</w:t>
      </w:r>
    </w:p>
    <w:p w14:paraId="3AAC7EF7" w14:textId="068F944A" w:rsidR="002500F2" w:rsidRDefault="002500F2" w:rsidP="002500F2">
      <w:pPr>
        <w:ind w:left="720"/>
      </w:pPr>
    </w:p>
    <w:p w14:paraId="6015AEA3" w14:textId="3DD261B1" w:rsidR="002F7B03" w:rsidRDefault="002F7B03" w:rsidP="002500F2">
      <w:pPr>
        <w:pStyle w:val="ListParagraph"/>
        <w:numPr>
          <w:ilvl w:val="0"/>
          <w:numId w:val="2"/>
        </w:numPr>
      </w:pPr>
      <w:r>
        <w:t xml:space="preserve">Isolated OE </w:t>
      </w:r>
    </w:p>
    <w:p w14:paraId="4D388418" w14:textId="1467758F" w:rsidR="002500F2" w:rsidRDefault="002500F2" w:rsidP="002500F2">
      <w:pPr>
        <w:pStyle w:val="ListParagraph"/>
        <w:numPr>
          <w:ilvl w:val="0"/>
          <w:numId w:val="2"/>
        </w:numPr>
      </w:pPr>
      <w:r>
        <w:t>Application build</w:t>
      </w:r>
    </w:p>
    <w:p w14:paraId="4F05E771" w14:textId="7D3D1A56" w:rsidR="002500F2" w:rsidRDefault="002500F2" w:rsidP="002500F2">
      <w:pPr>
        <w:pStyle w:val="ListParagraph"/>
        <w:numPr>
          <w:ilvl w:val="0"/>
          <w:numId w:val="2"/>
        </w:numPr>
      </w:pPr>
      <w:r>
        <w:t>Application test</w:t>
      </w:r>
    </w:p>
    <w:p w14:paraId="2C284C61" w14:textId="364AF93A" w:rsidR="002500F2" w:rsidRDefault="002500F2" w:rsidP="002500F2">
      <w:pPr>
        <w:pStyle w:val="ListParagraph"/>
        <w:numPr>
          <w:ilvl w:val="0"/>
          <w:numId w:val="2"/>
        </w:numPr>
      </w:pPr>
      <w:r>
        <w:t>Application deploy</w:t>
      </w:r>
      <w:r w:rsidR="002F7B03">
        <w:t>ment</w:t>
      </w:r>
    </w:p>
    <w:p w14:paraId="75480719" w14:textId="74E1F382" w:rsidR="00F643AE" w:rsidRDefault="00F643AE" w:rsidP="00F643AE"/>
    <w:p w14:paraId="1B47BAB7" w14:textId="77777777" w:rsidR="00F643AE" w:rsidRPr="005F4DEE" w:rsidRDefault="00F643AE" w:rsidP="00F643AE"/>
    <w:p w14:paraId="6605888F" w14:textId="57BDBDAC" w:rsidR="005F4DEE" w:rsidRDefault="005F4DEE" w:rsidP="005F4DEE"/>
    <w:p w14:paraId="1374D081" w14:textId="77777777" w:rsidR="00F643AE" w:rsidRDefault="00F643AE" w:rsidP="005D572A">
      <w:pPr>
        <w:pStyle w:val="Heading2"/>
        <w:rPr>
          <w:sz w:val="36"/>
          <w:szCs w:val="36"/>
        </w:rPr>
      </w:pPr>
    </w:p>
    <w:p w14:paraId="25225769" w14:textId="29D2B4F4" w:rsidR="005F4DEE" w:rsidRDefault="005D572A" w:rsidP="005D572A">
      <w:pPr>
        <w:pStyle w:val="Heading2"/>
        <w:rPr>
          <w:sz w:val="36"/>
          <w:szCs w:val="36"/>
        </w:rPr>
      </w:pPr>
      <w:bookmarkStart w:id="8" w:name="_Toc51324764"/>
      <w:r w:rsidRPr="005D572A">
        <w:rPr>
          <w:sz w:val="36"/>
          <w:szCs w:val="36"/>
        </w:rPr>
        <w:t>User Classes &amp; Characteristics</w:t>
      </w:r>
      <w:bookmarkEnd w:id="8"/>
      <w:r w:rsidRPr="005D572A">
        <w:rPr>
          <w:sz w:val="36"/>
          <w:szCs w:val="36"/>
        </w:rPr>
        <w:t xml:space="preserve"> </w:t>
      </w:r>
    </w:p>
    <w:p w14:paraId="06327A2C" w14:textId="598595D1" w:rsidR="005D572A" w:rsidRDefault="005D572A" w:rsidP="005D572A"/>
    <w:p w14:paraId="4A0ED868" w14:textId="77777777" w:rsidR="002F7B03" w:rsidRDefault="002500F2" w:rsidP="002500F2">
      <w:pPr>
        <w:ind w:left="720"/>
      </w:pPr>
      <w:r w:rsidRPr="002F7B03">
        <w:rPr>
          <w:u w:val="single"/>
        </w:rPr>
        <w:t>Developer</w:t>
      </w:r>
      <w:r>
        <w:t>:</w:t>
      </w:r>
      <w:r>
        <w:tab/>
      </w:r>
    </w:p>
    <w:p w14:paraId="74D156BA" w14:textId="0E91F682" w:rsidR="005D572A" w:rsidRDefault="002F7B03" w:rsidP="002F7B03">
      <w:pPr>
        <w:ind w:left="1440"/>
      </w:pPr>
      <w:r>
        <w:t>D</w:t>
      </w:r>
      <w:r w:rsidR="002500F2">
        <w:t>eveloper</w:t>
      </w:r>
      <w:r>
        <w:t>s</w:t>
      </w:r>
      <w:r w:rsidR="002500F2">
        <w:t xml:space="preserve"> </w:t>
      </w:r>
      <w:r>
        <w:t xml:space="preserve">are the only user classes as ADF enables a development environment </w:t>
      </w:r>
      <w:r w:rsidR="002745C0">
        <w:t>framework capable</w:t>
      </w:r>
      <w:r>
        <w:t xml:space="preserve"> </w:t>
      </w:r>
      <w:r w:rsidR="002745C0">
        <w:t>of software development lifecycle activities.</w:t>
      </w:r>
    </w:p>
    <w:p w14:paraId="03381E90" w14:textId="77777777" w:rsidR="005D572A" w:rsidRDefault="005D572A" w:rsidP="005D572A">
      <w:pPr>
        <w:pStyle w:val="Heading2"/>
        <w:rPr>
          <w:sz w:val="36"/>
          <w:szCs w:val="36"/>
        </w:rPr>
      </w:pPr>
    </w:p>
    <w:p w14:paraId="6F6D24D4" w14:textId="7209F63B" w:rsidR="005D572A" w:rsidRDefault="005D572A" w:rsidP="005D572A">
      <w:pPr>
        <w:pStyle w:val="Heading2"/>
        <w:rPr>
          <w:sz w:val="36"/>
          <w:szCs w:val="36"/>
        </w:rPr>
      </w:pPr>
      <w:bookmarkStart w:id="9" w:name="_Toc51324765"/>
      <w:r w:rsidRPr="005D572A">
        <w:rPr>
          <w:sz w:val="36"/>
          <w:szCs w:val="36"/>
        </w:rPr>
        <w:t>Operating Environment</w:t>
      </w:r>
      <w:bookmarkEnd w:id="9"/>
      <w:r w:rsidRPr="005D572A">
        <w:rPr>
          <w:sz w:val="36"/>
          <w:szCs w:val="36"/>
        </w:rPr>
        <w:t xml:space="preserve"> </w:t>
      </w:r>
    </w:p>
    <w:p w14:paraId="50E27849" w14:textId="1186F6C0" w:rsidR="005D572A" w:rsidRDefault="005D572A" w:rsidP="005D572A"/>
    <w:p w14:paraId="01B4DAE7" w14:textId="6A6ABB8F" w:rsidR="005D572A" w:rsidRDefault="002745C0" w:rsidP="002745C0">
      <w:pPr>
        <w:ind w:left="720"/>
      </w:pPr>
      <w:r>
        <w:t>The following are the initial developer OE dependencies the enable the ADF bootstrapping process.</w:t>
      </w:r>
    </w:p>
    <w:p w14:paraId="1BAA4F84" w14:textId="3C2B8089" w:rsidR="002745C0" w:rsidRDefault="002745C0" w:rsidP="002745C0">
      <w:pPr>
        <w:ind w:left="720"/>
      </w:pPr>
    </w:p>
    <w:p w14:paraId="6BEECF40" w14:textId="217B18D5" w:rsidR="002745C0" w:rsidRDefault="002745C0" w:rsidP="002745C0">
      <w:pPr>
        <w:ind w:left="1440"/>
      </w:pPr>
      <w:r>
        <w:t>OE-1: GNU bash, version 4.2 or greater</w:t>
      </w:r>
    </w:p>
    <w:p w14:paraId="0A746671" w14:textId="24EDA73A" w:rsidR="002745C0" w:rsidRDefault="002745C0" w:rsidP="002745C0">
      <w:pPr>
        <w:ind w:left="1440"/>
      </w:pPr>
      <w:r>
        <w:t xml:space="preserve">OE-2: Docker, version 19.03 or greater </w:t>
      </w:r>
    </w:p>
    <w:p w14:paraId="4C351697" w14:textId="39DFE077" w:rsidR="002745C0" w:rsidRDefault="002745C0" w:rsidP="002745C0">
      <w:pPr>
        <w:ind w:left="1440"/>
      </w:pPr>
      <w:r>
        <w:t xml:space="preserve">OE-3: GNU Make, version 3.82 or greater </w:t>
      </w:r>
    </w:p>
    <w:p w14:paraId="4F28FBC6" w14:textId="724FC64D" w:rsidR="002745C0" w:rsidRDefault="002745C0" w:rsidP="002745C0">
      <w:pPr>
        <w:ind w:left="720"/>
      </w:pPr>
    </w:p>
    <w:p w14:paraId="654430AB" w14:textId="3B2D87EA" w:rsidR="005D572A" w:rsidRDefault="005D572A" w:rsidP="005D572A">
      <w:pPr>
        <w:pStyle w:val="Heading2"/>
        <w:rPr>
          <w:sz w:val="36"/>
          <w:szCs w:val="36"/>
        </w:rPr>
      </w:pPr>
      <w:bookmarkStart w:id="10" w:name="_Toc51324766"/>
      <w:r w:rsidRPr="005D572A">
        <w:rPr>
          <w:sz w:val="36"/>
          <w:szCs w:val="36"/>
        </w:rPr>
        <w:t>Design and Implementation Constraints</w:t>
      </w:r>
      <w:bookmarkEnd w:id="10"/>
    </w:p>
    <w:p w14:paraId="5CC3DE78" w14:textId="1C47BB5E" w:rsidR="005D572A" w:rsidRDefault="005D572A" w:rsidP="005D572A"/>
    <w:p w14:paraId="06EBD194" w14:textId="72174360" w:rsidR="005D572A" w:rsidRDefault="00E2234D" w:rsidP="00E2234D">
      <w:pPr>
        <w:ind w:left="720"/>
      </w:pPr>
      <w:r>
        <w:t>The following constraints ensure the integrity of ADF</w:t>
      </w:r>
      <w:r w:rsidR="004A61B6">
        <w:t>'</w:t>
      </w:r>
      <w:r>
        <w:t>s core capabilities remain intact as ADF</w:t>
      </w:r>
      <w:r w:rsidR="004A61B6">
        <w:t>'</w:t>
      </w:r>
      <w:r>
        <w:t>s features expand.</w:t>
      </w:r>
    </w:p>
    <w:p w14:paraId="63E298C0" w14:textId="070AFCD5" w:rsidR="00E2234D" w:rsidRDefault="00E2234D" w:rsidP="00E2234D">
      <w:pPr>
        <w:ind w:left="720"/>
      </w:pPr>
    </w:p>
    <w:p w14:paraId="4B922D41" w14:textId="2DFCEE42" w:rsidR="00E2234D" w:rsidRDefault="00E2234D" w:rsidP="00E2234D">
      <w:pPr>
        <w:ind w:left="1440"/>
      </w:pPr>
      <w:r>
        <w:t>CO-1: The ADF shall be realized in the form of a Docker image.</w:t>
      </w:r>
    </w:p>
    <w:p w14:paraId="5B4D22CE" w14:textId="6DA34605" w:rsidR="00E2234D" w:rsidRDefault="0057496C" w:rsidP="00E2234D">
      <w:pPr>
        <w:ind w:left="1440"/>
      </w:pPr>
      <w:r>
        <w:t>CO-2: The ADF shall ad</w:t>
      </w:r>
      <w:r w:rsidR="004A61B6">
        <w:t>o</w:t>
      </w:r>
      <w:r>
        <w:t>pt Docker</w:t>
      </w:r>
      <w:r w:rsidR="004A61B6">
        <w:t>'s</w:t>
      </w:r>
      <w:r>
        <w:t xml:space="preserve"> best practices. </w:t>
      </w:r>
      <w:r>
        <w:rPr>
          <w:rStyle w:val="FootnoteReference"/>
        </w:rPr>
        <w:footnoteReference w:id="1"/>
      </w:r>
    </w:p>
    <w:p w14:paraId="28ED92DD" w14:textId="40AF5764" w:rsidR="0057496C" w:rsidRDefault="0057496C" w:rsidP="00E2234D">
      <w:pPr>
        <w:ind w:left="1440"/>
      </w:pPr>
      <w:r>
        <w:t>CO-3: The ADF shall support building Java SE 8-11 applications.</w:t>
      </w:r>
    </w:p>
    <w:p w14:paraId="1FCB7BC9" w14:textId="472C71BD" w:rsidR="0057496C" w:rsidRDefault="0057496C" w:rsidP="00E2234D">
      <w:pPr>
        <w:ind w:left="1440"/>
      </w:pPr>
      <w:r>
        <w:t>CO-4: The ADF shall support apache-maven as necessary to build Java SE 8-11 applications.</w:t>
      </w:r>
    </w:p>
    <w:p w14:paraId="52F705DA" w14:textId="4DD9752D" w:rsidR="0057496C" w:rsidRDefault="0057496C" w:rsidP="00E2234D">
      <w:pPr>
        <w:ind w:left="1440"/>
      </w:pPr>
      <w:r>
        <w:t xml:space="preserve">CO-5: The ADF shall provide an Azure </w:t>
      </w:r>
      <w:r w:rsidR="00182788">
        <w:t>CLI</w:t>
      </w:r>
      <w:r>
        <w:t xml:space="preserve">. </w:t>
      </w:r>
    </w:p>
    <w:p w14:paraId="0C6FB9CD" w14:textId="122C3D04" w:rsidR="00182788" w:rsidRDefault="00182788" w:rsidP="00E2234D">
      <w:pPr>
        <w:ind w:left="1440"/>
      </w:pPr>
      <w:r>
        <w:t>CO-6: The ADF shall provide a Docker CLI.</w:t>
      </w:r>
    </w:p>
    <w:p w14:paraId="3EB74221" w14:textId="0D73AC06" w:rsidR="00E2234D" w:rsidRDefault="0057496C" w:rsidP="0057496C">
      <w:pPr>
        <w:ind w:left="1440"/>
      </w:pPr>
      <w:r>
        <w:tab/>
      </w:r>
    </w:p>
    <w:p w14:paraId="5AE3D8E3" w14:textId="77777777" w:rsidR="00E2234D" w:rsidRDefault="00E2234D" w:rsidP="00E2234D">
      <w:pPr>
        <w:ind w:left="720"/>
      </w:pPr>
    </w:p>
    <w:p w14:paraId="17292A40" w14:textId="5C3EFE49" w:rsidR="005D572A" w:rsidRDefault="005D572A" w:rsidP="005D572A">
      <w:pPr>
        <w:pStyle w:val="Heading2"/>
        <w:rPr>
          <w:sz w:val="36"/>
          <w:szCs w:val="36"/>
        </w:rPr>
      </w:pPr>
      <w:bookmarkStart w:id="11" w:name="_Toc51324767"/>
      <w:r w:rsidRPr="005D572A">
        <w:rPr>
          <w:sz w:val="36"/>
          <w:szCs w:val="36"/>
        </w:rPr>
        <w:t>Assumptions and Dependencies</w:t>
      </w:r>
      <w:bookmarkEnd w:id="11"/>
    </w:p>
    <w:p w14:paraId="77AE1F7E" w14:textId="6DFB10F8" w:rsidR="005D572A" w:rsidRDefault="005D572A" w:rsidP="005D572A"/>
    <w:p w14:paraId="64C89AD3" w14:textId="77777777" w:rsidR="0057496C" w:rsidRDefault="0057496C" w:rsidP="0057496C">
      <w:pPr>
        <w:ind w:left="720"/>
      </w:pPr>
      <w:r>
        <w:t>The following assumptions and dependencies are assumed to be true.</w:t>
      </w:r>
    </w:p>
    <w:p w14:paraId="38D68C94" w14:textId="77777777" w:rsidR="0057496C" w:rsidRDefault="0057496C" w:rsidP="0057496C">
      <w:pPr>
        <w:ind w:left="720"/>
      </w:pPr>
    </w:p>
    <w:p w14:paraId="0D23F8CE" w14:textId="2BC22B53" w:rsidR="00C62001" w:rsidRDefault="0057496C" w:rsidP="0057496C">
      <w:pPr>
        <w:ind w:left="1440"/>
      </w:pPr>
      <w:r>
        <w:t xml:space="preserve">AS-1: Developers have </w:t>
      </w:r>
      <w:r w:rsidR="004A61B6">
        <w:t xml:space="preserve">a </w:t>
      </w:r>
      <w:r>
        <w:t>connection to the internet</w:t>
      </w:r>
      <w:r w:rsidR="00C62001">
        <w:t>.</w:t>
      </w:r>
    </w:p>
    <w:p w14:paraId="53C6DF05" w14:textId="0BF59E14" w:rsidR="005D572A" w:rsidRDefault="00C62001" w:rsidP="0057496C">
      <w:pPr>
        <w:ind w:left="1440"/>
      </w:pPr>
      <w:r>
        <w:t>AS-2: Developers Docker settings enable container connectivity to the internet.</w:t>
      </w:r>
    </w:p>
    <w:p w14:paraId="472F4A25" w14:textId="77777777" w:rsidR="00C62001" w:rsidRPr="00C62001" w:rsidRDefault="00C62001" w:rsidP="00C62001"/>
    <w:p w14:paraId="3BDBD9CD" w14:textId="77777777" w:rsidR="00C62001" w:rsidRDefault="00C62001" w:rsidP="005D572A">
      <w:pPr>
        <w:pStyle w:val="Heading1"/>
      </w:pPr>
    </w:p>
    <w:p w14:paraId="49B7FFE5" w14:textId="56D8A26F" w:rsidR="00F80CB9" w:rsidRDefault="005D572A" w:rsidP="00F80CB9">
      <w:pPr>
        <w:pStyle w:val="Heading1"/>
      </w:pPr>
      <w:bookmarkStart w:id="12" w:name="_Toc51324768"/>
      <w:r>
        <w:t>System Features</w:t>
      </w:r>
      <w:bookmarkEnd w:id="12"/>
      <w:r>
        <w:t xml:space="preserve"> </w:t>
      </w:r>
    </w:p>
    <w:p w14:paraId="7497C2B9" w14:textId="040C95D8" w:rsidR="00F80CB9" w:rsidRDefault="00F80CB9" w:rsidP="00F80CB9">
      <w:r>
        <w:rPr>
          <w:noProof/>
        </w:rPr>
        <w:drawing>
          <wp:anchor distT="0" distB="0" distL="114300" distR="114300" simplePos="0" relativeHeight="251666432" behindDoc="0" locked="0" layoutInCell="1" allowOverlap="1" wp14:anchorId="48D78ADB" wp14:editId="0FF22095">
            <wp:simplePos x="0" y="0"/>
            <wp:positionH relativeFrom="column">
              <wp:posOffset>-425450</wp:posOffset>
            </wp:positionH>
            <wp:positionV relativeFrom="paragraph">
              <wp:posOffset>219075</wp:posOffset>
            </wp:positionV>
            <wp:extent cx="6358255" cy="2891790"/>
            <wp:effectExtent l="0" t="0" r="444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8255" cy="289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D79A5E" w14:textId="7C3F704D" w:rsidR="00C62001" w:rsidRDefault="00C62001" w:rsidP="00C62001"/>
    <w:p w14:paraId="28C42A38" w14:textId="54F80F80" w:rsidR="00C62001" w:rsidRDefault="00C62001" w:rsidP="00D42FF1">
      <w:pPr>
        <w:pStyle w:val="Heading3"/>
        <w:numPr>
          <w:ilvl w:val="0"/>
          <w:numId w:val="5"/>
        </w:numPr>
      </w:pPr>
      <w:bookmarkStart w:id="13" w:name="_Toc51324769"/>
      <w:r>
        <w:t>Feature: Isolated Operating Environment</w:t>
      </w:r>
      <w:bookmarkEnd w:id="13"/>
    </w:p>
    <w:p w14:paraId="3D5A23ED" w14:textId="7A1B5B9A" w:rsidR="00C62001" w:rsidRDefault="00C62001" w:rsidP="00C62001">
      <w:pPr>
        <w:ind w:left="720"/>
      </w:pPr>
      <w:r>
        <w:t>This feature is realized by building and starting the ADF application. The ADF design and implementation constraints</w:t>
      </w:r>
      <w:r w:rsidR="004A61B6">
        <w:t>,</w:t>
      </w:r>
      <w:r>
        <w:t xml:space="preserve"> coupled with the Docker technology</w:t>
      </w:r>
      <w:r w:rsidR="004A61B6">
        <w:t>,</w:t>
      </w:r>
      <w:r>
        <w:t xml:space="preserve"> enable host OE isolation.</w:t>
      </w:r>
    </w:p>
    <w:p w14:paraId="619D3205" w14:textId="77777777" w:rsidR="00C62001" w:rsidRDefault="00C62001" w:rsidP="00C62001">
      <w:pPr>
        <w:ind w:left="720"/>
      </w:pPr>
    </w:p>
    <w:p w14:paraId="39F98F09" w14:textId="7E70BF13" w:rsidR="00C62001" w:rsidRDefault="00C62001" w:rsidP="00D42FF1">
      <w:pPr>
        <w:pStyle w:val="Heading3"/>
        <w:numPr>
          <w:ilvl w:val="0"/>
          <w:numId w:val="5"/>
        </w:numPr>
      </w:pPr>
      <w:bookmarkStart w:id="14" w:name="_Toc51324770"/>
      <w:r>
        <w:t xml:space="preserve">Feature: </w:t>
      </w:r>
      <w:r w:rsidRPr="00C62001">
        <w:t>Application Build</w:t>
      </w:r>
      <w:bookmarkEnd w:id="14"/>
      <w:r w:rsidRPr="00C62001">
        <w:t xml:space="preserve"> </w:t>
      </w:r>
    </w:p>
    <w:p w14:paraId="02749C6F" w14:textId="7DB8E586" w:rsidR="00725A38" w:rsidRDefault="00725A38" w:rsidP="00725A38">
      <w:pPr>
        <w:ind w:left="720"/>
      </w:pPr>
      <w:r>
        <w:t xml:space="preserve">This feature is realized by </w:t>
      </w:r>
      <w:r w:rsidR="00447CB8">
        <w:t>the ADF application constraints that provide the required packages within the Docker image to build Java SE 8-11 applications</w:t>
      </w:r>
      <w:r>
        <w:t>.</w:t>
      </w:r>
    </w:p>
    <w:p w14:paraId="3667E41F" w14:textId="4AA749A9" w:rsidR="00725A38" w:rsidRDefault="00725A38" w:rsidP="00725A38"/>
    <w:p w14:paraId="1F27558C" w14:textId="41FAB95B" w:rsidR="00725A38" w:rsidRDefault="00725A38" w:rsidP="00D42FF1">
      <w:pPr>
        <w:pStyle w:val="Heading3"/>
        <w:numPr>
          <w:ilvl w:val="0"/>
          <w:numId w:val="5"/>
        </w:numPr>
      </w:pPr>
      <w:bookmarkStart w:id="15" w:name="_Toc51324771"/>
      <w:r>
        <w:t xml:space="preserve">Feature: </w:t>
      </w:r>
      <w:r w:rsidRPr="00C62001">
        <w:t xml:space="preserve">Application </w:t>
      </w:r>
      <w:r>
        <w:t>Test</w:t>
      </w:r>
      <w:bookmarkEnd w:id="15"/>
      <w:r w:rsidRPr="00C62001">
        <w:t xml:space="preserve"> </w:t>
      </w:r>
    </w:p>
    <w:p w14:paraId="0DE605BD" w14:textId="2593B5B5" w:rsidR="00725A38" w:rsidRDefault="00447CB8" w:rsidP="00725A38">
      <w:pPr>
        <w:ind w:left="720"/>
      </w:pPr>
      <w:r>
        <w:t>This feature is realized by the ADF application constraints that provide the required packages within the Docker image to test Java SE 8-11 applications</w:t>
      </w:r>
      <w:r w:rsidR="00725A38">
        <w:t>.</w:t>
      </w:r>
    </w:p>
    <w:p w14:paraId="6AB71D25" w14:textId="77777777" w:rsidR="00725A38" w:rsidRPr="00725A38" w:rsidRDefault="00725A38" w:rsidP="00725A38"/>
    <w:p w14:paraId="4309B0E7" w14:textId="002F133C" w:rsidR="00725A38" w:rsidRDefault="00725A38" w:rsidP="00D42FF1">
      <w:pPr>
        <w:pStyle w:val="Heading3"/>
        <w:numPr>
          <w:ilvl w:val="0"/>
          <w:numId w:val="5"/>
        </w:numPr>
      </w:pPr>
      <w:bookmarkStart w:id="16" w:name="_Toc51324772"/>
      <w:r>
        <w:t xml:space="preserve">Feature: </w:t>
      </w:r>
      <w:r w:rsidRPr="00C62001">
        <w:t xml:space="preserve">Application </w:t>
      </w:r>
      <w:r>
        <w:t>Deployment</w:t>
      </w:r>
      <w:bookmarkEnd w:id="16"/>
      <w:r w:rsidRPr="00C62001">
        <w:t xml:space="preserve"> </w:t>
      </w:r>
    </w:p>
    <w:p w14:paraId="582E3B60" w14:textId="4A2DEAC6" w:rsidR="00725A38" w:rsidRDefault="00447CB8" w:rsidP="00725A38">
      <w:pPr>
        <w:ind w:left="720"/>
      </w:pPr>
      <w:r>
        <w:t>This feature is realized by the ADF application constraints that provide the required packages within the Docker image to deploy to an Azure instance via the Azure command</w:t>
      </w:r>
      <w:r w:rsidR="004A61B6">
        <w:t>-</w:t>
      </w:r>
      <w:r>
        <w:t>line interface</w:t>
      </w:r>
      <w:r w:rsidR="00725A38">
        <w:t>.</w:t>
      </w:r>
    </w:p>
    <w:p w14:paraId="439221FA" w14:textId="77777777" w:rsidR="00725A38" w:rsidRPr="00725A38" w:rsidRDefault="00725A38" w:rsidP="00725A38"/>
    <w:p w14:paraId="0EC1AE6A" w14:textId="5A44A8C7" w:rsidR="00725A38" w:rsidRDefault="00725A38" w:rsidP="00725A38">
      <w:pPr>
        <w:ind w:left="720"/>
      </w:pPr>
    </w:p>
    <w:p w14:paraId="170BB7CE" w14:textId="379727B0" w:rsidR="008012E0" w:rsidRDefault="008012E0" w:rsidP="00725A38">
      <w:pPr>
        <w:ind w:left="720"/>
      </w:pPr>
    </w:p>
    <w:p w14:paraId="3CDA5A36" w14:textId="1FC3AA34" w:rsidR="008012E0" w:rsidRDefault="008012E0" w:rsidP="00725A38">
      <w:pPr>
        <w:ind w:left="720"/>
      </w:pPr>
    </w:p>
    <w:p w14:paraId="018A2B78" w14:textId="14601DC0" w:rsidR="008012E0" w:rsidRDefault="008012E0" w:rsidP="008012E0">
      <w:pPr>
        <w:pStyle w:val="Heading1"/>
      </w:pPr>
      <w:bookmarkStart w:id="17" w:name="_Toc51324773"/>
      <w:r>
        <w:t>External Interface Requirements</w:t>
      </w:r>
      <w:bookmarkEnd w:id="17"/>
    </w:p>
    <w:p w14:paraId="466202C0" w14:textId="39105BD6" w:rsidR="002A5437" w:rsidRDefault="002A5437" w:rsidP="002A5437"/>
    <w:p w14:paraId="43A003A6" w14:textId="6C7376BC" w:rsidR="002A5437" w:rsidRPr="002A5437" w:rsidRDefault="002A5437" w:rsidP="002A5437">
      <w:pPr>
        <w:pStyle w:val="Heading2"/>
        <w:rPr>
          <w:sz w:val="36"/>
          <w:szCs w:val="36"/>
        </w:rPr>
      </w:pPr>
      <w:bookmarkStart w:id="18" w:name="_Toc51324774"/>
      <w:r w:rsidRPr="002A5437">
        <w:rPr>
          <w:sz w:val="36"/>
          <w:szCs w:val="36"/>
        </w:rPr>
        <w:t>User Interface Overview</w:t>
      </w:r>
      <w:bookmarkEnd w:id="18"/>
    </w:p>
    <w:p w14:paraId="34CAA3B2" w14:textId="249F0ACD" w:rsidR="008012E0" w:rsidRDefault="008012E0" w:rsidP="008012E0"/>
    <w:p w14:paraId="046E21BC" w14:textId="1CBE3DF2" w:rsidR="002A5437" w:rsidRDefault="002A5437" w:rsidP="002A5437">
      <w:pPr>
        <w:ind w:left="720"/>
      </w:pPr>
      <w:r>
        <w:t>ADF is a command</w:t>
      </w:r>
      <w:r w:rsidR="004A61B6">
        <w:t>-</w:t>
      </w:r>
      <w:r>
        <w:t>line interface application</w:t>
      </w:r>
      <w:r w:rsidR="004A61B6">
        <w:t>,</w:t>
      </w:r>
      <w:r>
        <w:t xml:space="preserve"> and no graphical user interfaces have been identified.</w:t>
      </w:r>
    </w:p>
    <w:p w14:paraId="7FFA7AF8" w14:textId="474C8536" w:rsidR="002A5437" w:rsidRDefault="002A5437" w:rsidP="002A5437">
      <w:pPr>
        <w:ind w:left="720"/>
      </w:pPr>
    </w:p>
    <w:p w14:paraId="5D9F520A" w14:textId="24C4AAD0" w:rsidR="002A5437" w:rsidRDefault="002A5437" w:rsidP="002A5437">
      <w:pPr>
        <w:pStyle w:val="Heading2"/>
        <w:rPr>
          <w:sz w:val="36"/>
          <w:szCs w:val="36"/>
        </w:rPr>
      </w:pPr>
      <w:bookmarkStart w:id="19" w:name="_Toc51324775"/>
      <w:r w:rsidRPr="002A5437">
        <w:rPr>
          <w:sz w:val="36"/>
          <w:szCs w:val="36"/>
        </w:rPr>
        <w:t>Hardware Interfaces</w:t>
      </w:r>
      <w:bookmarkEnd w:id="19"/>
    </w:p>
    <w:p w14:paraId="27D9A469" w14:textId="6385287C" w:rsidR="002A5437" w:rsidRDefault="002A5437" w:rsidP="002A5437"/>
    <w:p w14:paraId="066EFCCF" w14:textId="76194FF6" w:rsidR="002A5437" w:rsidRDefault="002A5437" w:rsidP="002A5437">
      <w:pPr>
        <w:ind w:left="720"/>
      </w:pPr>
      <w:r>
        <w:t xml:space="preserve">No Hardware interfaces have been identified. </w:t>
      </w:r>
    </w:p>
    <w:p w14:paraId="4281B01F" w14:textId="044E5E2C" w:rsidR="002A5437" w:rsidRDefault="002A5437" w:rsidP="002A5437">
      <w:pPr>
        <w:ind w:left="720"/>
      </w:pPr>
    </w:p>
    <w:p w14:paraId="4D7F6758" w14:textId="46D1448A" w:rsidR="002A5437" w:rsidRPr="00F175A3" w:rsidRDefault="002A5437" w:rsidP="00F175A3">
      <w:pPr>
        <w:pStyle w:val="Heading2"/>
        <w:rPr>
          <w:sz w:val="36"/>
          <w:szCs w:val="36"/>
        </w:rPr>
      </w:pPr>
      <w:bookmarkStart w:id="20" w:name="_Toc51324776"/>
      <w:r w:rsidRPr="00F175A3">
        <w:rPr>
          <w:sz w:val="36"/>
          <w:szCs w:val="36"/>
        </w:rPr>
        <w:t>Software Interface</w:t>
      </w:r>
      <w:bookmarkEnd w:id="20"/>
    </w:p>
    <w:p w14:paraId="653F4902" w14:textId="47E0BAA0" w:rsidR="002A5437" w:rsidRDefault="002A5437" w:rsidP="002A5437"/>
    <w:p w14:paraId="1364715B" w14:textId="229343FB" w:rsidR="002A5437" w:rsidRDefault="002A5437" w:rsidP="002A5437">
      <w:pPr>
        <w:ind w:left="720"/>
      </w:pPr>
      <w:r>
        <w:t>The following software interface enabled ADF to operate as expected.</w:t>
      </w:r>
    </w:p>
    <w:p w14:paraId="06A3A950" w14:textId="4FA30D38" w:rsidR="002A5437" w:rsidRDefault="002A5437" w:rsidP="002A5437">
      <w:pPr>
        <w:ind w:left="720"/>
      </w:pPr>
    </w:p>
    <w:p w14:paraId="1062F0E5" w14:textId="495B2124" w:rsidR="00B7615B" w:rsidRDefault="002A5437" w:rsidP="00F175A3">
      <w:pPr>
        <w:ind w:left="1440"/>
      </w:pPr>
      <w:r>
        <w:t xml:space="preserve">SI-1: </w:t>
      </w:r>
      <w:r w:rsidR="00B7615B">
        <w:t>Host Docker Configuration</w:t>
      </w:r>
      <w:r w:rsidR="00F175A3">
        <w:t xml:space="preserve">: </w:t>
      </w:r>
      <w:r w:rsidR="00B7615B">
        <w:t>The developer</w:t>
      </w:r>
      <w:r w:rsidR="004A61B6">
        <w:t>'</w:t>
      </w:r>
      <w:r w:rsidR="00B7615B">
        <w:t>s host docker configuration enables host volume mapping</w:t>
      </w:r>
    </w:p>
    <w:p w14:paraId="2F7560A7" w14:textId="4509A216" w:rsidR="00F175A3" w:rsidRDefault="00F175A3" w:rsidP="00F175A3">
      <w:pPr>
        <w:ind w:left="1440"/>
      </w:pPr>
    </w:p>
    <w:p w14:paraId="6402A200" w14:textId="0436D001" w:rsidR="00B7615B" w:rsidRDefault="00B7615B" w:rsidP="00B7615B">
      <w:pPr>
        <w:ind w:left="2160"/>
      </w:pPr>
    </w:p>
    <w:p w14:paraId="45D67587" w14:textId="4F679A9A" w:rsidR="00182788" w:rsidRDefault="00182788" w:rsidP="00B7615B">
      <w:pPr>
        <w:ind w:left="2160"/>
      </w:pPr>
    </w:p>
    <w:p w14:paraId="54A2E8A0" w14:textId="20089A74" w:rsidR="00182788" w:rsidRDefault="00182788" w:rsidP="00B7615B">
      <w:pPr>
        <w:ind w:left="2160"/>
      </w:pPr>
    </w:p>
    <w:p w14:paraId="051A2657" w14:textId="3D1544D2" w:rsidR="00182788" w:rsidRDefault="00182788" w:rsidP="00B7615B">
      <w:pPr>
        <w:ind w:left="2160"/>
      </w:pPr>
    </w:p>
    <w:p w14:paraId="73FE0620" w14:textId="2825E210" w:rsidR="00182788" w:rsidRDefault="00182788" w:rsidP="00B7615B">
      <w:pPr>
        <w:ind w:left="2160"/>
      </w:pPr>
    </w:p>
    <w:p w14:paraId="505E4A4A" w14:textId="32983A4C" w:rsidR="00182788" w:rsidRDefault="00182788" w:rsidP="00B7615B">
      <w:pPr>
        <w:ind w:left="2160"/>
      </w:pPr>
    </w:p>
    <w:p w14:paraId="15013A79" w14:textId="0996E826" w:rsidR="00182788" w:rsidRDefault="00182788" w:rsidP="00B7615B">
      <w:pPr>
        <w:ind w:left="2160"/>
      </w:pPr>
    </w:p>
    <w:p w14:paraId="7D54C122" w14:textId="0C8EC39D" w:rsidR="00182788" w:rsidRDefault="00182788" w:rsidP="00B7615B">
      <w:pPr>
        <w:ind w:left="2160"/>
      </w:pPr>
    </w:p>
    <w:p w14:paraId="5BF31927" w14:textId="6AFBDFD7" w:rsidR="00182788" w:rsidRDefault="00182788" w:rsidP="00B7615B">
      <w:pPr>
        <w:ind w:left="2160"/>
      </w:pPr>
    </w:p>
    <w:p w14:paraId="5BC71F49" w14:textId="7A4D5A32" w:rsidR="00182788" w:rsidRDefault="00182788" w:rsidP="00B7615B">
      <w:pPr>
        <w:ind w:left="2160"/>
      </w:pPr>
    </w:p>
    <w:p w14:paraId="048A3AE6" w14:textId="6EA8D6DE" w:rsidR="00182788" w:rsidRDefault="00182788" w:rsidP="00B7615B">
      <w:pPr>
        <w:ind w:left="2160"/>
      </w:pPr>
    </w:p>
    <w:p w14:paraId="5E47F8E2" w14:textId="2764C2AC" w:rsidR="00182788" w:rsidRDefault="00182788" w:rsidP="00B7615B">
      <w:pPr>
        <w:ind w:left="2160"/>
      </w:pPr>
    </w:p>
    <w:p w14:paraId="5F8D1500" w14:textId="1CBE58D4" w:rsidR="00182788" w:rsidRDefault="00182788" w:rsidP="00B7615B">
      <w:pPr>
        <w:ind w:left="2160"/>
      </w:pPr>
    </w:p>
    <w:p w14:paraId="4D627643" w14:textId="5EC9FDAC" w:rsidR="00182788" w:rsidRDefault="00182788" w:rsidP="00B7615B">
      <w:pPr>
        <w:ind w:left="2160"/>
      </w:pPr>
    </w:p>
    <w:p w14:paraId="06159EFB" w14:textId="14714CD3" w:rsidR="00182788" w:rsidRDefault="00182788" w:rsidP="00B7615B">
      <w:pPr>
        <w:ind w:left="2160"/>
      </w:pPr>
    </w:p>
    <w:p w14:paraId="599CF219" w14:textId="30474524" w:rsidR="00182788" w:rsidRDefault="00182788" w:rsidP="00B7615B">
      <w:pPr>
        <w:ind w:left="2160"/>
      </w:pPr>
    </w:p>
    <w:p w14:paraId="393454F0" w14:textId="124C60C7" w:rsidR="00182788" w:rsidRDefault="00182788" w:rsidP="00B7615B">
      <w:pPr>
        <w:ind w:left="2160"/>
      </w:pPr>
    </w:p>
    <w:p w14:paraId="1729785B" w14:textId="70CAD2BB" w:rsidR="00182788" w:rsidRDefault="00182788" w:rsidP="00B7615B">
      <w:pPr>
        <w:ind w:left="2160"/>
      </w:pPr>
    </w:p>
    <w:p w14:paraId="30034B0B" w14:textId="1BB34064" w:rsidR="00182788" w:rsidRDefault="00182788" w:rsidP="00B7615B">
      <w:pPr>
        <w:ind w:left="2160"/>
      </w:pPr>
    </w:p>
    <w:p w14:paraId="46B9EB62" w14:textId="075B5EAA" w:rsidR="00182788" w:rsidRDefault="00182788" w:rsidP="00B7615B">
      <w:pPr>
        <w:ind w:left="2160"/>
      </w:pPr>
    </w:p>
    <w:p w14:paraId="574B551B" w14:textId="77777777" w:rsidR="00182788" w:rsidRDefault="00182788" w:rsidP="00B7615B">
      <w:pPr>
        <w:ind w:left="2160"/>
      </w:pPr>
    </w:p>
    <w:p w14:paraId="2DB32587" w14:textId="3DEF6459" w:rsidR="00B7615B" w:rsidRDefault="00B7615B" w:rsidP="00B7615B">
      <w:pPr>
        <w:pStyle w:val="Heading1"/>
      </w:pPr>
      <w:bookmarkStart w:id="21" w:name="_Toc51324777"/>
      <w:r>
        <w:t>System Features/Modules</w:t>
      </w:r>
      <w:bookmarkEnd w:id="21"/>
    </w:p>
    <w:p w14:paraId="23E9756A" w14:textId="4E4A1722" w:rsidR="00B7615B" w:rsidRDefault="00B7615B" w:rsidP="00B7615B"/>
    <w:p w14:paraId="0B6652F7" w14:textId="7FCAA128" w:rsidR="00B7615B" w:rsidRPr="00D42FF1" w:rsidRDefault="00B7615B" w:rsidP="00182788">
      <w:pPr>
        <w:pStyle w:val="Heading3"/>
        <w:numPr>
          <w:ilvl w:val="0"/>
          <w:numId w:val="4"/>
        </w:numPr>
      </w:pPr>
      <w:bookmarkStart w:id="22" w:name="_Toc51324778"/>
      <w:r w:rsidRPr="00D42FF1">
        <w:t>Isolated Operating Environment</w:t>
      </w:r>
      <w:bookmarkEnd w:id="22"/>
    </w:p>
    <w:p w14:paraId="432888F0" w14:textId="06970BDA" w:rsidR="006E7802" w:rsidRDefault="006E7802" w:rsidP="006E7802"/>
    <w:p w14:paraId="6BAE61CA" w14:textId="714DC30A" w:rsidR="006E7802" w:rsidRDefault="006E7802" w:rsidP="006E7802">
      <w:r>
        <w:t xml:space="preserve">Description: </w:t>
      </w:r>
    </w:p>
    <w:p w14:paraId="59AF84EA" w14:textId="77777777" w:rsidR="006E7802" w:rsidRDefault="006E7802" w:rsidP="006E7802">
      <w:pPr>
        <w:ind w:left="720"/>
      </w:pPr>
    </w:p>
    <w:p w14:paraId="4F404228" w14:textId="4962D828" w:rsidR="006E7802" w:rsidRDefault="006E7802" w:rsidP="006E7802">
      <w:pPr>
        <w:ind w:left="720"/>
      </w:pPr>
      <w:r>
        <w:t>A developer who has the initial ADF dependencies available defined by OE-1, OE-2</w:t>
      </w:r>
      <w:r w:rsidR="004A61B6">
        <w:t>,</w:t>
      </w:r>
      <w:r>
        <w:t xml:space="preserve"> and OE-3</w:t>
      </w:r>
      <w:r w:rsidR="004A61B6">
        <w:t>,</w:t>
      </w:r>
      <w:r>
        <w:t xml:space="preserve"> can start the ADF application.</w:t>
      </w:r>
    </w:p>
    <w:p w14:paraId="7861E405" w14:textId="5E759A3C" w:rsidR="006E7802" w:rsidRDefault="006E7802" w:rsidP="006E7802"/>
    <w:p w14:paraId="60AAEAE7" w14:textId="0D017383" w:rsidR="006E7802" w:rsidRDefault="006E7802" w:rsidP="006E7802">
      <w:r>
        <w:t>Stimulus/Response Sequences:</w:t>
      </w:r>
    </w:p>
    <w:p w14:paraId="0BB92B5B" w14:textId="3D8AF94C" w:rsidR="006E7802" w:rsidRDefault="006E7802" w:rsidP="006E7802">
      <w:pPr>
        <w:ind w:left="720"/>
      </w:pPr>
    </w:p>
    <w:p w14:paraId="178AAEDB" w14:textId="0E901FCF" w:rsidR="006E7802" w:rsidRDefault="006E7802" w:rsidP="006E7802">
      <w:pPr>
        <w:ind w:left="720"/>
      </w:pPr>
      <w:r>
        <w:t xml:space="preserve">Stimulus: A developer runs </w:t>
      </w:r>
      <w:r w:rsidRPr="006E7802">
        <w:rPr>
          <w:i/>
          <w:iCs/>
        </w:rPr>
        <w:t>make start-env</w:t>
      </w:r>
      <w:r>
        <w:t xml:space="preserve"> via BASH CLI.</w:t>
      </w:r>
    </w:p>
    <w:p w14:paraId="4A210797" w14:textId="1047E971" w:rsidR="006E7802" w:rsidRDefault="006E7802" w:rsidP="006E7802">
      <w:pPr>
        <w:ind w:left="720"/>
      </w:pPr>
      <w:r>
        <w:t xml:space="preserve">Response: The system shall instantiate the ADF Docker image and provide the developer with an isolated environment. </w:t>
      </w:r>
    </w:p>
    <w:p w14:paraId="7E96562C" w14:textId="6874C926" w:rsidR="006E7802" w:rsidRDefault="006E7802" w:rsidP="006E7802"/>
    <w:p w14:paraId="635597AF" w14:textId="31D34E0C" w:rsidR="006E7802" w:rsidRDefault="006E7802" w:rsidP="006E7802">
      <w:r>
        <w:t>Functional Requirements:</w:t>
      </w:r>
    </w:p>
    <w:p w14:paraId="1265EC77" w14:textId="6B2D5D5B" w:rsidR="006E7802" w:rsidRDefault="006E7802" w:rsidP="006E7802"/>
    <w:p w14:paraId="46635AE1" w14:textId="32655268" w:rsidR="006E7802" w:rsidRDefault="006E7802" w:rsidP="006E7802">
      <w:pPr>
        <w:ind w:left="720"/>
      </w:pPr>
      <w:r>
        <w:t>REQ-1</w:t>
      </w:r>
      <w:r w:rsidR="00182788">
        <w:t>.1</w:t>
      </w:r>
      <w:r>
        <w:t xml:space="preserve">: Upon running </w:t>
      </w:r>
      <w:r w:rsidRPr="006E7802">
        <w:rPr>
          <w:i/>
          <w:iCs/>
        </w:rPr>
        <w:t>make start-env</w:t>
      </w:r>
      <w:r>
        <w:rPr>
          <w:i/>
          <w:iCs/>
        </w:rPr>
        <w:t xml:space="preserve"> </w:t>
      </w:r>
      <w:r>
        <w:t>via BASH CLI, the system shall instantiate the ADF Docker image and provide the developer with an isolated environment.</w:t>
      </w:r>
    </w:p>
    <w:p w14:paraId="6CA39167" w14:textId="5A0E0B76" w:rsidR="006E7802" w:rsidRDefault="006E7802" w:rsidP="006E7802">
      <w:pPr>
        <w:ind w:left="720"/>
      </w:pPr>
    </w:p>
    <w:p w14:paraId="67DA8F32" w14:textId="46B46F7E" w:rsidR="006E7802" w:rsidRDefault="006E7802" w:rsidP="006E7802">
      <w:pPr>
        <w:ind w:left="720"/>
      </w:pPr>
    </w:p>
    <w:p w14:paraId="1326180E" w14:textId="6B8D37CB" w:rsidR="006E7802" w:rsidRPr="006E7802" w:rsidRDefault="006E7802" w:rsidP="006E7802">
      <w:pPr>
        <w:ind w:left="720"/>
      </w:pPr>
      <w:r>
        <w:t>REQ-</w:t>
      </w:r>
      <w:r w:rsidR="00182788">
        <w:t>1.2</w:t>
      </w:r>
      <w:r>
        <w:t xml:space="preserve">: When the ADF Docker image is </w:t>
      </w:r>
      <w:r w:rsidR="00182788">
        <w:t>instantiated,</w:t>
      </w:r>
      <w:r>
        <w:t xml:space="preserve"> the system shall</w:t>
      </w:r>
      <w:r w:rsidR="004A61B6">
        <w:t xml:space="preserve"> provide</w:t>
      </w:r>
      <w:r>
        <w:t xml:space="preserve"> </w:t>
      </w:r>
      <w:r w:rsidR="004A61B6">
        <w:t xml:space="preserve">a </w:t>
      </w:r>
      <w:r>
        <w:t xml:space="preserve">volume </w:t>
      </w:r>
      <w:r w:rsidR="00182788">
        <w:t xml:space="preserve">map </w:t>
      </w:r>
      <w:r w:rsidR="004A61B6">
        <w:t xml:space="preserve">of </w:t>
      </w:r>
      <w:r w:rsidR="00182788">
        <w:t>the UMGC Capstone application source code into the ADF Docker container.</w:t>
      </w:r>
    </w:p>
    <w:p w14:paraId="5534355A" w14:textId="209490D8" w:rsidR="006E7802" w:rsidRDefault="006E7802" w:rsidP="006E7802"/>
    <w:p w14:paraId="7E857C8F" w14:textId="2DD7E6E3" w:rsidR="00182788" w:rsidRDefault="00182788" w:rsidP="006E7802"/>
    <w:p w14:paraId="4EC16D34" w14:textId="6D873C74" w:rsidR="00182788" w:rsidRDefault="00182788" w:rsidP="006E7802"/>
    <w:p w14:paraId="782722CD" w14:textId="106F0BA3" w:rsidR="00182788" w:rsidRDefault="00182788" w:rsidP="006E7802"/>
    <w:p w14:paraId="0F1E14C1" w14:textId="100EEDDC" w:rsidR="00182788" w:rsidRDefault="00182788" w:rsidP="006E7802"/>
    <w:p w14:paraId="27C7B7D0" w14:textId="33E36474" w:rsidR="00182788" w:rsidRDefault="00182788" w:rsidP="006E7802"/>
    <w:p w14:paraId="35919154" w14:textId="2C811F87" w:rsidR="00182788" w:rsidRDefault="00182788" w:rsidP="006E7802"/>
    <w:p w14:paraId="70A359FA" w14:textId="45BFC727" w:rsidR="00182788" w:rsidRDefault="00182788" w:rsidP="006E7802"/>
    <w:p w14:paraId="6947FC68" w14:textId="09AB0870" w:rsidR="00182788" w:rsidRDefault="00182788" w:rsidP="006E7802"/>
    <w:p w14:paraId="016F5E53" w14:textId="28823B05" w:rsidR="00182788" w:rsidRDefault="00182788" w:rsidP="006E7802"/>
    <w:p w14:paraId="271EF062" w14:textId="68F89C1B" w:rsidR="00182788" w:rsidRDefault="00182788" w:rsidP="006E7802"/>
    <w:p w14:paraId="2489985B" w14:textId="4DA6A370" w:rsidR="00182788" w:rsidRDefault="00182788" w:rsidP="006E7802"/>
    <w:p w14:paraId="0CD8EB5D" w14:textId="78CA02EF" w:rsidR="00182788" w:rsidRDefault="00182788" w:rsidP="006E7802"/>
    <w:p w14:paraId="78DF74D8" w14:textId="2F928392" w:rsidR="00182788" w:rsidRDefault="00182788" w:rsidP="006E7802"/>
    <w:p w14:paraId="22CE50AE" w14:textId="77777777" w:rsidR="00182788" w:rsidRPr="006E7802" w:rsidRDefault="00182788" w:rsidP="006E7802"/>
    <w:p w14:paraId="08A0D0DA" w14:textId="19D3CE68" w:rsidR="00B7615B" w:rsidRDefault="00B7615B" w:rsidP="00B7615B"/>
    <w:p w14:paraId="62C3AE9A" w14:textId="77777777" w:rsidR="00182788" w:rsidRDefault="00182788" w:rsidP="00182788">
      <w:pPr>
        <w:pStyle w:val="Heading3"/>
        <w:ind w:left="360"/>
      </w:pPr>
    </w:p>
    <w:p w14:paraId="6DA2331C" w14:textId="6DC61294" w:rsidR="00B7615B" w:rsidRPr="00D42FF1" w:rsidRDefault="00B7615B" w:rsidP="00182788">
      <w:pPr>
        <w:pStyle w:val="Heading3"/>
        <w:numPr>
          <w:ilvl w:val="0"/>
          <w:numId w:val="4"/>
        </w:numPr>
      </w:pPr>
      <w:bookmarkStart w:id="23" w:name="_Toc51324779"/>
      <w:r w:rsidRPr="00D42FF1">
        <w:t>Application Build</w:t>
      </w:r>
      <w:bookmarkEnd w:id="23"/>
    </w:p>
    <w:p w14:paraId="4718C0C0" w14:textId="77777777" w:rsidR="006E7802" w:rsidRPr="006E7802" w:rsidRDefault="006E7802" w:rsidP="006E7802"/>
    <w:p w14:paraId="611DAF03" w14:textId="77777777" w:rsidR="006E7802" w:rsidRDefault="006E7802" w:rsidP="006E7802">
      <w:r>
        <w:t xml:space="preserve">Description: </w:t>
      </w:r>
    </w:p>
    <w:p w14:paraId="4ACFE998" w14:textId="77777777" w:rsidR="006E7802" w:rsidRDefault="006E7802" w:rsidP="006E7802">
      <w:pPr>
        <w:ind w:left="720"/>
      </w:pPr>
    </w:p>
    <w:p w14:paraId="25414E74" w14:textId="23A253B2" w:rsidR="006E7802" w:rsidRDefault="006E7802" w:rsidP="006E7802">
      <w:pPr>
        <w:ind w:left="720"/>
      </w:pPr>
      <w:r>
        <w:t>A developer who has the initial ADF dependencies available defined by OE-1, OE-2</w:t>
      </w:r>
      <w:r w:rsidR="004A61B6">
        <w:t>,</w:t>
      </w:r>
      <w:r>
        <w:t xml:space="preserve"> and OE-3 and has started the ADF application can build UMGC Capstone applications.</w:t>
      </w:r>
    </w:p>
    <w:p w14:paraId="556B70A3" w14:textId="77777777" w:rsidR="006E7802" w:rsidRDefault="006E7802" w:rsidP="006E7802"/>
    <w:p w14:paraId="15CCF569" w14:textId="77777777" w:rsidR="006E7802" w:rsidRDefault="006E7802" w:rsidP="006E7802">
      <w:r>
        <w:t>Stimulus/Response Sequences:</w:t>
      </w:r>
    </w:p>
    <w:p w14:paraId="72EF689A" w14:textId="77777777" w:rsidR="006E7802" w:rsidRDefault="006E7802" w:rsidP="006E7802">
      <w:pPr>
        <w:ind w:left="720"/>
      </w:pPr>
    </w:p>
    <w:p w14:paraId="26F0B889" w14:textId="5CFAA3DB" w:rsidR="006E7802" w:rsidRDefault="006E7802" w:rsidP="006E7802">
      <w:pPr>
        <w:ind w:left="720"/>
      </w:pPr>
      <w:r>
        <w:t xml:space="preserve">Stimulus: A developer runs </w:t>
      </w:r>
      <w:r w:rsidRPr="00182788">
        <w:rPr>
          <w:i/>
          <w:iCs/>
        </w:rPr>
        <w:t xml:space="preserve">make </w:t>
      </w:r>
      <w:r w:rsidR="00182788">
        <w:rPr>
          <w:i/>
          <w:iCs/>
        </w:rPr>
        <w:t>build</w:t>
      </w:r>
      <w:r>
        <w:t xml:space="preserve"> </w:t>
      </w:r>
      <w:r w:rsidR="00182788">
        <w:t>within the ADF context</w:t>
      </w:r>
      <w:r>
        <w:t>.</w:t>
      </w:r>
    </w:p>
    <w:p w14:paraId="7BB5ACBF" w14:textId="2CF4D77A" w:rsidR="006E7802" w:rsidRDefault="006E7802" w:rsidP="006E7802">
      <w:pPr>
        <w:ind w:left="720"/>
      </w:pPr>
      <w:r>
        <w:t>Res</w:t>
      </w:r>
      <w:r w:rsidR="00182788">
        <w:t>ponse: The system shall build the UMGC Capstone application and produce an application executable.</w:t>
      </w:r>
    </w:p>
    <w:p w14:paraId="0B0100E2" w14:textId="77777777" w:rsidR="006E7802" w:rsidRDefault="006E7802" w:rsidP="006E7802"/>
    <w:p w14:paraId="408B9EEA" w14:textId="77777777" w:rsidR="006E7802" w:rsidRDefault="006E7802" w:rsidP="006E7802">
      <w:r>
        <w:t>Functional Requirements:</w:t>
      </w:r>
    </w:p>
    <w:p w14:paraId="475C556B" w14:textId="77777777" w:rsidR="006E7802" w:rsidRDefault="006E7802" w:rsidP="006E7802"/>
    <w:p w14:paraId="3C45BE9E" w14:textId="058C30DA" w:rsidR="006E7802" w:rsidRDefault="006E7802" w:rsidP="006E7802">
      <w:pPr>
        <w:ind w:left="720"/>
      </w:pPr>
      <w:r>
        <w:t>REQ-</w:t>
      </w:r>
      <w:r w:rsidR="00182788">
        <w:t>2.1</w:t>
      </w:r>
      <w:r>
        <w:t xml:space="preserve">: Upon running </w:t>
      </w:r>
      <w:r w:rsidRPr="006E7802">
        <w:rPr>
          <w:i/>
          <w:iCs/>
        </w:rPr>
        <w:t xml:space="preserve">make </w:t>
      </w:r>
      <w:r w:rsidR="00182788">
        <w:rPr>
          <w:i/>
          <w:iCs/>
        </w:rPr>
        <w:t>build</w:t>
      </w:r>
      <w:r w:rsidR="00182788">
        <w:t xml:space="preserve"> within the ADF context</w:t>
      </w:r>
      <w:r>
        <w:t xml:space="preserve">, the system shall </w:t>
      </w:r>
      <w:r w:rsidR="00182788">
        <w:t>build the UMGC Capstone application and produce an application executable</w:t>
      </w:r>
      <w:r>
        <w:t>.</w:t>
      </w:r>
    </w:p>
    <w:p w14:paraId="6E3ABDF6" w14:textId="7716A79C" w:rsidR="006510F1" w:rsidRDefault="006510F1" w:rsidP="006E7802">
      <w:pPr>
        <w:ind w:left="720"/>
      </w:pPr>
    </w:p>
    <w:p w14:paraId="3B290BBA" w14:textId="34006605" w:rsidR="006510F1" w:rsidRDefault="006510F1" w:rsidP="006E7802">
      <w:pPr>
        <w:ind w:left="720"/>
      </w:pPr>
      <w:r>
        <w:t>REQ-2.2: During the building of a UMGC Capstone application</w:t>
      </w:r>
      <w:r w:rsidR="004A61B6">
        <w:t>,</w:t>
      </w:r>
      <w:r>
        <w:t xml:space="preserve"> the system shall run developer</w:t>
      </w:r>
      <w:r w:rsidR="004A61B6">
        <w:t>-</w:t>
      </w:r>
      <w:r>
        <w:t>defined tests and only produce an application executable only if all testing is deemed successful.</w:t>
      </w:r>
    </w:p>
    <w:p w14:paraId="4E47EA79" w14:textId="37FB0717" w:rsidR="00182788" w:rsidRDefault="00182788" w:rsidP="006E7802">
      <w:pPr>
        <w:ind w:left="720"/>
      </w:pPr>
    </w:p>
    <w:p w14:paraId="344BBCBF" w14:textId="0E568AA9" w:rsidR="00182788" w:rsidRDefault="00182788" w:rsidP="006E7802">
      <w:pPr>
        <w:ind w:left="720"/>
      </w:pPr>
      <w:r>
        <w:t>REQ-2.</w:t>
      </w:r>
      <w:r w:rsidR="006510F1">
        <w:t>3</w:t>
      </w:r>
      <w:r>
        <w:t xml:space="preserve">: When the UMGC Capstone application is </w:t>
      </w:r>
      <w:r w:rsidR="006510F1">
        <w:t>successfully</w:t>
      </w:r>
      <w:r>
        <w:t xml:space="preserve"> built</w:t>
      </w:r>
      <w:r w:rsidR="004A61B6">
        <w:t>,</w:t>
      </w:r>
      <w:r>
        <w:t xml:space="preserve"> the </w:t>
      </w:r>
      <w:r w:rsidR="006510F1">
        <w:t>system shall produce a Dockerized application from the previous application executable.</w:t>
      </w:r>
    </w:p>
    <w:p w14:paraId="78AE2F32" w14:textId="4D5588AD" w:rsidR="006510F1" w:rsidRDefault="006510F1" w:rsidP="006E7802">
      <w:pPr>
        <w:ind w:left="720"/>
      </w:pPr>
    </w:p>
    <w:p w14:paraId="656923E5" w14:textId="0D92FA3C" w:rsidR="006510F1" w:rsidRDefault="006510F1" w:rsidP="006E7802">
      <w:pPr>
        <w:ind w:left="720"/>
      </w:pPr>
    </w:p>
    <w:p w14:paraId="5A9694CE" w14:textId="5DD787D6" w:rsidR="006510F1" w:rsidRDefault="006510F1" w:rsidP="006E7802">
      <w:pPr>
        <w:ind w:left="720"/>
      </w:pPr>
    </w:p>
    <w:p w14:paraId="30831740" w14:textId="301FCB6A" w:rsidR="006510F1" w:rsidRDefault="006510F1" w:rsidP="006E7802">
      <w:pPr>
        <w:ind w:left="720"/>
      </w:pPr>
    </w:p>
    <w:p w14:paraId="4ECB8131" w14:textId="70280CEA" w:rsidR="006510F1" w:rsidRDefault="006510F1" w:rsidP="006E7802">
      <w:pPr>
        <w:ind w:left="720"/>
      </w:pPr>
    </w:p>
    <w:p w14:paraId="4B845E39" w14:textId="301F9C3B" w:rsidR="006510F1" w:rsidRDefault="006510F1" w:rsidP="006E7802">
      <w:pPr>
        <w:ind w:left="720"/>
      </w:pPr>
    </w:p>
    <w:p w14:paraId="47B95003" w14:textId="2B3F4EFE" w:rsidR="006510F1" w:rsidRDefault="006510F1" w:rsidP="006E7802">
      <w:pPr>
        <w:ind w:left="720"/>
      </w:pPr>
    </w:p>
    <w:p w14:paraId="36C64030" w14:textId="6E994A13" w:rsidR="006510F1" w:rsidRDefault="006510F1" w:rsidP="006E7802">
      <w:pPr>
        <w:ind w:left="720"/>
      </w:pPr>
    </w:p>
    <w:p w14:paraId="09BBB68A" w14:textId="01567486" w:rsidR="006510F1" w:rsidRDefault="006510F1" w:rsidP="006E7802">
      <w:pPr>
        <w:ind w:left="720"/>
      </w:pPr>
    </w:p>
    <w:p w14:paraId="6CC0E87B" w14:textId="3FA3B28B" w:rsidR="006510F1" w:rsidRDefault="006510F1" w:rsidP="006E7802">
      <w:pPr>
        <w:ind w:left="720"/>
      </w:pPr>
    </w:p>
    <w:p w14:paraId="06054741" w14:textId="138B4A67" w:rsidR="006510F1" w:rsidRDefault="006510F1" w:rsidP="006E7802">
      <w:pPr>
        <w:ind w:left="720"/>
      </w:pPr>
    </w:p>
    <w:p w14:paraId="61B21753" w14:textId="0835B70E" w:rsidR="006510F1" w:rsidRDefault="006510F1" w:rsidP="006E7802">
      <w:pPr>
        <w:ind w:left="720"/>
      </w:pPr>
    </w:p>
    <w:p w14:paraId="0FBC36C8" w14:textId="77777777" w:rsidR="006510F1" w:rsidRDefault="006510F1" w:rsidP="006E7802">
      <w:pPr>
        <w:ind w:left="720"/>
      </w:pPr>
    </w:p>
    <w:p w14:paraId="00E94823" w14:textId="10811FE3" w:rsidR="00182788" w:rsidRDefault="00182788" w:rsidP="006E7802">
      <w:pPr>
        <w:ind w:left="720"/>
      </w:pPr>
    </w:p>
    <w:p w14:paraId="6851656D" w14:textId="77777777" w:rsidR="006510F1" w:rsidRDefault="006510F1" w:rsidP="006510F1">
      <w:pPr>
        <w:pStyle w:val="Heading3"/>
        <w:ind w:left="360"/>
      </w:pPr>
    </w:p>
    <w:p w14:paraId="64DD67D0" w14:textId="428E4DF4" w:rsidR="00B7615B" w:rsidRPr="00D42FF1" w:rsidRDefault="00B7615B" w:rsidP="00182788">
      <w:pPr>
        <w:pStyle w:val="Heading3"/>
        <w:numPr>
          <w:ilvl w:val="0"/>
          <w:numId w:val="4"/>
        </w:numPr>
      </w:pPr>
      <w:bookmarkStart w:id="24" w:name="_Toc51324780"/>
      <w:r w:rsidRPr="00D42FF1">
        <w:t>Application Test</w:t>
      </w:r>
      <w:bookmarkEnd w:id="24"/>
    </w:p>
    <w:p w14:paraId="33F3AD47" w14:textId="77777777" w:rsidR="006E7802" w:rsidRPr="006E7802" w:rsidRDefault="006E7802" w:rsidP="006E7802"/>
    <w:p w14:paraId="6FEB2A24" w14:textId="77777777" w:rsidR="00182788" w:rsidRDefault="00182788" w:rsidP="00182788">
      <w:r>
        <w:t xml:space="preserve">Description: </w:t>
      </w:r>
    </w:p>
    <w:p w14:paraId="2BBCA2B6" w14:textId="77777777" w:rsidR="00182788" w:rsidRDefault="00182788" w:rsidP="00182788">
      <w:pPr>
        <w:ind w:left="720"/>
      </w:pPr>
    </w:p>
    <w:p w14:paraId="7EBAEEDD" w14:textId="29123BC1" w:rsidR="00182788" w:rsidRDefault="00182788" w:rsidP="00182788">
      <w:pPr>
        <w:ind w:left="720"/>
      </w:pPr>
      <w:r>
        <w:t>A developer who has the initial ADF dependencies available defined by OE-1, OE-2</w:t>
      </w:r>
      <w:r w:rsidR="004A61B6">
        <w:t>,</w:t>
      </w:r>
      <w:r>
        <w:t xml:space="preserve"> and OE-3 and has started the ADF application can test UMGC Capstone applications.</w:t>
      </w:r>
    </w:p>
    <w:p w14:paraId="646A90D0" w14:textId="77777777" w:rsidR="00182788" w:rsidRDefault="00182788" w:rsidP="00182788"/>
    <w:p w14:paraId="67427791" w14:textId="77777777" w:rsidR="00182788" w:rsidRDefault="00182788" w:rsidP="00182788">
      <w:r>
        <w:t>Stimulus/Response Sequences:</w:t>
      </w:r>
    </w:p>
    <w:p w14:paraId="7BF1E71D" w14:textId="77777777" w:rsidR="00182788" w:rsidRDefault="00182788" w:rsidP="00182788">
      <w:pPr>
        <w:ind w:left="720"/>
      </w:pPr>
    </w:p>
    <w:p w14:paraId="0A3C43E4" w14:textId="63F48369" w:rsidR="00182788" w:rsidRDefault="00182788" w:rsidP="00182788">
      <w:pPr>
        <w:ind w:left="720"/>
      </w:pPr>
      <w:r>
        <w:t xml:space="preserve">Stimulus: A developer runs </w:t>
      </w:r>
      <w:r w:rsidRPr="00182788">
        <w:rPr>
          <w:i/>
          <w:iCs/>
        </w:rPr>
        <w:t xml:space="preserve">make </w:t>
      </w:r>
      <w:r>
        <w:rPr>
          <w:i/>
          <w:iCs/>
        </w:rPr>
        <w:t>test</w:t>
      </w:r>
      <w:r>
        <w:t xml:space="preserve"> within the ADF context.</w:t>
      </w:r>
    </w:p>
    <w:p w14:paraId="45053B26" w14:textId="704D66BE" w:rsidR="00182788" w:rsidRDefault="00182788" w:rsidP="00182788">
      <w:pPr>
        <w:ind w:left="720"/>
      </w:pPr>
      <w:r>
        <w:t>Response: The system shall run developer</w:t>
      </w:r>
      <w:r w:rsidR="004A61B6">
        <w:t>-</w:t>
      </w:r>
      <w:r>
        <w:t>defined tests.</w:t>
      </w:r>
    </w:p>
    <w:p w14:paraId="74BAF8EB" w14:textId="77777777" w:rsidR="00182788" w:rsidRDefault="00182788" w:rsidP="00182788"/>
    <w:p w14:paraId="43EC4096" w14:textId="77777777" w:rsidR="00182788" w:rsidRDefault="00182788" w:rsidP="00182788">
      <w:r>
        <w:t>Functional Requirements:</w:t>
      </w:r>
    </w:p>
    <w:p w14:paraId="5976A603" w14:textId="77777777" w:rsidR="00182788" w:rsidRDefault="00182788" w:rsidP="00182788"/>
    <w:p w14:paraId="37CBB408" w14:textId="08165D1A" w:rsidR="00182788" w:rsidRDefault="00182788" w:rsidP="00182788">
      <w:pPr>
        <w:ind w:left="720"/>
      </w:pPr>
      <w:r>
        <w:t xml:space="preserve">REQ-3.1: Upon running </w:t>
      </w:r>
      <w:r w:rsidRPr="006E7802">
        <w:rPr>
          <w:i/>
          <w:iCs/>
        </w:rPr>
        <w:t xml:space="preserve">make </w:t>
      </w:r>
      <w:r>
        <w:rPr>
          <w:i/>
          <w:iCs/>
        </w:rPr>
        <w:t xml:space="preserve">test </w:t>
      </w:r>
      <w:r>
        <w:t>within the ADF context, the system shall run developer</w:t>
      </w:r>
      <w:r w:rsidR="004A61B6">
        <w:t>-</w:t>
      </w:r>
      <w:r>
        <w:t>defined tests.</w:t>
      </w:r>
    </w:p>
    <w:p w14:paraId="722E7434" w14:textId="77777777" w:rsidR="006E7802" w:rsidRPr="006E7802" w:rsidRDefault="006E7802" w:rsidP="006E7802"/>
    <w:p w14:paraId="5E19B786" w14:textId="4457E202" w:rsidR="00B7615B" w:rsidRDefault="00B7615B" w:rsidP="00B7615B"/>
    <w:p w14:paraId="7A864C1A" w14:textId="0D22786F" w:rsidR="002B09BD" w:rsidRDefault="002B09BD" w:rsidP="00B7615B"/>
    <w:p w14:paraId="7E72FEE1" w14:textId="24283694" w:rsidR="002B09BD" w:rsidRDefault="002B09BD" w:rsidP="00B7615B"/>
    <w:p w14:paraId="35C291F9" w14:textId="57027A80" w:rsidR="002B09BD" w:rsidRDefault="002B09BD" w:rsidP="00B7615B"/>
    <w:p w14:paraId="152274B7" w14:textId="29103EAD" w:rsidR="002B09BD" w:rsidRDefault="002B09BD" w:rsidP="00B7615B"/>
    <w:p w14:paraId="6F41329C" w14:textId="7FB5F436" w:rsidR="002B09BD" w:rsidRDefault="002B09BD" w:rsidP="00B7615B"/>
    <w:p w14:paraId="0266C9C3" w14:textId="1EB9BD50" w:rsidR="002B09BD" w:rsidRDefault="002B09BD" w:rsidP="00B7615B"/>
    <w:p w14:paraId="56A0666D" w14:textId="4946AE2C" w:rsidR="002B09BD" w:rsidRDefault="002B09BD" w:rsidP="00B7615B"/>
    <w:p w14:paraId="3794A1D4" w14:textId="3E414A80" w:rsidR="002B09BD" w:rsidRDefault="002B09BD" w:rsidP="00B7615B"/>
    <w:p w14:paraId="69D3E970" w14:textId="088604DF" w:rsidR="002B09BD" w:rsidRDefault="002B09BD" w:rsidP="00B7615B"/>
    <w:p w14:paraId="18759F4E" w14:textId="77EB52B6" w:rsidR="002B09BD" w:rsidRDefault="002B09BD" w:rsidP="00B7615B"/>
    <w:p w14:paraId="19D10DD9" w14:textId="674F1A4A" w:rsidR="002B09BD" w:rsidRDefault="002B09BD" w:rsidP="00B7615B"/>
    <w:p w14:paraId="60B07CDF" w14:textId="10440822" w:rsidR="002B09BD" w:rsidRDefault="002B09BD" w:rsidP="00B7615B"/>
    <w:p w14:paraId="1CF8B242" w14:textId="15FFCA7C" w:rsidR="002B09BD" w:rsidRDefault="002B09BD" w:rsidP="00B7615B"/>
    <w:p w14:paraId="1107C01B" w14:textId="32D87AB1" w:rsidR="002B09BD" w:rsidRDefault="002B09BD" w:rsidP="00B7615B"/>
    <w:p w14:paraId="35E79A3D" w14:textId="4E73E59F" w:rsidR="002B09BD" w:rsidRDefault="002B09BD" w:rsidP="00B7615B"/>
    <w:p w14:paraId="4F3CDB61" w14:textId="13626C0B" w:rsidR="002B09BD" w:rsidRDefault="002B09BD" w:rsidP="00B7615B"/>
    <w:p w14:paraId="41D7934D" w14:textId="0B3F9916" w:rsidR="002B09BD" w:rsidRDefault="002B09BD" w:rsidP="00B7615B"/>
    <w:p w14:paraId="21E09FC9" w14:textId="6479308F" w:rsidR="002B09BD" w:rsidRDefault="002B09BD" w:rsidP="00B7615B"/>
    <w:p w14:paraId="1848D563" w14:textId="296C62A4" w:rsidR="002B09BD" w:rsidRDefault="002B09BD" w:rsidP="00B7615B"/>
    <w:p w14:paraId="3E10EF5E" w14:textId="58CE679A" w:rsidR="002B09BD" w:rsidRDefault="002B09BD" w:rsidP="00B7615B"/>
    <w:p w14:paraId="01695CAF" w14:textId="6FC45588" w:rsidR="002B09BD" w:rsidRDefault="002B09BD" w:rsidP="00B7615B"/>
    <w:p w14:paraId="5A123532" w14:textId="77777777" w:rsidR="002B09BD" w:rsidRDefault="002B09BD" w:rsidP="00B7615B"/>
    <w:p w14:paraId="2112DD02" w14:textId="77777777" w:rsidR="002B09BD" w:rsidRDefault="002B09BD" w:rsidP="002B09BD">
      <w:pPr>
        <w:pStyle w:val="Heading3"/>
        <w:ind w:left="360"/>
      </w:pPr>
    </w:p>
    <w:p w14:paraId="5A98FA32" w14:textId="44CA545A" w:rsidR="00B7615B" w:rsidRPr="00D42FF1" w:rsidRDefault="00B7615B" w:rsidP="00182788">
      <w:pPr>
        <w:pStyle w:val="Heading3"/>
        <w:numPr>
          <w:ilvl w:val="0"/>
          <w:numId w:val="4"/>
        </w:numPr>
      </w:pPr>
      <w:bookmarkStart w:id="25" w:name="_Toc51324781"/>
      <w:r w:rsidRPr="00D42FF1">
        <w:t>Application Deployment</w:t>
      </w:r>
      <w:bookmarkEnd w:id="25"/>
    </w:p>
    <w:p w14:paraId="776E05B5" w14:textId="31775C15" w:rsidR="006E7802" w:rsidRDefault="006E7802" w:rsidP="006E7802"/>
    <w:p w14:paraId="68E77236" w14:textId="77777777" w:rsidR="006E7802" w:rsidRDefault="006E7802" w:rsidP="006E7802">
      <w:r>
        <w:t xml:space="preserve">Description: </w:t>
      </w:r>
    </w:p>
    <w:p w14:paraId="12157F20" w14:textId="77777777" w:rsidR="006E7802" w:rsidRDefault="006E7802" w:rsidP="006E7802">
      <w:pPr>
        <w:ind w:left="720"/>
      </w:pPr>
    </w:p>
    <w:p w14:paraId="3B802C33" w14:textId="5CFE5110" w:rsidR="00182788" w:rsidRDefault="00182788" w:rsidP="00182788">
      <w:pPr>
        <w:ind w:left="720"/>
      </w:pPr>
      <w:r>
        <w:t>A developer who has the initial ADF dependencies available defined by OE-1, OE-2</w:t>
      </w:r>
      <w:r w:rsidR="004A61B6">
        <w:t>,</w:t>
      </w:r>
      <w:r>
        <w:t xml:space="preserve"> and OE-3 and has started the ADF application</w:t>
      </w:r>
      <w:r w:rsidR="000451D8">
        <w:t xml:space="preserve"> and built the UMGC application</w:t>
      </w:r>
      <w:r>
        <w:t xml:space="preserve"> can deploy </w:t>
      </w:r>
      <w:r w:rsidR="000451D8">
        <w:t>to an Azure resource</w:t>
      </w:r>
      <w:r>
        <w:t>.</w:t>
      </w:r>
    </w:p>
    <w:p w14:paraId="5D56A0B1" w14:textId="77777777" w:rsidR="006E7802" w:rsidRDefault="006E7802" w:rsidP="006E7802"/>
    <w:p w14:paraId="5F5F8D67" w14:textId="77777777" w:rsidR="006E7802" w:rsidRDefault="006E7802" w:rsidP="006E7802">
      <w:r>
        <w:t>Stimulus/Response Sequences:</w:t>
      </w:r>
    </w:p>
    <w:p w14:paraId="6FC07FDB" w14:textId="77777777" w:rsidR="006E7802" w:rsidRDefault="006E7802" w:rsidP="006E7802">
      <w:pPr>
        <w:ind w:left="720"/>
      </w:pPr>
    </w:p>
    <w:p w14:paraId="46F5F3C9" w14:textId="53C719E0" w:rsidR="006E7802" w:rsidRDefault="006E7802" w:rsidP="006E7802">
      <w:pPr>
        <w:ind w:left="720"/>
      </w:pPr>
      <w:r>
        <w:t xml:space="preserve">Stimulus: A developer runs </w:t>
      </w:r>
      <w:r w:rsidRPr="006E7802">
        <w:rPr>
          <w:i/>
          <w:iCs/>
        </w:rPr>
        <w:t xml:space="preserve">make </w:t>
      </w:r>
      <w:r w:rsidR="00182788">
        <w:rPr>
          <w:i/>
          <w:iCs/>
        </w:rPr>
        <w:t>deploy</w:t>
      </w:r>
      <w:r>
        <w:t xml:space="preserve"> </w:t>
      </w:r>
      <w:r w:rsidR="00182788">
        <w:t>within the ADF context</w:t>
      </w:r>
      <w:r>
        <w:t>.</w:t>
      </w:r>
    </w:p>
    <w:p w14:paraId="64965057" w14:textId="21216D13" w:rsidR="006E7802" w:rsidRDefault="006E7802" w:rsidP="006E7802">
      <w:pPr>
        <w:ind w:left="720"/>
      </w:pPr>
      <w:r>
        <w:t xml:space="preserve">Response: The system shall </w:t>
      </w:r>
      <w:r w:rsidR="00182788">
        <w:t>deploy the application</w:t>
      </w:r>
      <w:r w:rsidR="000451D8">
        <w:t xml:space="preserve"> to an Azure resource</w:t>
      </w:r>
      <w:r>
        <w:t xml:space="preserve">. </w:t>
      </w:r>
    </w:p>
    <w:p w14:paraId="75951024" w14:textId="77777777" w:rsidR="006E7802" w:rsidRDefault="006E7802" w:rsidP="006E7802"/>
    <w:p w14:paraId="72991C8D" w14:textId="77777777" w:rsidR="006E7802" w:rsidRDefault="006E7802" w:rsidP="006E7802">
      <w:r>
        <w:t>Functional Requirements:</w:t>
      </w:r>
    </w:p>
    <w:p w14:paraId="76E94794" w14:textId="77777777" w:rsidR="006E7802" w:rsidRDefault="006E7802" w:rsidP="006E7802"/>
    <w:p w14:paraId="6E6BEA6E" w14:textId="658AEA58" w:rsidR="006E7802" w:rsidRDefault="006E7802" w:rsidP="006E7802">
      <w:pPr>
        <w:ind w:left="720"/>
      </w:pPr>
      <w:r>
        <w:t>REQ-</w:t>
      </w:r>
      <w:r w:rsidR="000451D8">
        <w:t>4.1</w:t>
      </w:r>
      <w:r>
        <w:t xml:space="preserve">: Upon running </w:t>
      </w:r>
      <w:r w:rsidRPr="006E7802">
        <w:rPr>
          <w:i/>
          <w:iCs/>
        </w:rPr>
        <w:t xml:space="preserve">make </w:t>
      </w:r>
      <w:r w:rsidR="000451D8">
        <w:rPr>
          <w:i/>
          <w:iCs/>
        </w:rPr>
        <w:t>deploy</w:t>
      </w:r>
      <w:r>
        <w:rPr>
          <w:i/>
          <w:iCs/>
        </w:rPr>
        <w:t xml:space="preserve"> </w:t>
      </w:r>
      <w:r w:rsidR="000451D8">
        <w:t>within the ADF context</w:t>
      </w:r>
      <w:r w:rsidR="004A61B6">
        <w:t>;</w:t>
      </w:r>
      <w:r w:rsidR="000451D8">
        <w:t xml:space="preserve"> the system shall deploy the application to an Azure resource.</w:t>
      </w:r>
    </w:p>
    <w:p w14:paraId="4DC21C5C" w14:textId="2AC6C718" w:rsidR="000451D8" w:rsidRDefault="000451D8" w:rsidP="006E7802">
      <w:pPr>
        <w:ind w:left="720"/>
      </w:pPr>
    </w:p>
    <w:p w14:paraId="26D0BD1C" w14:textId="5FFC93FE" w:rsidR="000451D8" w:rsidRPr="006E7802" w:rsidRDefault="000451D8" w:rsidP="006E7802">
      <w:pPr>
        <w:ind w:left="720"/>
      </w:pPr>
      <w:r>
        <w:t xml:space="preserve">REQ-4.2: They system shall make use of Azure templates to deploy UMGC Capstone applications. </w:t>
      </w:r>
    </w:p>
    <w:sectPr w:rsidR="000451D8" w:rsidRPr="006E7802" w:rsidSect="009849F5">
      <w:headerReference w:type="default" r:id="rId13"/>
      <w:footerReference w:type="even" r:id="rId14"/>
      <w:footerReference w:type="default" r:id="rId15"/>
      <w:footerReference w:type="first" r:id="rId16"/>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45CA5" w14:textId="77777777" w:rsidR="009A1577" w:rsidRDefault="009A1577" w:rsidP="009849F5">
      <w:r>
        <w:separator/>
      </w:r>
    </w:p>
  </w:endnote>
  <w:endnote w:type="continuationSeparator" w:id="0">
    <w:p w14:paraId="3421A34C" w14:textId="77777777" w:rsidR="009A1577" w:rsidRDefault="009A1577" w:rsidP="00984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1498569"/>
      <w:docPartObj>
        <w:docPartGallery w:val="Page Numbers (Bottom of Page)"/>
        <w:docPartUnique/>
      </w:docPartObj>
    </w:sdtPr>
    <w:sdtEndPr>
      <w:rPr>
        <w:rStyle w:val="PageNumber"/>
      </w:rPr>
    </w:sdtEndPr>
    <w:sdtContent>
      <w:p w14:paraId="5472349E" w14:textId="77777777" w:rsidR="006E7802" w:rsidRDefault="006E7802" w:rsidP="005F4D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59822B" w14:textId="77777777" w:rsidR="006E7802" w:rsidRDefault="006E78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0028878"/>
      <w:docPartObj>
        <w:docPartGallery w:val="Page Numbers (Bottom of Page)"/>
        <w:docPartUnique/>
      </w:docPartObj>
    </w:sdtPr>
    <w:sdtEndPr>
      <w:rPr>
        <w:rStyle w:val="PageNumber"/>
      </w:rPr>
    </w:sdtEndPr>
    <w:sdtContent>
      <w:p w14:paraId="3FE35B50" w14:textId="77777777" w:rsidR="006E7802" w:rsidRDefault="006E7802" w:rsidP="005F4D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032D9D7" w14:textId="77777777" w:rsidR="006E7802" w:rsidRDefault="006E78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701D9" w14:textId="77777777" w:rsidR="006E7802" w:rsidRDefault="006E7802" w:rsidP="005F4DEE">
    <w:pPr>
      <w:pStyle w:val="Footer"/>
      <w:framePr w:wrap="none" w:vAnchor="text" w:hAnchor="margin" w:xAlign="center" w:y="1"/>
      <w:rPr>
        <w:rStyle w:val="PageNumber"/>
      </w:rPr>
    </w:pPr>
  </w:p>
  <w:p w14:paraId="292EC078" w14:textId="77777777" w:rsidR="006E7802" w:rsidRPr="009849F5" w:rsidRDefault="006E7802" w:rsidP="009849F5">
    <w:pPr>
      <w:pStyle w:val="Footer"/>
      <w:jc w:val="left"/>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2E3E3" w14:textId="77777777" w:rsidR="009A1577" w:rsidRDefault="009A1577" w:rsidP="009849F5">
      <w:r>
        <w:separator/>
      </w:r>
    </w:p>
  </w:footnote>
  <w:footnote w:type="continuationSeparator" w:id="0">
    <w:p w14:paraId="453D0EFB" w14:textId="77777777" w:rsidR="009A1577" w:rsidRDefault="009A1577" w:rsidP="009849F5">
      <w:r>
        <w:continuationSeparator/>
      </w:r>
    </w:p>
  </w:footnote>
  <w:footnote w:id="1">
    <w:p w14:paraId="2DD5DB8A" w14:textId="4A98F44F" w:rsidR="006E7802" w:rsidRDefault="006E7802">
      <w:pPr>
        <w:pStyle w:val="FootnoteText"/>
      </w:pPr>
      <w:r>
        <w:rPr>
          <w:rStyle w:val="FootnoteReference"/>
        </w:rPr>
        <w:footnoteRef/>
      </w:r>
      <w:r>
        <w:t xml:space="preserve"> </w:t>
      </w:r>
      <w:r w:rsidRPr="0057496C">
        <w:t>https://docs.docker.com/develop/develop-images/dockerfile_best-practices/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92EB8" w14:textId="0415BD51" w:rsidR="006E7802" w:rsidRDefault="006E7802">
    <w:pPr>
      <w:pStyle w:val="Header"/>
    </w:pPr>
    <w:r>
      <w:t xml:space="preserve">ADF Requirement &amp; Design Specification      </w:t>
    </w:r>
    <w:r w:rsidRPr="009C0209">
      <w:rPr>
        <w:noProof/>
      </w:rPr>
      <mc:AlternateContent>
        <mc:Choice Requires="wps">
          <w:drawing>
            <wp:inline distT="0" distB="0" distL="0" distR="0" wp14:anchorId="388D52F0" wp14:editId="39CEC802">
              <wp:extent cx="3501096" cy="124460"/>
              <wp:effectExtent l="0" t="0" r="4445" b="8890"/>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01096" cy="124460"/>
                      </a:xfrm>
                      <a:prstGeom prst="rect">
                        <a:avLst/>
                      </a:prstGeom>
                      <a:gradFill flip="none" rotWithShape="1">
                        <a:gsLst>
                          <a:gs pos="0">
                            <a:schemeClr val="accent1"/>
                          </a:gs>
                          <a:gs pos="100000">
                            <a:schemeClr val="accent2"/>
                          </a:gs>
                        </a:gsLst>
                        <a:lin ang="10800000" scaled="1"/>
                        <a:tileRect/>
                      </a:gra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inline>
          </w:drawing>
        </mc:Choice>
        <mc:Fallback>
          <w:pict>
            <v:rect w14:anchorId="3B41BBAB" id="Rectangle 5" o:spid="_x0000_s1026" alt="&quot;&quot;" style="width:275.7pt;height: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" fillcolor="#2e308b [3204]" stroked="f" strokeweight="2pt">
              <v:fill color2="#27a3da [3205]" rotate="t" angle="270" focus="100%" type="gradient"/>
              <v:stroke miterlimit="4"/>
              <v:textbox inset="3pt,3pt,3pt,3p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9388E"/>
    <w:multiLevelType w:val="hybridMultilevel"/>
    <w:tmpl w:val="E2BCD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30374B"/>
    <w:multiLevelType w:val="hybridMultilevel"/>
    <w:tmpl w:val="D2F8F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9551C6"/>
    <w:multiLevelType w:val="hybridMultilevel"/>
    <w:tmpl w:val="64023F2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7642FC"/>
    <w:multiLevelType w:val="hybridMultilevel"/>
    <w:tmpl w:val="C0B4727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7D29F0"/>
    <w:multiLevelType w:val="hybridMultilevel"/>
    <w:tmpl w:val="3B2A0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10"/>
    <w:rsid w:val="00021DF1"/>
    <w:rsid w:val="000451D8"/>
    <w:rsid w:val="00066176"/>
    <w:rsid w:val="00082103"/>
    <w:rsid w:val="00094450"/>
    <w:rsid w:val="000B1531"/>
    <w:rsid w:val="000E7B54"/>
    <w:rsid w:val="00131310"/>
    <w:rsid w:val="00182788"/>
    <w:rsid w:val="002500F2"/>
    <w:rsid w:val="002745C0"/>
    <w:rsid w:val="002A5437"/>
    <w:rsid w:val="002B09BD"/>
    <w:rsid w:val="002F7B03"/>
    <w:rsid w:val="00347F94"/>
    <w:rsid w:val="00361302"/>
    <w:rsid w:val="003A22C2"/>
    <w:rsid w:val="003D2740"/>
    <w:rsid w:val="00447CB8"/>
    <w:rsid w:val="004576A0"/>
    <w:rsid w:val="004A61B6"/>
    <w:rsid w:val="004F373C"/>
    <w:rsid w:val="0057496C"/>
    <w:rsid w:val="005805C7"/>
    <w:rsid w:val="005C73AE"/>
    <w:rsid w:val="005D572A"/>
    <w:rsid w:val="005F4DEE"/>
    <w:rsid w:val="006043A8"/>
    <w:rsid w:val="0061499A"/>
    <w:rsid w:val="00631C44"/>
    <w:rsid w:val="006510F1"/>
    <w:rsid w:val="00672E24"/>
    <w:rsid w:val="006C60E6"/>
    <w:rsid w:val="006E7802"/>
    <w:rsid w:val="00725A38"/>
    <w:rsid w:val="00767BA5"/>
    <w:rsid w:val="00790CA2"/>
    <w:rsid w:val="007F06A8"/>
    <w:rsid w:val="008012E0"/>
    <w:rsid w:val="008A477E"/>
    <w:rsid w:val="00952F7D"/>
    <w:rsid w:val="009849F5"/>
    <w:rsid w:val="009A1577"/>
    <w:rsid w:val="009C0209"/>
    <w:rsid w:val="009C5B2C"/>
    <w:rsid w:val="00AA34BA"/>
    <w:rsid w:val="00B00B42"/>
    <w:rsid w:val="00B24E38"/>
    <w:rsid w:val="00B40661"/>
    <w:rsid w:val="00B44DA6"/>
    <w:rsid w:val="00B7615B"/>
    <w:rsid w:val="00C62001"/>
    <w:rsid w:val="00CB5537"/>
    <w:rsid w:val="00CC4AAE"/>
    <w:rsid w:val="00CE4B1C"/>
    <w:rsid w:val="00D42FF1"/>
    <w:rsid w:val="00D61D2B"/>
    <w:rsid w:val="00E01C71"/>
    <w:rsid w:val="00E2234D"/>
    <w:rsid w:val="00E70B9C"/>
    <w:rsid w:val="00EB4D90"/>
    <w:rsid w:val="00F175A3"/>
    <w:rsid w:val="00F25635"/>
    <w:rsid w:val="00F41FD0"/>
    <w:rsid w:val="00F643AE"/>
    <w:rsid w:val="00F80CB9"/>
    <w:rsid w:val="00F85B87"/>
    <w:rsid w:val="00FE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514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021DF1"/>
    <w:rPr>
      <w:sz w:val="28"/>
    </w:rPr>
  </w:style>
  <w:style w:type="paragraph" w:styleId="Heading1">
    <w:name w:val="heading 1"/>
    <w:basedOn w:val="Normal"/>
    <w:next w:val="Normal"/>
    <w:link w:val="Heading1Char"/>
    <w:qFormat/>
    <w:rsid w:val="003D2740"/>
    <w:pPr>
      <w:keepNext/>
      <w:keepLines/>
      <w:outlineLvl w:val="0"/>
    </w:pPr>
    <w:rPr>
      <w:rFonts w:asciiTheme="majorHAnsi" w:eastAsiaTheme="majorEastAsia" w:hAnsiTheme="majorHAnsi" w:cstheme="majorBidi"/>
      <w:b/>
      <w:color w:val="2E308B" w:themeColor="accent1"/>
      <w:sz w:val="48"/>
      <w:szCs w:val="32"/>
    </w:rPr>
  </w:style>
  <w:style w:type="paragraph" w:styleId="Heading2">
    <w:name w:val="heading 2"/>
    <w:basedOn w:val="Normal"/>
    <w:next w:val="Normal"/>
    <w:link w:val="Heading2Char"/>
    <w:uiPriority w:val="1"/>
    <w:qFormat/>
    <w:rsid w:val="003D2740"/>
    <w:pPr>
      <w:keepNext/>
      <w:keepLines/>
      <w:outlineLvl w:val="1"/>
    </w:pPr>
    <w:rPr>
      <w:rFonts w:asciiTheme="majorHAnsi" w:eastAsiaTheme="majorEastAsia" w:hAnsiTheme="majorHAnsi" w:cstheme="majorBidi"/>
      <w:b/>
      <w:color w:val="2E308B" w:themeColor="accent1"/>
      <w:sz w:val="96"/>
      <w:szCs w:val="26"/>
    </w:rPr>
  </w:style>
  <w:style w:type="paragraph" w:styleId="Heading3">
    <w:name w:val="heading 3"/>
    <w:basedOn w:val="Normal"/>
    <w:next w:val="Normal"/>
    <w:link w:val="Heading3Char"/>
    <w:uiPriority w:val="2"/>
    <w:qFormat/>
    <w:rsid w:val="009849F5"/>
    <w:pPr>
      <w:keepNext/>
      <w:keepLines/>
      <w:spacing w:after="6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3"/>
    <w:qFormat/>
    <w:rsid w:val="00B44DA6"/>
    <w:pPr>
      <w:keepNext/>
      <w:keepLines/>
      <w:spacing w:before="40"/>
      <w:outlineLvl w:val="3"/>
    </w:pPr>
    <w:rPr>
      <w:rFonts w:asciiTheme="majorHAnsi" w:eastAsiaTheme="majorEastAsia" w:hAnsiTheme="majorHAnsi" w:cstheme="majorBidi"/>
      <w:b/>
      <w:iCs/>
      <w:color w:val="2E308B" w:themeColor="accent1"/>
      <w:sz w:val="36"/>
    </w:rPr>
  </w:style>
  <w:style w:type="paragraph" w:styleId="Heading5">
    <w:name w:val="heading 5"/>
    <w:basedOn w:val="Normal"/>
    <w:next w:val="Normal"/>
    <w:link w:val="Heading5Char"/>
    <w:uiPriority w:val="4"/>
    <w:qFormat/>
    <w:rsid w:val="00B00B42"/>
    <w:pPr>
      <w:keepNext/>
      <w:keepLines/>
      <w:spacing w:after="240"/>
      <w:outlineLvl w:val="4"/>
    </w:pPr>
    <w:rPr>
      <w:rFonts w:asciiTheme="majorHAnsi" w:eastAsiaTheme="majorEastAsia" w:hAnsiTheme="majorHAnsi" w:cstheme="majorBidi"/>
      <w:b/>
      <w:color w:val="2E308B" w:themeColor="accent1"/>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D27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499A"/>
    <w:rPr>
      <w:rFonts w:ascii="Times New Roman" w:hAnsi="Times New Roman" w:cs="Times New Roman"/>
      <w:sz w:val="18"/>
      <w:szCs w:val="18"/>
    </w:rPr>
  </w:style>
  <w:style w:type="paragraph" w:customStyle="1" w:styleId="GraphicAnchor">
    <w:name w:val="Graphic Anchor"/>
    <w:basedOn w:val="Normal"/>
    <w:uiPriority w:val="8"/>
    <w:qFormat/>
    <w:rsid w:val="003D2740"/>
    <w:rPr>
      <w:noProof/>
      <w:sz w:val="10"/>
    </w:rPr>
  </w:style>
  <w:style w:type="table" w:styleId="TableGrid">
    <w:name w:val="Table Grid"/>
    <w:basedOn w:val="TableNormal"/>
    <w:uiPriority w:val="39"/>
    <w:rsid w:val="003D2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1499A"/>
    <w:rPr>
      <w:rFonts w:asciiTheme="majorHAnsi" w:eastAsiaTheme="majorEastAsia" w:hAnsiTheme="majorHAnsi" w:cstheme="majorBidi"/>
      <w:b/>
      <w:color w:val="2E308B" w:themeColor="accent1"/>
      <w:sz w:val="48"/>
      <w:szCs w:val="32"/>
    </w:rPr>
  </w:style>
  <w:style w:type="character" w:customStyle="1" w:styleId="Heading2Char">
    <w:name w:val="Heading 2 Char"/>
    <w:basedOn w:val="DefaultParagraphFont"/>
    <w:link w:val="Heading2"/>
    <w:uiPriority w:val="1"/>
    <w:rsid w:val="0061499A"/>
    <w:rPr>
      <w:rFonts w:asciiTheme="majorHAnsi" w:eastAsiaTheme="majorEastAsia" w:hAnsiTheme="majorHAnsi" w:cstheme="majorBidi"/>
      <w:b/>
      <w:color w:val="2E308B" w:themeColor="accent1"/>
      <w:sz w:val="96"/>
      <w:szCs w:val="26"/>
    </w:rPr>
  </w:style>
  <w:style w:type="character" w:customStyle="1" w:styleId="Heading3Char">
    <w:name w:val="Heading 3 Char"/>
    <w:basedOn w:val="DefaultParagraphFont"/>
    <w:link w:val="Heading3"/>
    <w:uiPriority w:val="2"/>
    <w:rsid w:val="0061499A"/>
    <w:rPr>
      <w:rFonts w:asciiTheme="majorHAnsi" w:eastAsiaTheme="majorEastAsia" w:hAnsiTheme="majorHAnsi" w:cstheme="majorBidi"/>
      <w:color w:val="000000" w:themeColor="text1"/>
      <w:sz w:val="32"/>
    </w:rPr>
  </w:style>
  <w:style w:type="paragraph" w:styleId="Header">
    <w:name w:val="header"/>
    <w:basedOn w:val="Normal"/>
    <w:link w:val="HeaderChar"/>
    <w:uiPriority w:val="99"/>
    <w:semiHidden/>
    <w:rsid w:val="009849F5"/>
    <w:pPr>
      <w:tabs>
        <w:tab w:val="center" w:pos="4680"/>
        <w:tab w:val="right" w:pos="9360"/>
      </w:tabs>
    </w:pPr>
    <w:rPr>
      <w:b/>
      <w:color w:val="2E308B" w:themeColor="accent1"/>
      <w:sz w:val="20"/>
    </w:rPr>
  </w:style>
  <w:style w:type="character" w:customStyle="1" w:styleId="HeaderChar">
    <w:name w:val="Header Char"/>
    <w:basedOn w:val="DefaultParagraphFont"/>
    <w:link w:val="Header"/>
    <w:uiPriority w:val="99"/>
    <w:semiHidden/>
    <w:rsid w:val="0061499A"/>
    <w:rPr>
      <w:b/>
      <w:color w:val="2E308B" w:themeColor="accent1"/>
      <w:sz w:val="20"/>
    </w:rPr>
  </w:style>
  <w:style w:type="paragraph" w:styleId="Footer">
    <w:name w:val="footer"/>
    <w:basedOn w:val="Normal"/>
    <w:link w:val="FooterChar"/>
    <w:uiPriority w:val="99"/>
    <w:semiHidden/>
    <w:rsid w:val="009849F5"/>
    <w:pPr>
      <w:tabs>
        <w:tab w:val="center" w:pos="4680"/>
        <w:tab w:val="right" w:pos="9360"/>
      </w:tabs>
      <w:jc w:val="center"/>
    </w:pPr>
    <w:rPr>
      <w:color w:val="27A3DA" w:themeColor="accent2"/>
      <w:sz w:val="20"/>
    </w:rPr>
  </w:style>
  <w:style w:type="character" w:customStyle="1" w:styleId="FooterChar">
    <w:name w:val="Footer Char"/>
    <w:basedOn w:val="DefaultParagraphFont"/>
    <w:link w:val="Footer"/>
    <w:uiPriority w:val="99"/>
    <w:semiHidden/>
    <w:rsid w:val="0061499A"/>
    <w:rPr>
      <w:color w:val="27A3DA" w:themeColor="accent2"/>
      <w:sz w:val="20"/>
    </w:rPr>
  </w:style>
  <w:style w:type="character" w:styleId="PageNumber">
    <w:name w:val="page number"/>
    <w:basedOn w:val="DefaultParagraphFont"/>
    <w:uiPriority w:val="99"/>
    <w:semiHidden/>
    <w:rsid w:val="009849F5"/>
  </w:style>
  <w:style w:type="character" w:customStyle="1" w:styleId="Heading4Char">
    <w:name w:val="Heading 4 Char"/>
    <w:basedOn w:val="DefaultParagraphFont"/>
    <w:link w:val="Heading4"/>
    <w:uiPriority w:val="3"/>
    <w:rsid w:val="0061499A"/>
    <w:rPr>
      <w:rFonts w:asciiTheme="majorHAnsi" w:eastAsiaTheme="majorEastAsia" w:hAnsiTheme="majorHAnsi" w:cstheme="majorBidi"/>
      <w:b/>
      <w:iCs/>
      <w:color w:val="2E308B" w:themeColor="accent1"/>
      <w:sz w:val="36"/>
    </w:rPr>
  </w:style>
  <w:style w:type="paragraph" w:styleId="Quote">
    <w:name w:val="Quote"/>
    <w:basedOn w:val="Normal"/>
    <w:next w:val="Normal"/>
    <w:link w:val="QuoteChar"/>
    <w:uiPriority w:val="6"/>
    <w:qFormat/>
    <w:rsid w:val="00B00B42"/>
    <w:rPr>
      <w:b/>
      <w:iCs/>
      <w:color w:val="2E308B" w:themeColor="accent1"/>
      <w:sz w:val="96"/>
    </w:rPr>
  </w:style>
  <w:style w:type="character" w:customStyle="1" w:styleId="QuoteChar">
    <w:name w:val="Quote Char"/>
    <w:basedOn w:val="DefaultParagraphFont"/>
    <w:link w:val="Quote"/>
    <w:uiPriority w:val="6"/>
    <w:rsid w:val="0061499A"/>
    <w:rPr>
      <w:b/>
      <w:iCs/>
      <w:color w:val="2E308B" w:themeColor="accent1"/>
      <w:sz w:val="96"/>
    </w:rPr>
  </w:style>
  <w:style w:type="character" w:customStyle="1" w:styleId="Heading5Char">
    <w:name w:val="Heading 5 Char"/>
    <w:basedOn w:val="DefaultParagraphFont"/>
    <w:link w:val="Heading5"/>
    <w:uiPriority w:val="4"/>
    <w:rsid w:val="0061499A"/>
    <w:rPr>
      <w:rFonts w:asciiTheme="majorHAnsi" w:eastAsiaTheme="majorEastAsia" w:hAnsiTheme="majorHAnsi" w:cstheme="majorBidi"/>
      <w:b/>
      <w:color w:val="2E308B" w:themeColor="accent1"/>
      <w:sz w:val="72"/>
    </w:rPr>
  </w:style>
  <w:style w:type="character" w:styleId="PlaceholderText">
    <w:name w:val="Placeholder Text"/>
    <w:basedOn w:val="DefaultParagraphFont"/>
    <w:uiPriority w:val="99"/>
    <w:semiHidden/>
    <w:rsid w:val="00672E24"/>
    <w:rPr>
      <w:color w:val="808080"/>
    </w:rPr>
  </w:style>
  <w:style w:type="paragraph" w:customStyle="1" w:styleId="DescriptionHeading1">
    <w:name w:val="Description Heading 1"/>
    <w:basedOn w:val="Normal"/>
    <w:uiPriority w:val="7"/>
    <w:qFormat/>
    <w:rsid w:val="00021DF1"/>
    <w:rPr>
      <w:b/>
      <w:color w:val="2E308B" w:themeColor="accent1"/>
    </w:rPr>
  </w:style>
  <w:style w:type="paragraph" w:customStyle="1" w:styleId="DescriptionHeading2">
    <w:name w:val="Description Heading 2"/>
    <w:basedOn w:val="Normal"/>
    <w:uiPriority w:val="7"/>
    <w:qFormat/>
    <w:rsid w:val="00021DF1"/>
    <w:rPr>
      <w:b/>
      <w:color w:val="27A3DA" w:themeColor="accent2"/>
    </w:rPr>
  </w:style>
  <w:style w:type="paragraph" w:styleId="TOCHeading">
    <w:name w:val="TOC Heading"/>
    <w:basedOn w:val="Heading1"/>
    <w:next w:val="Normal"/>
    <w:uiPriority w:val="39"/>
    <w:unhideWhenUsed/>
    <w:qFormat/>
    <w:rsid w:val="00082103"/>
    <w:pPr>
      <w:spacing w:before="240" w:line="259" w:lineRule="auto"/>
      <w:outlineLvl w:val="9"/>
    </w:pPr>
    <w:rPr>
      <w:b w:val="0"/>
      <w:color w:val="222367" w:themeColor="accent1" w:themeShade="BF"/>
      <w:sz w:val="32"/>
    </w:rPr>
  </w:style>
  <w:style w:type="paragraph" w:styleId="TOC2">
    <w:name w:val="toc 2"/>
    <w:basedOn w:val="Normal"/>
    <w:next w:val="Normal"/>
    <w:autoRedefine/>
    <w:uiPriority w:val="39"/>
    <w:rsid w:val="00082103"/>
    <w:pPr>
      <w:spacing w:after="100"/>
      <w:ind w:left="280"/>
    </w:pPr>
  </w:style>
  <w:style w:type="paragraph" w:styleId="TOC1">
    <w:name w:val="toc 1"/>
    <w:basedOn w:val="Normal"/>
    <w:next w:val="Normal"/>
    <w:autoRedefine/>
    <w:uiPriority w:val="39"/>
    <w:rsid w:val="00082103"/>
    <w:pPr>
      <w:spacing w:after="100"/>
    </w:pPr>
  </w:style>
  <w:style w:type="paragraph" w:styleId="TOC3">
    <w:name w:val="toc 3"/>
    <w:basedOn w:val="Normal"/>
    <w:next w:val="Normal"/>
    <w:autoRedefine/>
    <w:uiPriority w:val="39"/>
    <w:rsid w:val="00082103"/>
    <w:pPr>
      <w:spacing w:after="100"/>
      <w:ind w:left="560"/>
    </w:pPr>
  </w:style>
  <w:style w:type="character" w:styleId="Hyperlink">
    <w:name w:val="Hyperlink"/>
    <w:basedOn w:val="DefaultParagraphFont"/>
    <w:uiPriority w:val="99"/>
    <w:unhideWhenUsed/>
    <w:rsid w:val="00082103"/>
    <w:rPr>
      <w:color w:val="0000FF" w:themeColor="hyperlink"/>
      <w:u w:val="single"/>
    </w:rPr>
  </w:style>
  <w:style w:type="paragraph" w:styleId="ListParagraph">
    <w:name w:val="List Paragraph"/>
    <w:basedOn w:val="Normal"/>
    <w:uiPriority w:val="34"/>
    <w:semiHidden/>
    <w:qFormat/>
    <w:rsid w:val="00D61D2B"/>
    <w:pPr>
      <w:ind w:left="720"/>
      <w:contextualSpacing/>
    </w:pPr>
  </w:style>
  <w:style w:type="paragraph" w:styleId="FootnoteText">
    <w:name w:val="footnote text"/>
    <w:basedOn w:val="Normal"/>
    <w:link w:val="FootnoteTextChar"/>
    <w:uiPriority w:val="99"/>
    <w:semiHidden/>
    <w:rsid w:val="0057496C"/>
    <w:rPr>
      <w:sz w:val="20"/>
      <w:szCs w:val="20"/>
    </w:rPr>
  </w:style>
  <w:style w:type="character" w:customStyle="1" w:styleId="FootnoteTextChar">
    <w:name w:val="Footnote Text Char"/>
    <w:basedOn w:val="DefaultParagraphFont"/>
    <w:link w:val="FootnoteText"/>
    <w:uiPriority w:val="99"/>
    <w:semiHidden/>
    <w:rsid w:val="0057496C"/>
    <w:rPr>
      <w:sz w:val="20"/>
      <w:szCs w:val="20"/>
    </w:rPr>
  </w:style>
  <w:style w:type="character" w:styleId="FootnoteReference">
    <w:name w:val="footnote reference"/>
    <w:basedOn w:val="DefaultParagraphFont"/>
    <w:uiPriority w:val="99"/>
    <w:semiHidden/>
    <w:rsid w:val="005749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993024">
      <w:bodyDiv w:val="1"/>
      <w:marLeft w:val="0"/>
      <w:marRight w:val="0"/>
      <w:marTop w:val="0"/>
      <w:marBottom w:val="0"/>
      <w:divBdr>
        <w:top w:val="none" w:sz="0" w:space="0" w:color="auto"/>
        <w:left w:val="none" w:sz="0" w:space="0" w:color="auto"/>
        <w:bottom w:val="none" w:sz="0" w:space="0" w:color="auto"/>
        <w:right w:val="none" w:sz="0" w:space="0" w:color="auto"/>
      </w:divBdr>
      <w:divsChild>
        <w:div w:id="20963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gatron\AppData\Roaming\Microsoft\Templates\Modern%20business%20report.dotx" TargetMode="External"/></Relationships>
</file>

<file path=word/theme/theme1.xml><?xml version="1.0" encoding="utf-8"?>
<a:theme xmlns:a="http://schemas.openxmlformats.org/drawingml/2006/main" name="MBR">
  <a:themeElements>
    <a:clrScheme name="Modern Report">
      <a:dk1>
        <a:srgbClr val="000000"/>
      </a:dk1>
      <a:lt1>
        <a:srgbClr val="FFFFFF"/>
      </a:lt1>
      <a:dk2>
        <a:srgbClr val="5E5E5E"/>
      </a:dk2>
      <a:lt2>
        <a:srgbClr val="D6D5D5"/>
      </a:lt2>
      <a:accent1>
        <a:srgbClr val="2E308B"/>
      </a:accent1>
      <a:accent2>
        <a:srgbClr val="27A3DA"/>
      </a:accent2>
      <a:accent3>
        <a:srgbClr val="95BDCB"/>
      </a:accent3>
      <a:accent4>
        <a:srgbClr val="C9DDE5"/>
      </a:accent4>
      <a:accent5>
        <a:srgbClr val="DBE8ED"/>
      </a:accent5>
      <a:accent6>
        <a:srgbClr val="F2F2F2"/>
      </a:accent6>
      <a:hlink>
        <a:srgbClr val="0000FF"/>
      </a:hlink>
      <a:folHlink>
        <a:srgbClr val="FF00FF"/>
      </a:folHlink>
    </a:clrScheme>
    <a:fontScheme name="Arial - Franklin">
      <a:majorFont>
        <a:latin typeface="Arial"/>
        <a:ea typeface=""/>
        <a:cs typeface=""/>
      </a:majorFont>
      <a:minorFont>
        <a:latin typeface="Franklin Gothic Medium"/>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BR" id="{1ABF7B2F-255A-4C46-8316-DDDBD41CA66D}" vid="{27DE2722-4E7D-E040-A34C-D8B5FEBA66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9fc9171bb41dc08635275f351de859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29387215989a890c06011de04edfe97d"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7CD4B41B-E090-4546-80E0-38A78502E409}">
  <ds:schemaRefs>
    <ds:schemaRef ds:uri="http://schemas.openxmlformats.org/officeDocument/2006/bibliography"/>
  </ds:schemaRefs>
</ds:datastoreItem>
</file>

<file path=customXml/itemProps2.xml><?xml version="1.0" encoding="utf-8"?>
<ds:datastoreItem xmlns:ds="http://schemas.openxmlformats.org/officeDocument/2006/customXml" ds:itemID="{7AE5F1A3-31DC-4D4D-A461-F92F201FBF91}">
  <ds:schemaRefs>
    <ds:schemaRef ds:uri="http://schemas.microsoft.com/sharepoint/v3/contenttype/forms"/>
  </ds:schemaRefs>
</ds:datastoreItem>
</file>

<file path=customXml/itemProps3.xml><?xml version="1.0" encoding="utf-8"?>
<ds:datastoreItem xmlns:ds="http://schemas.openxmlformats.org/officeDocument/2006/customXml" ds:itemID="{F15B70B5-E5A2-4A13-97CB-E8B3BAF6C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66FCE6-AA0A-408C-8D20-B980FCED887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business report.dotx</Template>
  <TotalTime>0</TotalTime>
  <Pages>6</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2020-09-18T21:00:00Z</dcterms:created>
  <dcterms:modified xsi:type="dcterms:W3CDTF">2020-09-18T21:00:00Z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